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g" ContentType="image/jpg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Default Extension="png" ContentType="image/png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oter13.xml" ContentType="application/vnd.openxmlformats-officedocument.wordprocessingml.footer+xml"/>
  <Override PartName="/word/header16.xml" ContentType="application/vnd.openxmlformats-officedocument.wordprocessingml.header+xml"/>
  <Override PartName="/word/footer14.xml" ContentType="application/vnd.openxmlformats-officedocument.wordprocessingml.footer+xml"/>
  <Override PartName="/word/header17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footer18.xml" ContentType="application/vnd.openxmlformats-officedocument.wordprocessingml.foot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header21.xml" ContentType="application/vnd.openxmlformats-officedocument.wordprocessingml.head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header22.xml" ContentType="application/vnd.openxmlformats-officedocument.wordprocessingml.head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body>
    <w:p>
      <w:pPr>
        <w:spacing w:before="8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9.7pt;height:303pt;mso-position-horizontal-relative:char;mso-position-vertical-relative:line" type="#_x0000_t75">
            <v:imagedata r:id="rId5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7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537" w:lineRule="exact"/>
        <w:ind w:left="1439" w:right="1439"/>
        <w:jc w:val="center"/>
        <w:rPr>
          <w:rFonts w:ascii="Times New Roman" w:hAnsi="Times New Roman" w:cs="Times New Roman" w:eastAsia="Times New Roman"/>
          <w:sz w:val="49"/>
          <w:szCs w:val="49"/>
        </w:rPr>
      </w:pPr>
      <w:rPr/>
      <w:r>
        <w:rPr>
          <w:rFonts w:ascii="Times New Roman" w:hAnsi="Times New Roman" w:cs="Times New Roman" w:eastAsia="Times New Roman"/>
          <w:sz w:val="49"/>
          <w:szCs w:val="49"/>
          <w:spacing w:val="0"/>
          <w:w w:val="113"/>
          <w:b/>
          <w:bCs/>
        </w:rPr>
        <w:t>Progetto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3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1"/>
          <w:w w:val="113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3"/>
          <w:b/>
          <w:bCs/>
        </w:rPr>
        <w:t>Gi</w:t>
      </w:r>
      <w:r>
        <w:rPr>
          <w:rFonts w:ascii="Times New Roman" w:hAnsi="Times New Roman" w:cs="Times New Roman" w:eastAsia="Times New Roman"/>
          <w:sz w:val="49"/>
          <w:szCs w:val="49"/>
          <w:spacing w:val="18"/>
          <w:w w:val="113"/>
          <w:b/>
          <w:bCs/>
        </w:rPr>
        <w:t>o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3"/>
          <w:b/>
          <w:bCs/>
        </w:rPr>
        <w:t>coso</w:t>
      </w:r>
      <w:r>
        <w:rPr>
          <w:rFonts w:ascii="Times New Roman" w:hAnsi="Times New Roman" w:cs="Times New Roman" w:eastAsia="Times New Roman"/>
          <w:sz w:val="49"/>
          <w:szCs w:val="49"/>
          <w:spacing w:val="63"/>
          <w:w w:val="113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3"/>
          <w:b/>
          <w:bCs/>
        </w:rPr>
        <w:t>2015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</w:r>
    </w:p>
    <w:p>
      <w:pPr>
        <w:spacing w:before="3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36" w:right="739"/>
        <w:jc w:val="center"/>
        <w:rPr>
          <w:rFonts w:ascii="Times New Roman" w:hAnsi="Times New Roman" w:cs="Times New Roman" w:eastAsia="Times New Roman"/>
          <w:sz w:val="49"/>
          <w:szCs w:val="49"/>
        </w:rPr>
      </w:pPr>
      <w:rPr/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49"/>
          <w:szCs w:val="49"/>
          <w:spacing w:val="13"/>
          <w:w w:val="100"/>
        </w:rPr>
        <w:t>o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  <w:t>cume</w:t>
      </w:r>
      <w:r>
        <w:rPr>
          <w:rFonts w:ascii="Times New Roman" w:hAnsi="Times New Roman" w:cs="Times New Roman" w:eastAsia="Times New Roman"/>
          <w:sz w:val="49"/>
          <w:szCs w:val="49"/>
          <w:spacing w:val="-12"/>
          <w:w w:val="100"/>
        </w:rPr>
        <w:t>n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  <w:t>tazione</w:t>
      </w:r>
      <w:r>
        <w:rPr>
          <w:rFonts w:ascii="Times New Roman" w:hAnsi="Times New Roman" w:cs="Times New Roman" w:eastAsia="Times New Roman"/>
          <w:sz w:val="49"/>
          <w:szCs w:val="49"/>
          <w:spacing w:val="-35"/>
          <w:w w:val="100"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49"/>
          <w:szCs w:val="49"/>
          <w:spacing w:val="-28"/>
          <w:w w:val="100"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97"/>
        </w:rPr>
        <w:t>Applicazioni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</w:r>
    </w:p>
    <w:p>
      <w:pPr>
        <w:spacing w:before="5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2338" w:right="2372"/>
        <w:jc w:val="center"/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34"/>
          <w:szCs w:val="34"/>
          <w:spacing w:val="77"/>
          <w:w w:val="100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cu</w:t>
      </w:r>
      <w:r>
        <w:rPr>
          <w:rFonts w:ascii="Times New Roman" w:hAnsi="Times New Roman" w:cs="Times New Roman" w:eastAsia="Times New Roman"/>
          <w:sz w:val="34"/>
          <w:szCs w:val="34"/>
          <w:spacing w:val="-17"/>
          <w:w w:val="100"/>
          <w:i/>
        </w:rPr>
        <w:t>r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34"/>
          <w:szCs w:val="34"/>
          <w:spacing w:val="60"/>
          <w:w w:val="100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di</w:t>
      </w:r>
      <w:r>
        <w:rPr>
          <w:rFonts w:ascii="Times New Roman" w:hAnsi="Times New Roman" w:cs="Times New Roman" w:eastAsia="Times New Roman"/>
          <w:sz w:val="34"/>
          <w:szCs w:val="34"/>
          <w:spacing w:val="47"/>
          <w:w w:val="100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-17"/>
          <w:w w:val="100"/>
          <w:i/>
        </w:rPr>
        <w:t>L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o</w:t>
      </w:r>
      <w:r>
        <w:rPr>
          <w:rFonts w:ascii="Times New Roman" w:hAnsi="Times New Roman" w:cs="Times New Roman" w:eastAsia="Times New Roman"/>
          <w:sz w:val="34"/>
          <w:szCs w:val="34"/>
          <w:spacing w:val="-17"/>
          <w:w w:val="100"/>
          <w:i/>
        </w:rPr>
        <w:t>r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enzo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12"/>
          <w:w w:val="100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3"/>
          <w:i/>
        </w:rPr>
        <w:t>Affetti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3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2264" w:right="2264"/>
        <w:jc w:val="center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w w:val="116"/>
        </w:rPr>
        <w:t>(</w:t>
      </w:r>
      <w:r>
        <w:rPr>
          <w:rFonts w:ascii="Courier" w:hAnsi="Courier" w:cs="Courier" w:eastAsia="Courier"/>
          <w:sz w:val="28"/>
          <w:szCs w:val="28"/>
          <w:w w:val="87"/>
        </w:rPr>
        <w:t>lorenzo.affetti@polimi.i</w:t>
      </w:r>
      <w:r>
        <w:rPr>
          <w:rFonts w:ascii="Courier" w:hAnsi="Courier" w:cs="Courier" w:eastAsia="Courier"/>
          <w:sz w:val="28"/>
          <w:szCs w:val="28"/>
          <w:spacing w:val="4"/>
          <w:w w:val="87"/>
        </w:rPr>
        <w:t>t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</w:rPr>
        <w:t>)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777" w:right="1816"/>
        <w:jc w:val="center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i/>
        </w:rPr>
        <w:t>Ultimo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15"/>
          <w:w w:val="100"/>
          <w:i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i/>
        </w:rPr>
        <w:t>aggiornamento: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6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i/>
        </w:rPr>
        <w:t>27</w:t>
      </w:r>
      <w:r>
        <w:rPr>
          <w:rFonts w:ascii="Times New Roman" w:hAnsi="Times New Roman" w:cs="Times New Roman" w:eastAsia="Times New Roman"/>
          <w:sz w:val="28"/>
          <w:szCs w:val="28"/>
          <w:spacing w:val="36"/>
          <w:w w:val="100"/>
          <w:i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i/>
        </w:rPr>
        <w:t>ottob</w:t>
      </w:r>
      <w:r>
        <w:rPr>
          <w:rFonts w:ascii="Times New Roman" w:hAnsi="Times New Roman" w:cs="Times New Roman" w:eastAsia="Times New Roman"/>
          <w:sz w:val="28"/>
          <w:szCs w:val="28"/>
          <w:spacing w:val="-14"/>
          <w:w w:val="100"/>
          <w:i/>
        </w:rPr>
        <w:t>r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i/>
        </w:rPr>
        <w:t>e</w:t>
      </w:r>
      <w:r>
        <w:rPr>
          <w:rFonts w:ascii="Times New Roman" w:hAnsi="Times New Roman" w:cs="Times New Roman" w:eastAsia="Times New Roman"/>
          <w:sz w:val="28"/>
          <w:szCs w:val="28"/>
          <w:spacing w:val="69"/>
          <w:w w:val="100"/>
          <w:i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2"/>
          <w:i/>
        </w:rPr>
        <w:t>2015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jc w:val="center"/>
        <w:spacing w:after="0"/>
        <w:sectPr>
          <w:type w:val="continuous"/>
          <w:pgSz w:w="11920" w:h="16840"/>
          <w:pgMar w:top="1560" w:bottom="280" w:left="1680" w:right="168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537" w:lineRule="exact"/>
        <w:ind w:left="378" w:right="-20"/>
        <w:jc w:val="left"/>
        <w:rPr>
          <w:rFonts w:ascii="Times New Roman" w:hAnsi="Times New Roman" w:cs="Times New Roman" w:eastAsia="Times New Roman"/>
          <w:sz w:val="49"/>
          <w:szCs w:val="49"/>
        </w:rPr>
      </w:pPr>
      <w:rPr/>
      <w:r>
        <w:rPr>
          <w:rFonts w:ascii="Times New Roman" w:hAnsi="Times New Roman" w:cs="Times New Roman" w:eastAsia="Times New Roman"/>
          <w:sz w:val="49"/>
          <w:szCs w:val="49"/>
          <w:spacing w:val="0"/>
          <w:w w:val="113"/>
          <w:b/>
          <w:bCs/>
        </w:rPr>
        <w:t>Indice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</w:r>
    </w:p>
    <w:p>
      <w:pPr>
        <w:spacing w:before="4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tabs>
          <w:tab w:pos="720" w:val="left"/>
          <w:tab w:pos="800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1</w:t>
      </w:r>
      <w:r>
        <w:rPr>
          <w:rFonts w:ascii="Times New Roman" w:hAnsi="Times New Roman" w:cs="Times New Roman" w:eastAsia="Times New Roman"/>
          <w:sz w:val="24"/>
          <w:szCs w:val="24"/>
          <w:spacing w:val="-4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Chef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iorno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tabs>
          <w:tab w:pos="720" w:val="left"/>
          <w:tab w:pos="786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spacing w:val="-4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Lego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Digital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Sonoro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1</w:t>
      </w:r>
      <w:r>
        <w:rPr>
          <w:rFonts w:ascii="Times New Roman" w:hAnsi="Times New Roman" w:cs="Times New Roman" w:eastAsia="Times New Roman"/>
          <w:sz w:val="24"/>
          <w:szCs w:val="24"/>
          <w:spacing w:val="-4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18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tabs>
          <w:tab w:pos="720" w:val="left"/>
          <w:tab w:pos="786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3</w:t>
      </w:r>
      <w:r>
        <w:rPr>
          <w:rFonts w:ascii="Times New Roman" w:hAnsi="Times New Roman" w:cs="Times New Roman" w:eastAsia="Times New Roman"/>
          <w:sz w:val="24"/>
          <w:szCs w:val="24"/>
          <w:spacing w:val="-4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Lego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Digital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Sonoro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spacing w:val="-4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34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tabs>
          <w:tab w:pos="720" w:val="left"/>
          <w:tab w:pos="786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4</w:t>
      </w:r>
      <w:r>
        <w:rPr>
          <w:rFonts w:ascii="Times New Roman" w:hAnsi="Times New Roman" w:cs="Times New Roman" w:eastAsia="Times New Roman"/>
          <w:sz w:val="24"/>
          <w:szCs w:val="24"/>
          <w:spacing w:val="-4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1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0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10"/>
          <w:b/>
          <w:bCs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1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  <w:b/>
          <w:bCs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  <w:b/>
          <w:bCs/>
        </w:rPr>
        <w:t>tru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10"/>
          <w:b/>
          <w:bCs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1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1</w:t>
      </w:r>
      <w:r>
        <w:rPr>
          <w:rFonts w:ascii="Times New Roman" w:hAnsi="Times New Roman" w:cs="Times New Roman" w:eastAsia="Times New Roman"/>
          <w:sz w:val="24"/>
          <w:szCs w:val="24"/>
          <w:spacing w:val="-4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51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tabs>
          <w:tab w:pos="720" w:val="left"/>
          <w:tab w:pos="786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5</w:t>
      </w:r>
      <w:r>
        <w:rPr>
          <w:rFonts w:ascii="Times New Roman" w:hAnsi="Times New Roman" w:cs="Times New Roman" w:eastAsia="Times New Roman"/>
          <w:sz w:val="24"/>
          <w:szCs w:val="24"/>
          <w:spacing w:val="-4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1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  <w:b/>
          <w:bCs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0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10"/>
          <w:b/>
          <w:bCs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1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  <w:b/>
          <w:bCs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  <w:b/>
          <w:bCs/>
        </w:rPr>
        <w:t>tru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10"/>
          <w:b/>
          <w:bCs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1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spacing w:val="-4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64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tabs>
          <w:tab w:pos="720" w:val="left"/>
          <w:tab w:pos="786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6</w:t>
      </w:r>
      <w:r>
        <w:rPr>
          <w:rFonts w:ascii="Times New Roman" w:hAnsi="Times New Roman" w:cs="Times New Roman" w:eastAsia="Times New Roman"/>
          <w:sz w:val="24"/>
          <w:szCs w:val="24"/>
          <w:spacing w:val="-4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1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11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pp</w:t>
      </w:r>
      <w:r>
        <w:rPr>
          <w:rFonts w:ascii="Times New Roman" w:hAnsi="Times New Roman" w:cs="Times New Roman" w:eastAsia="Times New Roman"/>
          <w:sz w:val="24"/>
          <w:szCs w:val="24"/>
          <w:spacing w:val="-64"/>
          <w:w w:val="111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76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NumType w:start="1"/>
          <w:pgMar w:footer="1848" w:header="0" w:top="1560" w:bottom="2040" w:left="1680" w:right="1680"/>
          <w:footerReference w:type="default" r:id="rId6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537" w:lineRule="exact"/>
        <w:ind w:left="378" w:right="-20"/>
        <w:jc w:val="left"/>
        <w:rPr>
          <w:rFonts w:ascii="Times New Roman" w:hAnsi="Times New Roman" w:cs="Times New Roman" w:eastAsia="Times New Roman"/>
          <w:sz w:val="49"/>
          <w:szCs w:val="49"/>
        </w:rPr>
      </w:pPr>
      <w:rPr/>
      <w:r>
        <w:rPr>
          <w:rFonts w:ascii="Times New Roman" w:hAnsi="Times New Roman" w:cs="Times New Roman" w:eastAsia="Times New Roman"/>
          <w:sz w:val="49"/>
          <w:szCs w:val="49"/>
          <w:spacing w:val="0"/>
          <w:w w:val="114"/>
          <w:b/>
          <w:bCs/>
        </w:rPr>
        <w:t>Capitolo</w:t>
      </w:r>
      <w:r>
        <w:rPr>
          <w:rFonts w:ascii="Times New Roman" w:hAnsi="Times New Roman" w:cs="Times New Roman" w:eastAsia="Times New Roman"/>
          <w:sz w:val="49"/>
          <w:szCs w:val="49"/>
          <w:spacing w:val="66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4"/>
          <w:b/>
          <w:bCs/>
        </w:rPr>
        <w:t>1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</w:r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49"/>
          <w:szCs w:val="49"/>
        </w:rPr>
      </w:pPr>
      <w:rPr/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  <w:b/>
          <w:bCs/>
        </w:rPr>
        <w:t>Chef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6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15"/>
          <w:w w:val="100"/>
          <w:b/>
          <w:bCs/>
        </w:rPr>
        <w:t>p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  <w:b/>
          <w:bCs/>
        </w:rPr>
        <w:t>er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2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  <w:b/>
          <w:bCs/>
        </w:rPr>
        <w:t>un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1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2"/>
          <w:b/>
          <w:bCs/>
        </w:rPr>
        <w:t>Giorno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</w:r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84" w:lineRule="auto"/>
        <w:ind w:left="3442" w:right="377" w:firstLine="800"/>
        <w:jc w:val="right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5"/>
          <w:i/>
        </w:rPr>
        <w:t>D</w:t>
      </w:r>
      <w:r>
        <w:rPr>
          <w:rFonts w:ascii="Times New Roman" w:hAnsi="Times New Roman" w:cs="Times New Roman" w:eastAsia="Times New Roman"/>
          <w:sz w:val="34"/>
          <w:szCs w:val="34"/>
          <w:spacing w:val="-18"/>
          <w:w w:val="105"/>
          <w:i/>
        </w:rPr>
        <w:t>o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5"/>
          <w:i/>
        </w:rPr>
        <w:t>cumentazione</w:t>
      </w:r>
      <w:r>
        <w:rPr>
          <w:rFonts w:ascii="Times New Roman" w:hAnsi="Times New Roman" w:cs="Times New Roman" w:eastAsia="Times New Roman"/>
          <w:sz w:val="34"/>
          <w:szCs w:val="34"/>
          <w:spacing w:val="39"/>
          <w:w w:val="105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34"/>
          <w:szCs w:val="34"/>
          <w:spacing w:val="38"/>
          <w:w w:val="100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cu</w:t>
      </w:r>
      <w:r>
        <w:rPr>
          <w:rFonts w:ascii="Times New Roman" w:hAnsi="Times New Roman" w:cs="Times New Roman" w:eastAsia="Times New Roman"/>
          <w:sz w:val="34"/>
          <w:szCs w:val="34"/>
          <w:spacing w:val="-17"/>
          <w:w w:val="100"/>
          <w:i/>
        </w:rPr>
        <w:t>r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34"/>
          <w:szCs w:val="34"/>
          <w:spacing w:val="60"/>
          <w:w w:val="100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4"/>
          <w:i/>
        </w:rPr>
        <w:t>di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4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Giovanni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27"/>
          <w:w w:val="100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7"/>
          <w:i/>
        </w:rPr>
        <w:t>Quatt</w:t>
      </w:r>
      <w:r>
        <w:rPr>
          <w:rFonts w:ascii="Times New Roman" w:hAnsi="Times New Roman" w:cs="Times New Roman" w:eastAsia="Times New Roman"/>
          <w:sz w:val="34"/>
          <w:szCs w:val="34"/>
          <w:spacing w:val="-17"/>
          <w:w w:val="107"/>
          <w:i/>
        </w:rPr>
        <w:t>r</w:t>
      </w:r>
      <w:r>
        <w:rPr>
          <w:rFonts w:ascii="Times New Roman" w:hAnsi="Times New Roman" w:cs="Times New Roman" w:eastAsia="Times New Roman"/>
          <w:sz w:val="34"/>
          <w:szCs w:val="34"/>
          <w:spacing w:val="-17"/>
          <w:w w:val="101"/>
          <w:i/>
        </w:rPr>
        <w:t>o</w:t>
      </w:r>
      <w:r>
        <w:rPr>
          <w:rFonts w:ascii="Times New Roman" w:hAnsi="Times New Roman" w:cs="Times New Roman" w:eastAsia="Times New Roman"/>
          <w:sz w:val="34"/>
          <w:szCs w:val="34"/>
          <w:spacing w:val="-17"/>
          <w:w w:val="102"/>
          <w:i/>
        </w:rPr>
        <w:t>c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3"/>
          <w:i/>
        </w:rPr>
        <w:t>chi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3"/>
          <w:i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</w:rPr>
        <w:t>(</w:t>
      </w:r>
      <w:r>
        <w:rPr>
          <w:rFonts w:ascii="Courier" w:hAnsi="Courier" w:cs="Courier" w:eastAsia="Courier"/>
          <w:sz w:val="28"/>
          <w:szCs w:val="28"/>
          <w:spacing w:val="0"/>
          <w:w w:val="87"/>
        </w:rPr>
        <w:t>giovanni.quattrocchi@polimi.i</w:t>
      </w:r>
      <w:r>
        <w:rPr>
          <w:rFonts w:ascii="Courier" w:hAnsi="Courier" w:cs="Courier" w:eastAsia="Courier"/>
          <w:sz w:val="28"/>
          <w:szCs w:val="28"/>
          <w:spacing w:val="5"/>
          <w:w w:val="87"/>
        </w:rPr>
        <w:t>t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</w:rPr>
        <w:t>)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jc w:val="right"/>
        <w:spacing w:after="0"/>
        <w:sectPr>
          <w:pgMar w:header="0" w:footer="1848" w:top="1560" w:bottom="2040" w:left="1680" w:right="1680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537" w:lineRule="exact"/>
        <w:ind w:left="378" w:right="-20"/>
        <w:jc w:val="left"/>
        <w:rPr>
          <w:rFonts w:ascii="Times New Roman" w:hAnsi="Times New Roman" w:cs="Times New Roman" w:eastAsia="Times New Roman"/>
          <w:sz w:val="49"/>
          <w:szCs w:val="49"/>
        </w:rPr>
      </w:pPr>
      <w:rPr/>
      <w:r>
        <w:rPr>
          <w:rFonts w:ascii="Times New Roman" w:hAnsi="Times New Roman" w:cs="Times New Roman" w:eastAsia="Times New Roman"/>
          <w:sz w:val="49"/>
          <w:szCs w:val="49"/>
          <w:spacing w:val="0"/>
          <w:w w:val="113"/>
          <w:b/>
          <w:bCs/>
        </w:rPr>
        <w:t>Indice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</w:r>
    </w:p>
    <w:p>
      <w:pPr>
        <w:spacing w:before="0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9" w:right="-20"/>
        <w:jc w:val="left"/>
        <w:tabs>
          <w:tab w:pos="1260" w:val="left"/>
          <w:tab w:pos="802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1.1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uale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Sviluppatore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1267" w:right="-20"/>
        <w:jc w:val="left"/>
        <w:tabs>
          <w:tab w:pos="2000" w:val="left"/>
          <w:tab w:pos="802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1.1.1</w:t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Diagramma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6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15" w:after="0" w:line="240" w:lineRule="auto"/>
        <w:ind w:left="72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145.367004pt;margin-top:-88.679306pt;width:348.05871pt;height:195.30520pt;mso-position-horizontal-relative:page;mso-position-vertical-relative:paragraph;z-index:-4660" type="#_x0000_t202" filled="f" stroked="f">
            <v:textbox inset="0,0,0,0">
              <w:txbxContent>
                <w:tbl>
                  <w:tblPr>
                    <w:tblW w:w="0" w:type="auto"/>
                    <w:tblLook w:val="01E0"/>
                    <w:tblLayout w:type="fixed"/>
                    <w:tblCellMar>
                      <w:left w:w="0" w:type="dxa"/>
                      <w:right w:w="0" w:type="dxa"/>
                      <w:bottom w:w="0" w:type="dxa"/>
                      <w:top w:w="0" w:type="dxa"/>
                    </w:tblCellMar>
                    <w:jc w:val="left"/>
                  </w:tblPr>
                  <w:tblGrid/>
                  <w:tr>
                    <w:trPr>
                      <w:trHeight w:val="436" w:hRule="exact"/>
                    </w:trPr>
                    <w:tc>
                      <w:tcPr>
                        <w:tcW w:w="65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4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1.1.2</w:t>
                        </w:r>
                      </w:p>
                    </w:tc>
                    <w:tc>
                      <w:tcPr>
                        <w:tcW w:w="1264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134" w:right="-20"/>
                          <w:jc w:val="left"/>
                          <w:tabs>
                            <w:tab w:pos="1120" w:val="left"/>
                          </w:tabs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AllJ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-6"/>
                            <w:w w:val="100"/>
                          </w:rPr>
                          <w:t>o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yn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-27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ab/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23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38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224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</w:tr>
                  <w:tr>
                    <w:trPr>
                      <w:trHeight w:val="433" w:hRule="exact"/>
                    </w:trPr>
                    <w:tc>
                      <w:tcPr>
                        <w:tcW w:w="65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4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1.1.3</w:t>
                        </w:r>
                      </w:p>
                    </w:tc>
                    <w:tc>
                      <w:tcPr>
                        <w:tcW w:w="1264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134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Gi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-6"/>
                            <w:w w:val="100"/>
                          </w:rPr>
                          <w:t>m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bal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7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23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38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224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</w:tr>
                  <w:tr>
                    <w:trPr>
                      <w:trHeight w:val="433" w:hRule="exact"/>
                    </w:trPr>
                    <w:tc>
                      <w:tcPr>
                        <w:tcW w:w="65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4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1.1.4</w:t>
                        </w:r>
                      </w:p>
                    </w:tc>
                    <w:tc>
                      <w:tcPr>
                        <w:tcW w:w="1264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134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4"/>
                          </w:rPr>
                          <w:t>Activities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23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38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224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6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</w:tr>
                  <w:tr>
                    <w:trPr>
                      <w:trHeight w:val="336" w:hRule="exact"/>
                    </w:trPr>
                    <w:tc>
                      <w:tcPr>
                        <w:tcW w:w="65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4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1.1.5</w:t>
                        </w:r>
                      </w:p>
                    </w:tc>
                    <w:tc>
                      <w:tcPr>
                        <w:tcW w:w="1264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134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Adapters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16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23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38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224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7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</w:tr>
                  <w:tr>
                    <w:trPr>
                      <w:trHeight w:val="530" w:hRule="exact"/>
                    </w:trPr>
                    <w:tc>
                      <w:tcPr>
                        <w:tcW w:w="6961" w:type="dxa"/>
                        <w:gridSpan w:val="28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9" w:after="0" w:line="140" w:lineRule="exact"/>
                          <w:jc w:val="left"/>
                          <w:rPr>
                            <w:sz w:val="14"/>
                            <w:szCs w:val="14"/>
                          </w:rPr>
                        </w:pPr>
                        <w:rPr/>
                        <w:r>
                          <w:rPr>
                            <w:sz w:val="14"/>
                            <w:szCs w:val="14"/>
                          </w:rPr>
                        </w:r>
                      </w:p>
                      <w:p>
                        <w:pPr>
                          <w:spacing w:before="0" w:after="0" w:line="240" w:lineRule="auto"/>
                          <w:ind w:left="40" w:right="-20"/>
                          <w:jc w:val="left"/>
                          <w:tabs>
                            <w:tab w:pos="6800" w:val="left"/>
                          </w:tabs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Ma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-6"/>
                            <w:w w:val="100"/>
                          </w:rPr>
                          <w:t>n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uale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53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Ute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-6"/>
                            <w:w w:val="100"/>
                          </w:rPr>
                          <w:t>n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te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9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-56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ab/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8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</w:tr>
                  <w:tr>
                    <w:trPr>
                      <w:trHeight w:val="433" w:hRule="exact"/>
                    </w:trPr>
                    <w:tc>
                      <w:tcPr>
                        <w:tcW w:w="65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4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1.2.1</w:t>
                        </w:r>
                      </w:p>
                    </w:tc>
                    <w:tc>
                      <w:tcPr>
                        <w:tcW w:w="1633" w:type="dxa"/>
                        <w:gridSpan w:val="3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134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I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-6"/>
                            <w:w w:val="100"/>
                          </w:rPr>
                          <w:t>n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tr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7"/>
                            <w:w w:val="100"/>
                          </w:rPr>
                          <w:t>o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duzione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23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23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38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224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8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</w:tr>
                  <w:tr>
                    <w:trPr>
                      <w:trHeight w:val="433" w:hRule="exact"/>
                    </w:trPr>
                    <w:tc>
                      <w:tcPr>
                        <w:tcW w:w="65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4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1.2.2</w:t>
                        </w:r>
                      </w:p>
                    </w:tc>
                    <w:tc>
                      <w:tcPr>
                        <w:tcW w:w="1633" w:type="dxa"/>
                        <w:gridSpan w:val="3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134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6"/>
                          </w:rPr>
                          <w:t>Preparazione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23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38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224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9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</w:tr>
                  <w:tr>
                    <w:trPr>
                      <w:trHeight w:val="433" w:hRule="exact"/>
                    </w:trPr>
                    <w:tc>
                      <w:tcPr>
                        <w:tcW w:w="65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4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1.2.3</w:t>
                        </w:r>
                      </w:p>
                    </w:tc>
                    <w:tc>
                      <w:tcPr>
                        <w:tcW w:w="2187" w:type="dxa"/>
                        <w:gridSpan w:val="6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134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Elenco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26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Ingredie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-5"/>
                            <w:w w:val="100"/>
                          </w:rPr>
                          <w:t>n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ti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55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23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38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107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11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</w:tr>
                  <w:tr>
                    <w:trPr>
                      <w:trHeight w:val="436" w:hRule="exact"/>
                    </w:trPr>
                    <w:tc>
                      <w:tcPr>
                        <w:tcW w:w="65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4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1.2.4</w:t>
                        </w:r>
                      </w:p>
                    </w:tc>
                    <w:tc>
                      <w:tcPr>
                        <w:tcW w:w="2187" w:type="dxa"/>
                        <w:gridSpan w:val="6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134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I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l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2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gi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7"/>
                            <w:w w:val="100"/>
                          </w:rPr>
                          <w:t>o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co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-1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23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38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107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12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</w:tr>
                </w:tbl>
                <w:p>
                  <w:pPr>
                    <w:spacing w:before="0" w:after="0" w:line="240" w:lineRule="auto"/>
                    <w:jc w:val="left"/>
                  </w:pPr>
                  <w:rPr/>
                </w:p>
              </w:txbxContent>
            </v:textbox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1.2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0" w:footer="1848" w:top="1560" w:bottom="2040" w:left="1680" w:right="1680"/>
          <w:pgSz w:w="11920" w:h="16840"/>
        </w:sectPr>
      </w:pPr>
      <w:rPr/>
    </w:p>
    <w:p>
      <w:pPr>
        <w:spacing w:before="9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40" w:lineRule="auto"/>
        <w:ind w:left="378" w:right="-20"/>
        <w:jc w:val="left"/>
        <w:tabs>
          <w:tab w:pos="1260" w:val="left"/>
        </w:tabs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1.1</w:t>
      </w:r>
      <w:r>
        <w:rPr>
          <w:rFonts w:ascii="Times New Roman" w:hAnsi="Times New Roman" w:cs="Times New Roman" w:eastAsia="Times New Roman"/>
          <w:sz w:val="34"/>
          <w:szCs w:val="34"/>
          <w:spacing w:val="-1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4"/>
          <w:b/>
          <w:bCs/>
        </w:rPr>
        <w:t>Ma</w:t>
      </w:r>
      <w:r>
        <w:rPr>
          <w:rFonts w:ascii="Times New Roman" w:hAnsi="Times New Roman" w:cs="Times New Roman" w:eastAsia="Times New Roman"/>
          <w:sz w:val="34"/>
          <w:szCs w:val="34"/>
          <w:spacing w:val="-11"/>
          <w:w w:val="114"/>
          <w:b/>
          <w:bCs/>
        </w:rPr>
        <w:t>n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4"/>
          <w:b/>
          <w:bCs/>
        </w:rPr>
        <w:t>uale</w:t>
      </w:r>
      <w:r>
        <w:rPr>
          <w:rFonts w:ascii="Times New Roman" w:hAnsi="Times New Roman" w:cs="Times New Roman" w:eastAsia="Times New Roman"/>
          <w:sz w:val="34"/>
          <w:szCs w:val="34"/>
          <w:spacing w:val="22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4"/>
          <w:b/>
          <w:bCs/>
        </w:rPr>
        <w:t>Sviluppatore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378" w:right="-20"/>
        <w:jc w:val="left"/>
        <w:tabs>
          <w:tab w:pos="1360" w:val="left"/>
        </w:tabs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1.1.1</w:t>
      </w:r>
      <w:r>
        <w:rPr>
          <w:rFonts w:ascii="Times New Roman" w:hAnsi="Times New Roman" w:cs="Times New Roman" w:eastAsia="Times New Roman"/>
          <w:sz w:val="28"/>
          <w:szCs w:val="28"/>
          <w:spacing w:val="-64"/>
          <w:w w:val="115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Diagramma</w:t>
      </w:r>
      <w:r>
        <w:rPr>
          <w:rFonts w:ascii="Times New Roman" w:hAnsi="Times New Roman" w:cs="Times New Roman" w:eastAsia="Times New Roman"/>
          <w:sz w:val="28"/>
          <w:szCs w:val="28"/>
          <w:spacing w:val="14"/>
          <w:w w:val="115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delle</w:t>
      </w:r>
      <w:r>
        <w:rPr>
          <w:rFonts w:ascii="Times New Roman" w:hAnsi="Times New Roman" w:cs="Times New Roman" w:eastAsia="Times New Roman"/>
          <w:sz w:val="28"/>
          <w:szCs w:val="28"/>
          <w:spacing w:val="33"/>
          <w:w w:val="115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classi</w:t>
      </w:r>
      <w:r>
        <w:rPr>
          <w:rFonts w:ascii="Times New Roman" w:hAnsi="Times New Roman" w:cs="Times New Roman" w:eastAsia="Times New Roman"/>
          <w:sz w:val="28"/>
          <w:szCs w:val="28"/>
          <w:spacing w:val="28"/>
          <w:w w:val="115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del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2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m</w:t>
      </w:r>
      <w:r>
        <w:rPr>
          <w:rFonts w:ascii="Times New Roman" w:hAnsi="Times New Roman" w:cs="Times New Roman" w:eastAsia="Times New Roman"/>
          <w:sz w:val="28"/>
          <w:szCs w:val="28"/>
          <w:spacing w:val="9"/>
          <w:w w:val="115"/>
          <w:b/>
          <w:bCs/>
        </w:rPr>
        <w:t>o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dello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dello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segue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1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ti: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Game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statica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caricame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JSON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963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referenza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elli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piatti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556" w:firstLine="-585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</w:rPr>
        <w:t>astratta,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1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getNu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4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erOfIngredie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4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orDish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itorna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corretto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eleme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solo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ello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Dish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piatto,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insieme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ing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redie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7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Ingredie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2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l’ingredie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1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urn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traccia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completame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piatto,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callba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relati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7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550" w:lineRule="auto"/>
        <w:ind w:left="378" w:right="1112" w:firstLine="585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1"/>
          <w:w w:val="107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urnListener.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termine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piatto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gener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15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urn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Result.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1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  <w:b/>
          <w:bCs/>
        </w:rPr>
        <w:t>urnListener</w:t>
      </w:r>
      <w:r>
        <w:rPr>
          <w:rFonts w:ascii="Times New Roman" w:hAnsi="Times New Roman" w:cs="Times New Roman" w:eastAsia="Times New Roman"/>
          <w:sz w:val="24"/>
          <w:szCs w:val="24"/>
          <w:spacing w:val="64"/>
          <w:w w:val="11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terfaccia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ricezioni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relativi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turno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5"/>
          <w:w w:val="113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  <w:b/>
          <w:bCs/>
        </w:rPr>
        <w:t>urnResult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13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risultato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turno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tabs>
          <w:tab w:pos="1360" w:val="left"/>
        </w:tabs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18"/>
          <w:b/>
          <w:bCs/>
        </w:rPr>
        <w:t>1.1.2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7"/>
          <w:b/>
          <w:bCs/>
        </w:rPr>
        <w:t>AllJ</w:t>
      </w:r>
      <w:r>
        <w:rPr>
          <w:rFonts w:ascii="Times New Roman" w:hAnsi="Times New Roman" w:cs="Times New Roman" w:eastAsia="Times New Roman"/>
          <w:sz w:val="28"/>
          <w:szCs w:val="28"/>
          <w:spacing w:val="-8"/>
          <w:w w:val="117"/>
          <w:b/>
          <w:bCs/>
        </w:rPr>
        <w:t>o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8"/>
          <w:b/>
          <w:bCs/>
        </w:rPr>
        <w:t>yn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ultipl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realizzata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attr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9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erso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AllJ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yn.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tro-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69" w:lineRule="auto"/>
        <w:ind w:left="378" w:right="49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tazione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completa: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hyperlink r:id="rId9">
        <w:r>
          <w:rPr>
            <w:rFonts w:ascii="Courier" w:hAnsi="Courier" w:cs="Courier" w:eastAsia="Courier"/>
            <w:sz w:val="24"/>
            <w:szCs w:val="24"/>
            <w:spacing w:val="0"/>
            <w:w w:val="85"/>
          </w:rPr>
          <w:t>https://allseenalliance.org/de</w:t>
        </w:r>
        <w:r>
          <w:rPr>
            <w:rFonts w:ascii="Courier" w:hAnsi="Courier" w:cs="Courier" w:eastAsia="Courier"/>
            <w:sz w:val="24"/>
            <w:szCs w:val="24"/>
            <w:spacing w:val="4"/>
            <w:w w:val="85"/>
          </w:rPr>
          <w:t>v</w:t>
        </w:r>
      </w:hyperlink>
      <w:r>
        <w:rPr>
          <w:rFonts w:ascii="Courier" w:hAnsi="Courier" w:cs="Courier" w:eastAsia="Courier"/>
          <w:sz w:val="24"/>
          <w:szCs w:val="24"/>
          <w:spacing w:val="0"/>
          <w:w w:val="85"/>
        </w:rPr>
        <w:t>elopers/</w:t>
      </w:r>
      <w:hyperlink r:id="rId10">
        <w:r>
          <w:rPr>
            <w:rFonts w:ascii="Courier" w:hAnsi="Courier" w:cs="Courier" w:eastAsia="Courier"/>
            <w:sz w:val="24"/>
            <w:szCs w:val="24"/>
            <w:spacing w:val="0"/>
            <w:w w:val="85"/>
          </w:rPr>
          <w:t> </w:t>
        </w:r>
        <w:r>
          <w:rPr>
            <w:rFonts w:ascii="Courier" w:hAnsi="Courier" w:cs="Courier" w:eastAsia="Courier"/>
            <w:sz w:val="24"/>
            <w:szCs w:val="24"/>
            <w:spacing w:val="0"/>
            <w:w w:val="85"/>
          </w:rPr>
          <w:t>develop/api</w:t>
        </w:r>
        <w:r>
          <w:rPr>
            <w:rFonts w:ascii="Courier" w:hAnsi="Courier" w:cs="Courier" w:eastAsia="Courier"/>
            <w:sz w:val="24"/>
            <w:szCs w:val="24"/>
            <w:spacing w:val="12"/>
            <w:w w:val="85"/>
          </w:rPr>
          <w:t>-</w:t>
        </w:r>
        <w:r>
          <w:rPr>
            <w:rFonts w:ascii="Courier" w:hAnsi="Courier" w:cs="Courier" w:eastAsia="Courier"/>
            <w:sz w:val="24"/>
            <w:szCs w:val="24"/>
            <w:spacing w:val="0"/>
            <w:w w:val="85"/>
          </w:rPr>
          <w:t>guide/core/androi</w:t>
        </w:r>
        <w:r>
          <w:rPr>
            <w:rFonts w:ascii="Courier" w:hAnsi="Courier" w:cs="Courier" w:eastAsia="Courier"/>
            <w:sz w:val="24"/>
            <w:szCs w:val="24"/>
            <w:spacing w:val="3"/>
            <w:w w:val="85"/>
          </w:rPr>
          <w:t>d</w:t>
        </w:r>
      </w:hyperlink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L’applicazione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generico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Mul-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tiPl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rService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sendMessage(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mplici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Signal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parametro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stringa.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vio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CSV,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primo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eleme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messaggio.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ranno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viati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3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tre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tipi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messaggi:</w:t>
      </w:r>
    </w:p>
    <w:p>
      <w:pPr>
        <w:jc w:val="left"/>
        <w:spacing w:after="0"/>
        <w:sectPr>
          <w:pgNumType w:start="4"/>
          <w:pgMar w:header="1898" w:footer="1980" w:top="2200" w:bottom="2160" w:left="1680" w:right="1460"/>
          <w:headerReference w:type="default" r:id="rId7"/>
          <w:footerReference w:type="default" r:id="rId8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90.7125pt;height:287.2125pt;mso-position-horizontal-relative:char;mso-position-vertical-relative:line" type="#_x0000_t75">
            <v:imagedata r:id="rId11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2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2868" w:right="2868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1.1: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Diagram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7" w:firstLine="-299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1.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dishes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seguito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dai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nomi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piatti,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l’inizio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co,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l’host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joiner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sessione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piatti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selez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ionati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6" w:firstLine="-299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stop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viato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quando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uno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ositivi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ondona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(alla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ri-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cezione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messaggio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torna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indietro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princip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5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le)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66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dish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seguito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piatto,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indica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completame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piatto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6090"/>
        <w:jc w:val="both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18"/>
          <w:b/>
          <w:bCs/>
        </w:rPr>
        <w:t>1.1.3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8"/>
          <w:b/>
          <w:bCs/>
        </w:rPr>
        <w:t>  </w:t>
      </w:r>
      <w:r>
        <w:rPr>
          <w:rFonts w:ascii="Times New Roman" w:hAnsi="Times New Roman" w:cs="Times New Roman" w:eastAsia="Times New Roman"/>
          <w:sz w:val="28"/>
          <w:szCs w:val="28"/>
          <w:spacing w:val="76"/>
          <w:w w:val="118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Gi</w:t>
      </w:r>
      <w:r>
        <w:rPr>
          <w:rFonts w:ascii="Times New Roman" w:hAnsi="Times New Roman" w:cs="Times New Roman" w:eastAsia="Times New Roman"/>
          <w:sz w:val="28"/>
          <w:szCs w:val="28"/>
          <w:spacing w:val="-9"/>
          <w:w w:val="115"/>
          <w:b/>
          <w:bCs/>
        </w:rPr>
        <w:t>m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4"/>
          <w:b/>
          <w:bCs/>
        </w:rPr>
        <w:t>bal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5"/>
        <w:jc w:val="both"/>
        <w:rPr>
          <w:rFonts w:ascii="Courier" w:hAnsi="Courier" w:cs="Courier" w:eastAsia="Courier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iascun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ingredie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trasmettitore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bal.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Nell’applicazione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uso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ersione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dell’API,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particolare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uso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Beacon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manageme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5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t.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tazione: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hyperlink r:id="rId12">
        <w:r>
          <w:rPr>
            <w:rFonts w:ascii="Courier" w:hAnsi="Courier" w:cs="Courier" w:eastAsia="Courier"/>
            <w:sz w:val="24"/>
            <w:szCs w:val="24"/>
            <w:spacing w:val="0"/>
            <w:w w:val="85"/>
          </w:rPr>
          <w:t>https://gimbal.com/doc/android/</w:t>
        </w:r>
        <w:r>
          <w:rPr>
            <w:rFonts w:ascii="Courier" w:hAnsi="Courier" w:cs="Courier" w:eastAsia="Courier"/>
            <w:sz w:val="24"/>
            <w:szCs w:val="24"/>
            <w:spacing w:val="0"/>
            <w:w w:val="100"/>
          </w:rPr>
        </w:r>
      </w:hyperlink>
    </w:p>
    <w:p>
      <w:pPr>
        <w:jc w:val="both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374" w:lineRule="auto"/>
        <w:ind w:left="378" w:right="33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hyperlink r:id="rId13">
        <w:r>
          <w:rPr>
            <w:rFonts w:ascii="Courier" w:hAnsi="Courier" w:cs="Courier" w:eastAsia="Courier"/>
            <w:sz w:val="24"/>
            <w:szCs w:val="24"/>
            <w:w w:val="85"/>
          </w:rPr>
          <w:t>v2/devguide.html#set_beacon</w:t>
        </w:r>
        <w:r>
          <w:rPr>
            <w:rFonts w:ascii="Courier" w:hAnsi="Courier" w:cs="Courier" w:eastAsia="Courier"/>
            <w:sz w:val="24"/>
            <w:szCs w:val="24"/>
            <w:spacing w:val="-72"/>
            <w:w w:val="100"/>
          </w:rPr>
          <w:t> </w:t>
        </w:r>
      </w:hyperlink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API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utilizzata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MainActivi-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4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hestr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co.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eacon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ciati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ingredie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3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attr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9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erso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name.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vicin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nza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eacon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determinata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alore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suo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RSSI.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alore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discrimina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vicinanza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eacon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-60.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tten-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zione: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otreb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essere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necessario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biare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threshold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vicinanza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(si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2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Commons.jav</w:t>
      </w:r>
      <w:r>
        <w:rPr>
          <w:rFonts w:ascii="Courier" w:hAnsi="Courier" w:cs="Courier" w:eastAsia="Courier"/>
          <w:sz w:val="24"/>
          <w:szCs w:val="24"/>
          <w:spacing w:val="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5768"/>
        <w:jc w:val="both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20"/>
          <w:b/>
          <w:bCs/>
        </w:rPr>
        <w:t>1.1.4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20"/>
          <w:b/>
          <w:bCs/>
        </w:rPr>
        <w:t>  </w:t>
      </w:r>
      <w:r>
        <w:rPr>
          <w:rFonts w:ascii="Times New Roman" w:hAnsi="Times New Roman" w:cs="Times New Roman" w:eastAsia="Times New Roman"/>
          <w:sz w:val="28"/>
          <w:szCs w:val="28"/>
          <w:spacing w:val="61"/>
          <w:w w:val="12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20"/>
          <w:b/>
          <w:bCs/>
        </w:rPr>
        <w:t>Activities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371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L’applicazione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one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quattro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Activi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7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y:</w:t>
      </w:r>
    </w:p>
    <w:p>
      <w:pPr>
        <w:spacing w:before="6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6" w:firstLine="-58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7"/>
          <w:b/>
          <w:bCs/>
        </w:rPr>
        <w:t>StartActivi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7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7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17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mostra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carica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evitare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successivi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caricame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ottone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l’inserime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1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email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vio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statisti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ersistenza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email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affidata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Shar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dPreferences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Android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6" w:firstLine="-58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Ch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14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oseSessionActivi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4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mostra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scelta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piatti,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cerca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Extra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de”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indica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(singo-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6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ultipl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6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6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er).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piatti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enire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di: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selezionandoli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GridView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premendo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tasto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“Casuale”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6" w:firstLine="-58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MultiPl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4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4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erConfigActivi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4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gestisce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dall’ini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z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ializzazione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AllJ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yn,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5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ortame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5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seconda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creare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(ruolo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host)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accedere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(ruolo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joiner)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2" w:lineRule="auto"/>
        <w:ind w:left="963" w:right="301" w:firstLine="-58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  <w:b/>
          <w:bCs/>
        </w:rPr>
        <w:t>MainActivi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5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15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hestra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usando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bal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API,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AllJ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yn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14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rame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3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ork,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Turn</w:t>
      </w:r>
      <w:r>
        <w:rPr>
          <w:rFonts w:ascii="Courier" w:hAnsi="Courier" w:cs="Courier" w:eastAsia="Courier"/>
          <w:sz w:val="24"/>
          <w:szCs w:val="24"/>
          <w:spacing w:val="-7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TurnListene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Cerca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de”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“dishes”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piatti.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seguito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9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ortato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accesso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activi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2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7.45pt;height:337.05pt;mso-position-horizontal-relative:char;mso-position-vertical-relative:line" type="#_x0000_t75">
            <v:imagedata r:id="rId14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3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2223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1.2: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accesso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activi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7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Dura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tasto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Android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orta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inizia-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conferma.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caso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Multipl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abbandona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l’altro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torna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pri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7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cipale.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tabs>
          <w:tab w:pos="1360" w:val="left"/>
        </w:tabs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17"/>
          <w:b/>
          <w:bCs/>
        </w:rPr>
        <w:t>1.1.5</w:t>
      </w:r>
      <w:r>
        <w:rPr>
          <w:rFonts w:ascii="Times New Roman" w:hAnsi="Times New Roman" w:cs="Times New Roman" w:eastAsia="Times New Roman"/>
          <w:sz w:val="28"/>
          <w:szCs w:val="28"/>
          <w:spacing w:val="-76"/>
          <w:w w:val="117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7"/>
          <w:b/>
          <w:bCs/>
        </w:rPr>
        <w:t>Adapters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visualizzare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liste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oggetti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usati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segue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Adapter: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6" w:firstLine="-585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DishAdapter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utilizzato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piatti,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traccia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degli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selezi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nati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376" w:lineRule="auto"/>
        <w:ind w:left="963" w:right="336" w:firstLine="-58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Ingredie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2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tAdapter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trolla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visualiz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z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azione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terazioni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ingre-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Mo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ra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immagini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seconda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dell’assenza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ingredie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ingredie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errati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6" w:firstLine="-58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5"/>
          <w:w w:val="113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  <w:b/>
          <w:bCs/>
        </w:rPr>
        <w:t>ableAdapter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13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trolla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visualizzazione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sottopiatti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vuo-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riempiti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quelli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completati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dalla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squadra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lati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dalla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squadra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ersaria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caso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ultipl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er.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Altre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6" w:firstLine="-58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Commons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costa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logica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condivisa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dura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(Al-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lJ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yn)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statici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vio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mail)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GMailSender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11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JSSEPr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5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vider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hel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vio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email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  <w:b/>
          <w:bCs/>
        </w:rPr>
        <w:t>PrefUtils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15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hel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gestione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SharedPreferences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85"/>
        </w:rPr>
        <w:t>/raw/data.json</w:t>
      </w:r>
      <w:r>
        <w:rPr>
          <w:rFonts w:ascii="Courier" w:hAnsi="Courier" w:cs="Courier" w:eastAsia="Courier"/>
          <w:sz w:val="24"/>
          <w:szCs w:val="24"/>
          <w:spacing w:val="-3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file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ati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(ingre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elli,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piatti)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0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7" w:lineRule="auto"/>
        <w:ind w:left="963" w:right="336" w:firstLine="-58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85"/>
        </w:rPr>
        <w:t>/raw/data_source.csv</w:t>
      </w:r>
      <w:r>
        <w:rPr>
          <w:rFonts w:ascii="Courier" w:hAnsi="Courier" w:cs="Courier" w:eastAsia="Courier"/>
          <w:sz w:val="24"/>
          <w:szCs w:val="24"/>
          <w:spacing w:val="-2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originale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csv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erano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</w:rPr>
        <w:t>strutturati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403" w:lineRule="auto"/>
        <w:ind w:left="963" w:right="260" w:firstLine="-585"/>
        <w:jc w:val="both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85"/>
        </w:rPr>
        <w:t>/raw/gen_json.py</w:t>
      </w:r>
      <w:r>
        <w:rPr>
          <w:rFonts w:ascii="Courier" w:hAnsi="Courier" w:cs="Courier" w:eastAsia="Courier"/>
          <w:sz w:val="24"/>
          <w:szCs w:val="24"/>
          <w:spacing w:val="-3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script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ython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trasformare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data_source.csv</w:t>
      </w:r>
      <w:r>
        <w:rPr>
          <w:rFonts w:ascii="Courier" w:hAnsi="Courier" w:cs="Courier" w:eastAsia="Courier"/>
          <w:sz w:val="24"/>
          <w:szCs w:val="24"/>
          <w:spacing w:val="-9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data.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json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7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378" w:right="-20"/>
        <w:jc w:val="left"/>
        <w:tabs>
          <w:tab w:pos="1260" w:val="left"/>
        </w:tabs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1.2</w:t>
      </w:r>
      <w:r>
        <w:rPr>
          <w:rFonts w:ascii="Times New Roman" w:hAnsi="Times New Roman" w:cs="Times New Roman" w:eastAsia="Times New Roman"/>
          <w:sz w:val="34"/>
          <w:szCs w:val="34"/>
          <w:spacing w:val="-1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3"/>
          <w:b/>
          <w:bCs/>
        </w:rPr>
        <w:t>Ma</w:t>
      </w:r>
      <w:r>
        <w:rPr>
          <w:rFonts w:ascii="Times New Roman" w:hAnsi="Times New Roman" w:cs="Times New Roman" w:eastAsia="Times New Roman"/>
          <w:sz w:val="34"/>
          <w:szCs w:val="34"/>
          <w:spacing w:val="-11"/>
          <w:w w:val="113"/>
          <w:b/>
          <w:bCs/>
        </w:rPr>
        <w:t>n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3"/>
          <w:b/>
          <w:bCs/>
        </w:rPr>
        <w:t>uale</w:t>
      </w:r>
      <w:r>
        <w:rPr>
          <w:rFonts w:ascii="Times New Roman" w:hAnsi="Times New Roman" w:cs="Times New Roman" w:eastAsia="Times New Roman"/>
          <w:sz w:val="34"/>
          <w:szCs w:val="34"/>
          <w:spacing w:val="35"/>
          <w:w w:val="113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20"/>
          <w:b/>
          <w:bCs/>
        </w:rPr>
        <w:t>Ute</w:t>
      </w:r>
      <w:r>
        <w:rPr>
          <w:rFonts w:ascii="Times New Roman" w:hAnsi="Times New Roman" w:cs="Times New Roman" w:eastAsia="Times New Roman"/>
          <w:sz w:val="34"/>
          <w:szCs w:val="34"/>
          <w:spacing w:val="-11"/>
          <w:w w:val="120"/>
          <w:b/>
          <w:bCs/>
        </w:rPr>
        <w:t>n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23"/>
          <w:b/>
          <w:bCs/>
        </w:rPr>
        <w:t>te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378" w:right="-20"/>
        <w:jc w:val="left"/>
        <w:tabs>
          <w:tab w:pos="1360" w:val="left"/>
        </w:tabs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18"/>
          <w:b/>
          <w:bCs/>
        </w:rPr>
        <w:t>1.2.1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3"/>
          <w:b/>
          <w:bCs/>
        </w:rPr>
        <w:t>I</w:t>
      </w:r>
      <w:r>
        <w:rPr>
          <w:rFonts w:ascii="Times New Roman" w:hAnsi="Times New Roman" w:cs="Times New Roman" w:eastAsia="Times New Roman"/>
          <w:sz w:val="28"/>
          <w:szCs w:val="28"/>
          <w:spacing w:val="-9"/>
          <w:w w:val="113"/>
          <w:b/>
          <w:bCs/>
        </w:rPr>
        <w:t>n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7"/>
          <w:b/>
          <w:bCs/>
        </w:rPr>
        <w:t>tr</w:t>
      </w:r>
      <w:r>
        <w:rPr>
          <w:rFonts w:ascii="Times New Roman" w:hAnsi="Times New Roman" w:cs="Times New Roman" w:eastAsia="Times New Roman"/>
          <w:sz w:val="28"/>
          <w:szCs w:val="28"/>
          <w:spacing w:val="9"/>
          <w:w w:val="117"/>
          <w:b/>
          <w:bCs/>
        </w:rPr>
        <w:t>o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duzione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Chef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Giorno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Android.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vinare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ingredie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ecessari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preparazione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piatto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9"/>
        </w:rPr>
        <w:t>attr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erso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898" w:footer="1980" w:top="2200" w:bottom="2160" w:left="1680" w:right="1680"/>
          <w:headerReference w:type="default" r:id="rId15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vviciname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trasmettitori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bal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ono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sup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6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ortate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a: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singola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(una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squadra)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ultipla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(due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squadre).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76" w:lineRule="auto"/>
        <w:ind w:left="378" w:right="336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5"/>
          <w:w w:val="112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TTENZION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12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corretto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funzioname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dell’applicazione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ne-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cessario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atti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1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are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Wi-Fi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Bluet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5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oth.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5274"/>
        <w:jc w:val="both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  <w:b/>
          <w:bCs/>
        </w:rPr>
        <w:t>1.2.2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  <w:b/>
          <w:bCs/>
        </w:rPr>
        <w:t>   </w:t>
      </w:r>
      <w:r>
        <w:rPr>
          <w:rFonts w:ascii="Times New Roman" w:hAnsi="Times New Roman" w:cs="Times New Roman" w:eastAsia="Times New Roman"/>
          <w:sz w:val="28"/>
          <w:szCs w:val="28"/>
          <w:spacing w:val="10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  <w:b/>
          <w:bCs/>
        </w:rPr>
        <w:t>Preparazione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2" w:lineRule="auto"/>
        <w:ind w:left="378" w:right="33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necessario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configurare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trasmettitori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bal.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credenziali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d’accesso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ortale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bal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(</w:t>
      </w:r>
      <w:hyperlink r:id="rId16">
        <w:r>
          <w:rPr>
            <w:rFonts w:ascii="Courier" w:hAnsi="Courier" w:cs="Courier" w:eastAsia="Courier"/>
            <w:sz w:val="24"/>
            <w:szCs w:val="24"/>
            <w:spacing w:val="0"/>
            <w:w w:val="85"/>
          </w:rPr>
          <w:t>https://manager.gimbal.co</w:t>
        </w:r>
        <w:r>
          <w:rPr>
            <w:rFonts w:ascii="Courier" w:hAnsi="Courier" w:cs="Courier" w:eastAsia="Courier"/>
            <w:sz w:val="24"/>
            <w:szCs w:val="24"/>
            <w:spacing w:val="4"/>
            <w:w w:val="85"/>
          </w:rPr>
          <w:t>m</w:t>
        </w:r>
      </w:hyperlink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errano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fornite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hiesta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scri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endo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email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hyperlink r:id="rId17"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97"/>
          </w:rPr>
          <w:t>gi</w:t>
        </w:r>
        <w:r>
          <w:rPr>
            <w:rFonts w:ascii="Times New Roman" w:hAnsi="Times New Roman" w:cs="Times New Roman" w:eastAsia="Times New Roman"/>
            <w:sz w:val="24"/>
            <w:szCs w:val="24"/>
            <w:spacing w:val="-6"/>
            <w:w w:val="97"/>
          </w:rPr>
          <w:t>o</w:t>
        </w:r>
        <w:r>
          <w:rPr>
            <w:rFonts w:ascii="Times New Roman" w:hAnsi="Times New Roman" w:cs="Times New Roman" w:eastAsia="Times New Roman"/>
            <w:sz w:val="24"/>
            <w:szCs w:val="24"/>
            <w:spacing w:val="-13"/>
            <w:w w:val="102"/>
          </w:rPr>
          <w:t>v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9"/>
          </w:rPr>
          <w:t>anni.quattr</w:t>
        </w:r>
        <w:r>
          <w:rPr>
            <w:rFonts w:ascii="Times New Roman" w:hAnsi="Times New Roman" w:cs="Times New Roman" w:eastAsia="Times New Roman"/>
            <w:sz w:val="24"/>
            <w:szCs w:val="24"/>
            <w:spacing w:val="9"/>
            <w:w w:val="109"/>
          </w:rPr>
          <w:t>o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97"/>
          </w:rPr>
          <w:t>c</w:t>
        </w:r>
        <w:r>
          <w:rPr>
            <w:rFonts w:ascii="Times New Roman" w:hAnsi="Times New Roman" w:cs="Times New Roman" w:eastAsia="Times New Roman"/>
            <w:sz w:val="24"/>
            <w:szCs w:val="24"/>
            <w:spacing w:val="-7"/>
            <w:w w:val="97"/>
          </w:rPr>
          <w:t>c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96"/>
          </w:rPr>
          <w:t>hi@</w:t>
        </w:r>
        <w:r>
          <w:rPr>
            <w:rFonts w:ascii="Times New Roman" w:hAnsi="Times New Roman" w:cs="Times New Roman" w:eastAsia="Times New Roman"/>
            <w:sz w:val="24"/>
            <w:szCs w:val="24"/>
            <w:spacing w:val="8"/>
            <w:w w:val="96"/>
          </w:rPr>
          <w:t>p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oli</w:t>
        </w:r>
        <w:r>
          <w:rPr>
            <w:rFonts w:ascii="Times New Roman" w:hAnsi="Times New Roman" w:cs="Times New Roman" w:eastAsia="Times New Roman"/>
            <w:sz w:val="24"/>
            <w:szCs w:val="24"/>
            <w:spacing w:val="1"/>
            <w:w w:val="100"/>
          </w:rPr>
          <w:t>m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9"/>
          </w:rPr>
          <w:t>i.it.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</w:r>
      </w:hyperlink>
    </w:p>
    <w:p>
      <w:pPr>
        <w:spacing w:before="9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403" w:lineRule="auto"/>
        <w:ind w:left="963" w:right="344" w:firstLine="-299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1.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trare</w:t>
      </w:r>
      <w:r>
        <w:rPr>
          <w:rFonts w:ascii="Times New Roman" w:hAnsi="Times New Roman" w:cs="Times New Roman" w:eastAsia="Times New Roman"/>
          <w:sz w:val="24"/>
          <w:szCs w:val="24"/>
          <w:spacing w:val="64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ortale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all’indirizzo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hyperlink r:id="rId18">
        <w:r>
          <w:rPr>
            <w:rFonts w:ascii="Courier" w:hAnsi="Courier" w:cs="Courier" w:eastAsia="Courier"/>
            <w:sz w:val="24"/>
            <w:szCs w:val="24"/>
            <w:spacing w:val="0"/>
            <w:w w:val="85"/>
          </w:rPr>
          <w:t>https://manager.gimbal.</w:t>
        </w:r>
      </w:hyperlink>
      <w:hyperlink r:id="rId19">
        <w:r>
          <w:rPr>
            <w:rFonts w:ascii="Courier" w:hAnsi="Courier" w:cs="Courier" w:eastAsia="Courier"/>
            <w:sz w:val="24"/>
            <w:szCs w:val="24"/>
            <w:spacing w:val="0"/>
            <w:w w:val="85"/>
          </w:rPr>
          <w:t> </w:t>
        </w:r>
        <w:r>
          <w:rPr>
            <w:rFonts w:ascii="Courier" w:hAnsi="Courier" w:cs="Courier" w:eastAsia="Courier"/>
            <w:sz w:val="24"/>
            <w:szCs w:val="24"/>
            <w:spacing w:val="0"/>
            <w:w w:val="100"/>
          </w:rPr>
          <w:t>com</w:t>
        </w:r>
        <w:r>
          <w:rPr>
            <w:rFonts w:ascii="Courier" w:hAnsi="Courier" w:cs="Courier" w:eastAsia="Courier"/>
            <w:sz w:val="24"/>
            <w:szCs w:val="24"/>
            <w:spacing w:val="0"/>
            <w:w w:val="100"/>
          </w:rPr>
        </w:r>
      </w:hyperlink>
    </w:p>
    <w:p>
      <w:pPr>
        <w:spacing w:before="5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40" w:lineRule="auto"/>
        <w:ind w:left="66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zionare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barra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laterale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Bea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edi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1.3)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93.3pt;height:222.9pt;mso-position-horizontal-relative:char;mso-position-vertical-relative:line" type="#_x0000_t75">
            <v:imagedata r:id="rId20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5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34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1.3: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listato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eacon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ortale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bal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66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ionare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ottone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Beacon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376" w:lineRule="auto"/>
        <w:ind w:left="963" w:right="336" w:firstLine="-299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Aprire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trasmettitore</w:t>
      </w:r>
      <w:r>
        <w:rPr>
          <w:rFonts w:ascii="Times New Roman" w:hAnsi="Times New Roman" w:cs="Times New Roman" w:eastAsia="Times New Roman"/>
          <w:sz w:val="24"/>
          <w:szCs w:val="24"/>
          <w:spacing w:val="61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actor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actory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ID,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edi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1.4)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725pt;height:318.435pt;mso-position-horizontal-relative:char;mso-position-vertical-relative:line" type="#_x0000_t75">
            <v:imagedata r:id="rId22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231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1.4: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factory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ID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eacon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6" w:firstLine="-299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5.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Inserire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Beacon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’ingredie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esattame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7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orta-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nell’ElencoIngredie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(for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nito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segu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ito)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actory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ID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edi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240" w:lineRule="auto"/>
        <w:ind w:left="963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1.5)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66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Confermare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Beacon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66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7.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etere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0"/>
        </w:rPr>
        <w:t>tut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2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trasmettiri/ingredie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9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7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NumType w:start="10"/>
          <w:pgMar w:footer="1980" w:header="1898" w:top="2200" w:bottom="2160" w:left="1680" w:right="1680"/>
          <w:footerReference w:type="default" r:id="rId21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5.97250pt;height:172.515pt;mso-position-horizontal-relative:char;mso-position-vertical-relative:line" type="#_x0000_t75">
            <v:imagedata r:id="rId23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68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1.5: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atti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azione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eacon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ortale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bal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tabs>
          <w:tab w:pos="1360" w:val="left"/>
        </w:tabs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  <w:b/>
          <w:bCs/>
        </w:rPr>
        <w:t>1.2.3</w:t>
      </w:r>
      <w:r>
        <w:rPr>
          <w:rFonts w:ascii="Times New Roman" w:hAnsi="Times New Roman" w:cs="Times New Roman" w:eastAsia="Times New Roman"/>
          <w:sz w:val="28"/>
          <w:szCs w:val="28"/>
          <w:spacing w:val="-70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  <w:b/>
          <w:bCs/>
        </w:rPr>
        <w:t>Elenco</w:t>
      </w:r>
      <w:r>
        <w:rPr>
          <w:rFonts w:ascii="Times New Roman" w:hAnsi="Times New Roman" w:cs="Times New Roman" w:eastAsia="Times New Roman"/>
          <w:sz w:val="28"/>
          <w:szCs w:val="28"/>
          <w:spacing w:val="19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4"/>
          <w:b/>
          <w:bCs/>
        </w:rPr>
        <w:t>Ingredie</w:t>
      </w:r>
      <w:r>
        <w:rPr>
          <w:rFonts w:ascii="Times New Roman" w:hAnsi="Times New Roman" w:cs="Times New Roman" w:eastAsia="Times New Roman"/>
          <w:sz w:val="28"/>
          <w:szCs w:val="28"/>
          <w:spacing w:val="-8"/>
          <w:w w:val="114"/>
          <w:b/>
          <w:bCs/>
        </w:rPr>
        <w:t>n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25"/>
          <w:b/>
          <w:bCs/>
        </w:rPr>
        <w:t>ti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Ciliegie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23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23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3"/>
        </w:rPr>
        <w:t>Mirtilli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9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9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dori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Insalata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erde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2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61"/>
          <w:w w:val="12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2"/>
        </w:rPr>
        <w:t>Piselli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</w:rPr>
        <w:t>Zuc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42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hero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</w:rPr>
        <w:t>Zuc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42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hine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24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24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4"/>
        </w:rPr>
        <w:t>Banane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Ga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6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eri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Kiwi</w:t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21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62"/>
          <w:w w:val="121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1"/>
        </w:rPr>
        <w:t>Riso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66"/>
          <w:w w:val="118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18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agioli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14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arina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26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26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6"/>
        </w:rPr>
        <w:t>Latte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9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3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eroni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9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asta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21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62"/>
          <w:w w:val="121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1"/>
        </w:rPr>
        <w:t>Mozzarella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14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ragole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2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61"/>
          <w:w w:val="12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2"/>
        </w:rPr>
        <w:t>Mango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24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24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4"/>
        </w:rPr>
        <w:t>Carote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9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ollo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Ceci</w:t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23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23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3"/>
        </w:rPr>
        <w:t>Cetrioli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Ci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5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olle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6075"/>
        <w:jc w:val="both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18"/>
          <w:b/>
          <w:bCs/>
        </w:rPr>
        <w:t>1.2.4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8"/>
          <w:b/>
          <w:bCs/>
        </w:rPr>
        <w:t>  </w:t>
      </w:r>
      <w:r>
        <w:rPr>
          <w:rFonts w:ascii="Times New Roman" w:hAnsi="Times New Roman" w:cs="Times New Roman" w:eastAsia="Times New Roman"/>
          <w:sz w:val="28"/>
          <w:szCs w:val="28"/>
          <w:spacing w:val="76"/>
          <w:w w:val="118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Il</w:t>
      </w:r>
      <w:r>
        <w:rPr>
          <w:rFonts w:ascii="Times New Roman" w:hAnsi="Times New Roman" w:cs="Times New Roman" w:eastAsia="Times New Roman"/>
          <w:sz w:val="28"/>
          <w:szCs w:val="28"/>
          <w:spacing w:val="6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gi</w:t>
      </w:r>
      <w:r>
        <w:rPr>
          <w:rFonts w:ascii="Times New Roman" w:hAnsi="Times New Roman" w:cs="Times New Roman" w:eastAsia="Times New Roman"/>
          <w:sz w:val="28"/>
          <w:szCs w:val="28"/>
          <w:spacing w:val="9"/>
          <w:w w:val="115"/>
          <w:b/>
          <w:bCs/>
        </w:rPr>
        <w:t>o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co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372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1"/>
          <w:b/>
          <w:bCs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11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Iniziale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11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principi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11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generali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edi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1.6)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scegliere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singola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ulti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basso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ossibile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in-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serire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indirizzo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mail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vio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torn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indietro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4.0pt;height:288pt;mso-position-horizontal-relative:char;mso-position-vertical-relative:line" type="#_x0000_t75">
            <v:imagedata r:id="rId24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15" w:after="0" w:line="240" w:lineRule="auto"/>
        <w:ind w:left="1602" w:right="1602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1.6: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splash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screen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Chef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Giorno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necessario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selezionare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pulsa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indietro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barra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inferiore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icato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triangolo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erso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sinistra).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olo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comprende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Android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uno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spazio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ap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og-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giare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trasmettitori.</w:t>
      </w:r>
      <w:r>
        <w:rPr>
          <w:rFonts w:ascii="Times New Roman" w:hAnsi="Times New Roman" w:cs="Times New Roman" w:eastAsia="Times New Roman"/>
          <w:sz w:val="24"/>
          <w:szCs w:val="24"/>
          <w:spacing w:val="63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preparare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qualsiasi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iatto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allo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tanare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1"/>
        </w:rPr>
        <w:t>tutti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2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trasmettitori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olo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6113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w w:val="112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2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14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32"/>
          <w:w w:val="168"/>
          <w:b/>
          <w:bCs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Singola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34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singola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compari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5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piat-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378" w:right="-7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1.7).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7" w:after="0" w:line="240" w:lineRule="auto"/>
        <w:ind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br w:type="column"/>
      </w:r>
      <w:r>
        <w:rPr>
          <w:rFonts w:ascii="Times New Roman" w:hAnsi="Times New Roman" w:cs="Times New Roman" w:eastAsia="Times New Roman"/>
          <w:sz w:val="24"/>
          <w:szCs w:val="24"/>
          <w:spacing w:val="-138"/>
          <w:w w:val="108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46"/>
          <w:position w:val="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  <w:position w:val="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  <w:position w:val="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ossibile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scegliere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position w:val="0"/>
        </w:rPr>
        <w:t>quattro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11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piatti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  <w:position w:val="0"/>
        </w:rPr>
        <w:t>preparar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7"/>
          <w:position w:val="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  <w:position w:val="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680"/>
          <w:cols w:num="2" w:equalWidth="0">
            <w:col w:w="2346" w:space="135"/>
            <w:col w:w="6079"/>
          </w:cols>
        </w:sectPr>
      </w:pPr>
      <w:rPr/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15" w:after="0" w:line="376" w:lineRule="auto"/>
        <w:ind w:left="378" w:right="33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erli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selezionati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cliccare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tasto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Ok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uare.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alternati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9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ossibile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generale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piatti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casuali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3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casuale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68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piatti)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hiaccia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tasto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Casuale.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scelta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piatti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comp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3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8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edi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1.8).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sinistra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alto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compari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5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preparare,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sotto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piatto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appartiene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ello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appariranno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tole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arancioni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degli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ingre-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piatto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apparti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compari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5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ulla.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Avvicinando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trasmettitore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compari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5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erde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l’ingre-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appartiene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piatt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rossa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appartiene.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rossa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indica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0"/>
        </w:rPr>
        <w:t>’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almeno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ingredie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errato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ossono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essere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due,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26"/>
          <w:w w:val="98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9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ı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via)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scompari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4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1"/>
        </w:rPr>
        <w:t>tutti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2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ingredie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errati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ranno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allo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7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tana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7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olo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co.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piatto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completato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uando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vvicinati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1"/>
        </w:rPr>
        <w:t>tutti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2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ingredie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corretti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nessuno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errato.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completato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piatto,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que-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sto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err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aggiu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ola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err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mostrato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piatto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preparare.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1"/>
        </w:rPr>
        <w:t>tutti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2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piatti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preparati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terminato.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tornare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principale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cliccare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tasto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indietro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Android.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558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w w:val="112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2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14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32"/>
          <w:w w:val="168"/>
          <w:b/>
          <w:bCs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  <w:b/>
          <w:bCs/>
        </w:rPr>
        <w:t>Multipl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3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8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  <w:b/>
          <w:bCs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2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378" w:right="190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138"/>
          <w:w w:val="108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46"/>
          <w:position w:val="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  <w:position w:val="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molto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simile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  <w:position w:val="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  <w:position w:val="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  <w:position w:val="0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  <w:position w:val="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  <w:position w:val="0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  <w:position w:val="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singola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segue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position w:val="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2"/>
          <w:position w:val="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  <w:position w:val="0"/>
        </w:rPr>
        <w:t>aria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8"/>
          <w:position w:val="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  <w:position w:val="0"/>
        </w:rPr>
        <w:t>ti: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ositivi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ono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essere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ssi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stessa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rete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Wi-Fi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1" w:firstLine="-237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oli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ono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essere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l’uno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dall’altro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evit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7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terferenze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1" w:after="0" w:line="430" w:lineRule="atLeast"/>
        <w:ind w:left="963" w:right="331" w:firstLine="-237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selezione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piatti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necessario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selezioni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Crea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ll’altro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2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ra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15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8"/>
          <w:w w:val="108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46"/>
          <w:position w:val="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  <w:position w:val="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obbligatorio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selez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ionare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position w:val="0"/>
        </w:rPr>
        <w:t>quattro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11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piatti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(2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  <w:position w:val="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  <w:position w:val="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  <w:position w:val="0"/>
        </w:rPr>
        <w:t>squadra)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position w:val="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376" w:lineRule="auto"/>
        <w:ind w:left="963" w:right="332" w:firstLine="-237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quattro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piatti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errano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scelti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crea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partita,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l’altro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rimar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8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attesa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fino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3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4.0pt;height:288pt;mso-position-horizontal-relative:char;mso-position-vertical-relative:line" type="#_x0000_t75">
            <v:imagedata r:id="rId25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15" w:after="0" w:line="240" w:lineRule="auto"/>
        <w:ind w:left="183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1.7: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piatti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1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cano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squad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quella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arancione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quella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ola,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colore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squa-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dra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indicato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colore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nell’ang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basso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destra.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0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Quando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piatto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completa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squadra,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compare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5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ola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squadra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ersaria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0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uno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ositivi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esce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co,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l’altro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abbandon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6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1.9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mostrata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ultipl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er.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4.0pt;height:288pt;mso-position-horizontal-relative:char;mso-position-vertical-relative:line" type="#_x0000_t75">
            <v:imagedata r:id="rId26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15" w:after="0" w:line="240" w:lineRule="auto"/>
        <w:ind w:left="122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1.8: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single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pl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6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vio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2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inserita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mail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alida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edi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Principale)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err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viata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mail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segue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iatto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realizzato: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76" w:lineRule="auto"/>
        <w:ind w:left="378" w:right="336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&lt;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nome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piatt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  <w:i/>
        </w:rPr>
        <w:t>&gt;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  <w:i/>
        </w:rPr>
        <w:t>&lt;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timestamp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&gt;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  <w:i/>
        </w:rPr>
        <w:t>&lt;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timestamp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&gt;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  <w:i/>
        </w:rPr>
        <w:t>&lt;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durata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second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&gt;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&lt;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ingredie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ordine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rile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azion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&gt;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i/>
        </w:rPr>
        <w:t>&lt;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error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4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i/>
        </w:rPr>
        <w:t>&gt;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240" w:lineRule="auto"/>
        <w:ind w:left="72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Es: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6" w:lineRule="auto"/>
        <w:ind w:left="378" w:right="336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Macedonia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1,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1428877207567,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1428877307567,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100,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Mele,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ragole,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Bana-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ne,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errors(Carote,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9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dori)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4.0pt;height:288pt;mso-position-horizontal-relative:char;mso-position-vertical-relative:line" type="#_x0000_t75">
            <v:imagedata r:id="rId27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15" w:after="0" w:line="240" w:lineRule="auto"/>
        <w:ind w:left="128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1.9: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ultipl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537" w:lineRule="exact"/>
        <w:ind w:left="378" w:right="-20"/>
        <w:jc w:val="left"/>
        <w:rPr>
          <w:rFonts w:ascii="Times New Roman" w:hAnsi="Times New Roman" w:cs="Times New Roman" w:eastAsia="Times New Roman"/>
          <w:sz w:val="49"/>
          <w:szCs w:val="49"/>
        </w:rPr>
      </w:pPr>
      <w:rPr/>
      <w:r>
        <w:rPr>
          <w:rFonts w:ascii="Times New Roman" w:hAnsi="Times New Roman" w:cs="Times New Roman" w:eastAsia="Times New Roman"/>
          <w:sz w:val="49"/>
          <w:szCs w:val="49"/>
          <w:spacing w:val="0"/>
          <w:w w:val="114"/>
          <w:b/>
          <w:bCs/>
        </w:rPr>
        <w:t>Capitolo</w:t>
      </w:r>
      <w:r>
        <w:rPr>
          <w:rFonts w:ascii="Times New Roman" w:hAnsi="Times New Roman" w:cs="Times New Roman" w:eastAsia="Times New Roman"/>
          <w:sz w:val="49"/>
          <w:szCs w:val="49"/>
          <w:spacing w:val="66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4"/>
          <w:b/>
          <w:bCs/>
        </w:rPr>
        <w:t>2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</w:r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49"/>
          <w:szCs w:val="49"/>
        </w:rPr>
      </w:pPr>
      <w:rPr/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  <w:b/>
          <w:bCs/>
        </w:rPr>
        <w:t>Lego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4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4"/>
          <w:b/>
          <w:bCs/>
        </w:rPr>
        <w:t>Digital</w:t>
      </w:r>
      <w:r>
        <w:rPr>
          <w:rFonts w:ascii="Times New Roman" w:hAnsi="Times New Roman" w:cs="Times New Roman" w:eastAsia="Times New Roman"/>
          <w:sz w:val="49"/>
          <w:szCs w:val="49"/>
          <w:spacing w:val="91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4"/>
          <w:b/>
          <w:bCs/>
        </w:rPr>
        <w:t>Sonoro</w:t>
      </w:r>
      <w:r>
        <w:rPr>
          <w:rFonts w:ascii="Times New Roman" w:hAnsi="Times New Roman" w:cs="Times New Roman" w:eastAsia="Times New Roman"/>
          <w:sz w:val="49"/>
          <w:szCs w:val="49"/>
          <w:spacing w:val="17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4"/>
          <w:b/>
          <w:bCs/>
        </w:rPr>
        <w:t>1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</w:r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84" w:lineRule="auto"/>
        <w:ind w:left="3294" w:right="377" w:firstLine="948"/>
        <w:jc w:val="right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5"/>
          <w:i/>
        </w:rPr>
        <w:t>D</w:t>
      </w:r>
      <w:r>
        <w:rPr>
          <w:rFonts w:ascii="Times New Roman" w:hAnsi="Times New Roman" w:cs="Times New Roman" w:eastAsia="Times New Roman"/>
          <w:sz w:val="34"/>
          <w:szCs w:val="34"/>
          <w:spacing w:val="-18"/>
          <w:w w:val="105"/>
          <w:i/>
        </w:rPr>
        <w:t>o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5"/>
          <w:i/>
        </w:rPr>
        <w:t>cumentazione</w:t>
      </w:r>
      <w:r>
        <w:rPr>
          <w:rFonts w:ascii="Times New Roman" w:hAnsi="Times New Roman" w:cs="Times New Roman" w:eastAsia="Times New Roman"/>
          <w:sz w:val="34"/>
          <w:szCs w:val="34"/>
          <w:spacing w:val="39"/>
          <w:w w:val="105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34"/>
          <w:szCs w:val="34"/>
          <w:spacing w:val="38"/>
          <w:w w:val="100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cu</w:t>
      </w:r>
      <w:r>
        <w:rPr>
          <w:rFonts w:ascii="Times New Roman" w:hAnsi="Times New Roman" w:cs="Times New Roman" w:eastAsia="Times New Roman"/>
          <w:sz w:val="34"/>
          <w:szCs w:val="34"/>
          <w:spacing w:val="-17"/>
          <w:w w:val="100"/>
          <w:i/>
        </w:rPr>
        <w:t>r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34"/>
          <w:szCs w:val="34"/>
          <w:spacing w:val="60"/>
          <w:w w:val="100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4"/>
          <w:i/>
        </w:rPr>
        <w:t>di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4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Chia</w:t>
      </w:r>
      <w:r>
        <w:rPr>
          <w:rFonts w:ascii="Times New Roman" w:hAnsi="Times New Roman" w:cs="Times New Roman" w:eastAsia="Times New Roman"/>
          <w:sz w:val="34"/>
          <w:szCs w:val="34"/>
          <w:spacing w:val="-17"/>
          <w:w w:val="100"/>
          <w:i/>
        </w:rPr>
        <w:t>r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34"/>
          <w:szCs w:val="34"/>
          <w:spacing w:val="69"/>
          <w:w w:val="100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Calab</w:t>
      </w:r>
      <w:r>
        <w:rPr>
          <w:rFonts w:ascii="Times New Roman" w:hAnsi="Times New Roman" w:cs="Times New Roman" w:eastAsia="Times New Roman"/>
          <w:sz w:val="34"/>
          <w:szCs w:val="34"/>
          <w:spacing w:val="-17"/>
          <w:w w:val="100"/>
          <w:i/>
        </w:rPr>
        <w:t>r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3"/>
          <w:i/>
        </w:rPr>
        <w:t>ese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3"/>
          <w:i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</w:rPr>
        <w:t>(</w:t>
      </w:r>
      <w:r>
        <w:rPr>
          <w:rFonts w:ascii="Courier" w:hAnsi="Courier" w:cs="Courier" w:eastAsia="Courier"/>
          <w:sz w:val="28"/>
          <w:szCs w:val="28"/>
          <w:spacing w:val="0"/>
          <w:w w:val="87"/>
        </w:rPr>
        <w:t>chiara.calabrese@mail.polimi.</w:t>
      </w:r>
      <w:r>
        <w:rPr>
          <w:rFonts w:ascii="Courier" w:hAnsi="Courier" w:cs="Courier" w:eastAsia="Courier"/>
          <w:sz w:val="28"/>
          <w:szCs w:val="28"/>
          <w:spacing w:val="5"/>
          <w:w w:val="87"/>
        </w:rPr>
        <w:t>i</w:t>
      </w:r>
      <w:r>
        <w:rPr>
          <w:rFonts w:ascii="Courier" w:hAnsi="Courier" w:cs="Courier" w:eastAsia="Courier"/>
          <w:sz w:val="28"/>
          <w:szCs w:val="28"/>
          <w:spacing w:val="0"/>
          <w:w w:val="87"/>
        </w:rPr>
        <w:t>t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</w:rPr>
        <w:t>)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jc w:val="right"/>
        <w:spacing w:after="0"/>
        <w:sectPr>
          <w:pgNumType w:start="18"/>
          <w:pgMar w:header="0" w:footer="1848" w:top="1560" w:bottom="2040" w:left="1680" w:right="1680"/>
          <w:headerReference w:type="default" r:id="rId28"/>
          <w:footerReference w:type="default" r:id="rId29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537" w:lineRule="exact"/>
        <w:ind w:left="378" w:right="-20"/>
        <w:jc w:val="left"/>
        <w:rPr>
          <w:rFonts w:ascii="Times New Roman" w:hAnsi="Times New Roman" w:cs="Times New Roman" w:eastAsia="Times New Roman"/>
          <w:sz w:val="49"/>
          <w:szCs w:val="49"/>
        </w:rPr>
      </w:pPr>
      <w:rPr/>
      <w:r>
        <w:rPr>
          <w:rFonts w:ascii="Times New Roman" w:hAnsi="Times New Roman" w:cs="Times New Roman" w:eastAsia="Times New Roman"/>
          <w:sz w:val="49"/>
          <w:szCs w:val="49"/>
          <w:spacing w:val="0"/>
          <w:w w:val="113"/>
          <w:b/>
          <w:bCs/>
        </w:rPr>
        <w:t>Indice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688.860016" w:type="dxa"/>
      </w:tblPr>
      <w:tblGrid/>
      <w:tr>
        <w:trPr>
          <w:trHeight w:val="436" w:hRule="exact"/>
        </w:trPr>
        <w:tc>
          <w:tcPr>
            <w:tcW w:w="301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40" w:right="-20"/>
              <w:jc w:val="left"/>
              <w:tabs>
                <w:tab w:pos="560" w:val="left"/>
              </w:tabs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2.1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ab/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6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uale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53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Ute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6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te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49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4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4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4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23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38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10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20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433" w:hRule="exact"/>
        </w:trPr>
        <w:tc>
          <w:tcPr>
            <w:tcW w:w="301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40" w:right="-20"/>
              <w:jc w:val="left"/>
              <w:tabs>
                <w:tab w:pos="560" w:val="left"/>
              </w:tabs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2.2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ab/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6"/>
                <w:w w:val="100"/>
              </w:rPr>
              <w:t>n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uale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53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Sviluppatore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8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23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38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10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25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436" w:hRule="exact"/>
        </w:trPr>
        <w:tc>
          <w:tcPr>
            <w:tcW w:w="301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578" w:right="-20"/>
              <w:jc w:val="left"/>
              <w:tabs>
                <w:tab w:pos="1320" w:val="left"/>
              </w:tabs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2.2.1</w:t>
              <w:tab/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7"/>
                <w:w w:val="116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16"/>
              </w:rPr>
              <w:t>artita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4"/>
                <w:w w:val="116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16"/>
              </w:rPr>
              <w:t>sing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"/>
                <w:w w:val="116"/>
              </w:rPr>
              <w:t>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5"/>
              </w:rPr>
              <w:t>la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23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38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10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28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</w:tbl>
    <w:p>
      <w:pPr>
        <w:spacing w:before="49" w:after="0" w:line="240" w:lineRule="auto"/>
        <w:ind w:left="1267" w:right="-20"/>
        <w:jc w:val="left"/>
        <w:tabs>
          <w:tab w:pos="2000" w:val="left"/>
          <w:tab w:pos="790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2.2.2</w:t>
        <w:tab/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6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</w:rPr>
        <w:t>artita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1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ultipla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31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NumType w:start="19"/>
          <w:pgMar w:header="0" w:footer="1848" w:top="1560" w:bottom="2040" w:left="1680" w:right="1680"/>
          <w:headerReference w:type="default" r:id="rId30"/>
          <w:footerReference w:type="default" r:id="rId31"/>
          <w:pgSz w:w="11920" w:h="16840"/>
        </w:sectPr>
      </w:pPr>
      <w:rPr/>
    </w:p>
    <w:p>
      <w:pPr>
        <w:spacing w:before="9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40" w:lineRule="auto"/>
        <w:ind w:left="378" w:right="4480"/>
        <w:jc w:val="both"/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2.1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    </w:t>
      </w:r>
      <w:r>
        <w:rPr>
          <w:rFonts w:ascii="Times New Roman" w:hAnsi="Times New Roman" w:cs="Times New Roman" w:eastAsia="Times New Roman"/>
          <w:sz w:val="34"/>
          <w:szCs w:val="34"/>
          <w:spacing w:val="3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3"/>
          <w:b/>
          <w:bCs/>
        </w:rPr>
        <w:t>Ma</w:t>
      </w:r>
      <w:r>
        <w:rPr>
          <w:rFonts w:ascii="Times New Roman" w:hAnsi="Times New Roman" w:cs="Times New Roman" w:eastAsia="Times New Roman"/>
          <w:sz w:val="34"/>
          <w:szCs w:val="34"/>
          <w:spacing w:val="-11"/>
          <w:w w:val="113"/>
          <w:b/>
          <w:bCs/>
        </w:rPr>
        <w:t>n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3"/>
          <w:b/>
          <w:bCs/>
        </w:rPr>
        <w:t>uale</w:t>
      </w:r>
      <w:r>
        <w:rPr>
          <w:rFonts w:ascii="Times New Roman" w:hAnsi="Times New Roman" w:cs="Times New Roman" w:eastAsia="Times New Roman"/>
          <w:sz w:val="34"/>
          <w:szCs w:val="34"/>
          <w:spacing w:val="35"/>
          <w:w w:val="113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20"/>
          <w:b/>
          <w:bCs/>
        </w:rPr>
        <w:t>Ute</w:t>
      </w:r>
      <w:r>
        <w:rPr>
          <w:rFonts w:ascii="Times New Roman" w:hAnsi="Times New Roman" w:cs="Times New Roman" w:eastAsia="Times New Roman"/>
          <w:sz w:val="34"/>
          <w:szCs w:val="34"/>
          <w:spacing w:val="-10"/>
          <w:w w:val="120"/>
          <w:b/>
          <w:bCs/>
        </w:rPr>
        <w:t>n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23"/>
          <w:b/>
          <w:bCs/>
        </w:rPr>
        <w:t>te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3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L’applicazione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oDigitalSonoro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applicazione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mobile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progettata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compatibili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Android.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L’applicazione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semplice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dedicato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ai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bini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prescolare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quello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gnare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loro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2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orre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bisill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2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76" w:lineRule="auto"/>
        <w:ind w:left="378" w:right="33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prese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7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tate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tessere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9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9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sillaba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determinata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tessera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seconda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tessera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and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bisilla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ass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ciata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5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tazione,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quindi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esempio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“cane”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sar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ass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ciata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cane,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“mora”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mora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26"/>
          <w:w w:val="98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9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ı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via.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immagine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76" w:lineRule="auto"/>
        <w:ind w:left="378" w:right="336" w:firstLine="-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divisa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tessere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9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9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consiste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selezionare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coppia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tessere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successione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corretta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senso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compiuto.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accoppiate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tutte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1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tessere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sar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letato.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L’applicazione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rac-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coglie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sulla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el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cit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bino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determinata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mail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indirizzo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prescelto.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76" w:lineRule="auto"/>
        <w:ind w:left="378" w:right="33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L’applicazione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semplici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prima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(figura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2.1)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ossibile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scegliere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iniziare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tita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singola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sfida,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vuole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care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altro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ossibile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accedere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n’altra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detta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“di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configurazione”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(figura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2.2)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dificare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ostazioni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selezionando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onibili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3,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co,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10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l’indirizzo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mail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viare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risultati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partit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13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ostazioni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predefinite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8,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mail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vuoto.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76" w:lineRule="auto"/>
        <w:ind w:left="378" w:right="33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Selezionando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singolo,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accede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diretta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7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7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.3).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divisa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settori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NumType w:start="20"/>
          <w:pgMar w:header="1898" w:footer="1980" w:top="2200" w:bottom="2160" w:left="1680" w:right="1680"/>
          <w:headerReference w:type="default" r:id="rId32"/>
          <w:footerReference w:type="default" r:id="rId33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4.0pt;height:240pt;mso-position-horizontal-relative:char;mso-position-vertical-relative:line" type="#_x0000_t75">
            <v:imagedata r:id="rId34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0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15" w:after="0" w:line="240" w:lineRule="auto"/>
        <w:ind w:left="2682" w:right="2683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2.1: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iniziale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4pt;height:240pt;mso-position-horizontal-relative:char;mso-position-vertical-relative:line" type="#_x0000_t75">
            <v:imagedata r:id="rId35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2392" w:right="2393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2.2: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4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ostazioni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center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ero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sezione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sinistra,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tessere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vuote,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sezione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destra,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sere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ole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cliccando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sopra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tessera.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Quando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tessera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ascoltare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suono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sillaba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ciata.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ono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essere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oste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nell’ordine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corretto,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prima-sillaba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seconda-si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llaba.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seleziona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sillaba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comincia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eggiare,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indicando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quale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essere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completata.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seleziona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correttame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7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seconda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sillaba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completata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sinistra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dello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altrime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sillaba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eggiare.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olta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tessera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selezionata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pro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7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unciata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sillaba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corris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3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onde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76" w:lineRule="auto"/>
        <w:ind w:left="378" w:right="33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completata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l’applicazione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pro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6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uncia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leta.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riascol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selezionando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tessera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risultati,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oppure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selezionare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iera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inglese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stessa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tessera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ascoltare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stessa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inglese.</w:t>
      </w:r>
    </w:p>
    <w:p>
      <w:pPr>
        <w:spacing w:before="6" w:after="0" w:line="376" w:lineRule="auto"/>
        <w:ind w:left="378" w:right="33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completa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tutte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1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ero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parte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sinistra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dello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completa,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sulla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compari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5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ottone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passare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successi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o,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ole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tutte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completate,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terminare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partita.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olta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terminata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l’applicazione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iniziale.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76" w:lineRule="auto"/>
        <w:ind w:left="378" w:right="33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selezionata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“sfida”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accede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ostazione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connessione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(figura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2.4).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connessione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altri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catori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vviene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tramite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bluet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6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oth.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76" w:lineRule="auto"/>
        <w:ind w:left="378" w:right="33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Accedendo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ostazioni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parti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13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doppia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(figura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2.5)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err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hiesto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all’ute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ermesso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rendersi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visibile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agli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altri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4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ositivi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5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ositivi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ossiamo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teragire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dividono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categorie: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prima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dai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ositivi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siamo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4.0pt;height:240pt;mso-position-horizontal-relative:char;mso-position-vertical-relative:line" type="#_x0000_t75">
            <v:imagedata r:id="rId36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0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15" w:after="0" w:line="240" w:lineRule="auto"/>
        <w:ind w:left="26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2.3: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passato,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seconda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quei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ositivi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abbiamo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teragito.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Dando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ermesso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hiesta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sistema,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rende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visibili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quei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4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osi-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tivi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abbi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parlato;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quindi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azione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quando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dobbiamo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instaurare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connessione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prima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olta.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76" w:lineRule="auto"/>
        <w:ind w:left="378" w:right="33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6"/>
          <w:w w:val="119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8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catori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ossano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ccorre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zionino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sfida.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olta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hanno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raggiu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ostazioni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doppia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uno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secondo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Cliccando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ottone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accesso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4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osi-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tivi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riconosci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lista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l’altro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compare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lista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baste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cliccare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ottone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“scan”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dare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vvio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ricerca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ositivi.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olta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l’altro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compare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lista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ossibili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sfida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ti,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ita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care.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doppia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inizio,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l’applicazione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mostre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6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3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tra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2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bi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catori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ot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12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eseguire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prima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mossa.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alternati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indicati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semaforo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basso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destra.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osizione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paro-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colla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orati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primo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sillaba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secondo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vr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ompletare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selezionat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ccessi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scegliere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sillaba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seconda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fino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all’esaurime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2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sullo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8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hermo.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4.0pt;height:240pt;mso-position-horizontal-relative:char;mso-position-vertical-relative:line" type="#_x0000_t75">
            <v:imagedata r:id="rId37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221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2.4: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connection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set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up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6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376" w:lineRule="auto"/>
        <w:ind w:left="378" w:right="33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L’applicazione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LegoDigitalSonoro1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raccogliere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sulla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olta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completata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singolo,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mail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all’indirizzo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ecificato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ostazioni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totale,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tutte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1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completate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e,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parola,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comp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letame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6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4.0pt;height:240pt;mso-position-horizontal-relative:char;mso-position-vertical-relative:line" type="#_x0000_t75">
            <v:imagedata r:id="rId39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0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15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2.5: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ostazione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doppia: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lista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catori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4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onibili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40" w:lineRule="auto"/>
        <w:ind w:left="378" w:right="3490"/>
        <w:jc w:val="both"/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2.2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    </w:t>
      </w:r>
      <w:r>
        <w:rPr>
          <w:rFonts w:ascii="Times New Roman" w:hAnsi="Times New Roman" w:cs="Times New Roman" w:eastAsia="Times New Roman"/>
          <w:sz w:val="34"/>
          <w:szCs w:val="34"/>
          <w:spacing w:val="3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4"/>
          <w:b/>
          <w:bCs/>
        </w:rPr>
        <w:t>Ma</w:t>
      </w:r>
      <w:r>
        <w:rPr>
          <w:rFonts w:ascii="Times New Roman" w:hAnsi="Times New Roman" w:cs="Times New Roman" w:eastAsia="Times New Roman"/>
          <w:sz w:val="34"/>
          <w:szCs w:val="34"/>
          <w:spacing w:val="-11"/>
          <w:w w:val="114"/>
          <w:b/>
          <w:bCs/>
        </w:rPr>
        <w:t>n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4"/>
          <w:b/>
          <w:bCs/>
        </w:rPr>
        <w:t>uale</w:t>
      </w:r>
      <w:r>
        <w:rPr>
          <w:rFonts w:ascii="Times New Roman" w:hAnsi="Times New Roman" w:cs="Times New Roman" w:eastAsia="Times New Roman"/>
          <w:sz w:val="34"/>
          <w:szCs w:val="34"/>
          <w:spacing w:val="22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4"/>
          <w:b/>
          <w:bCs/>
        </w:rPr>
        <w:t>Sviluppatore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3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34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L’applicazione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LegoDigitalSonoro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progettata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are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Android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4.2.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incor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dell’applicazione,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quindi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ccorre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scaricare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remoto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alcuna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informazione.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L’unico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tatto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sistema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remoto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vviene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izzazione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“sfida”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70" w:lineRule="auto"/>
        <w:ind w:left="378" w:right="94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L’applicazione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costituita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activi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principali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MainActivit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inziale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all’ute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scegliere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fra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par-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tita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1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singola,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ultipla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difica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ostaz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MatchActivit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7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trolla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co,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ConnectionSetupActivit</w:t>
      </w:r>
      <w:r>
        <w:rPr>
          <w:rFonts w:ascii="Courier" w:hAnsi="Courier" w:cs="Courier" w:eastAsia="Courier"/>
          <w:sz w:val="24"/>
          <w:szCs w:val="24"/>
          <w:spacing w:val="3"/>
          <w:w w:val="85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gestisce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setup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doppio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diagramma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terazione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activity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citate,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eda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2.6.</w:t>
      </w:r>
    </w:p>
    <w:p>
      <w:pPr>
        <w:jc w:val="both"/>
        <w:spacing w:after="0"/>
        <w:sectPr>
          <w:pgMar w:header="1898" w:footer="1980" w:top="2200" w:bottom="2160" w:left="1680" w:right="1680"/>
          <w:headerReference w:type="default" r:id="rId38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7.3075pt;height:187.29750pt;mso-position-horizontal-relative:char;mso-position-vertical-relative:line" type="#_x0000_t75">
            <v:imagedata r:id="rId40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236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2.6: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Diagramma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lle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Actvi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8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costituiti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file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txt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inserito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degli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assets,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7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riga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l’informazione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determinata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osti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stringa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italiano,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stringhe,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ciascuna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sillaba,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stringa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costituisce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traduzione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inglese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stessa.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file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letto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fase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inizializzazione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partita.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tri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costititi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dalle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immagini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ciate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dalle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immagini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relati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ottoni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agli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altri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eleme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grafici,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cartelle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awable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72" w:lineRule="auto"/>
        <w:ind w:left="378" w:right="335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“parola”abbiamo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Word</w:t>
      </w:r>
      <w:r>
        <w:rPr>
          <w:rFonts w:ascii="Courier" w:hAnsi="Courier" w:cs="Courier" w:eastAsia="Courier"/>
          <w:sz w:val="24"/>
          <w:szCs w:val="24"/>
          <w:spacing w:val="-15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fanno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stringa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nome,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istanze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dato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Syllable</w:t>
      </w:r>
      <w:r>
        <w:rPr>
          <w:rFonts w:ascii="Courier" w:hAnsi="Courier" w:cs="Courier" w:eastAsia="Courier"/>
          <w:sz w:val="24"/>
          <w:szCs w:val="24"/>
          <w:spacing w:val="-7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stringa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traduzione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inglese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(si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2.7).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risorsa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grafica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tificata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dalla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stringa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6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7"/>
        </w:rPr>
        <w:t>ta.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1" w:after="0" w:line="372" w:lineRule="auto"/>
        <w:ind w:left="378" w:right="33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regolata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dalla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MatchActivity</w:t>
      </w:r>
      <w:r>
        <w:rPr>
          <w:rFonts w:ascii="Courier" w:hAnsi="Courier" w:cs="Courier" w:eastAsia="Courier"/>
          <w:sz w:val="24"/>
          <w:szCs w:val="24"/>
          <w:spacing w:val="-33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inizia-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lizzazione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recu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informazioni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sulla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efe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turno),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(singo-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9.85pt;height:218.2125pt;mso-position-horizontal-relative:char;mso-position-vertical-relative:line" type="#_x0000_t75">
            <v:imagedata r:id="rId41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9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203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2.7: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diagram: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ord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Syllable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0" w:lineRule="auto"/>
        <w:ind w:left="378" w:right="334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sfida)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instanzia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MatchManage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MatchManager</w:t>
      </w:r>
      <w:r>
        <w:rPr>
          <w:rFonts w:ascii="Courier" w:hAnsi="Courier" w:cs="Courier" w:eastAsia="Courier"/>
          <w:sz w:val="24"/>
          <w:szCs w:val="24"/>
          <w:spacing w:val="-29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gestisce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partita,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inizializza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fica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ase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all’input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del-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compito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MatchManager</w:t>
      </w:r>
      <w:r>
        <w:rPr>
          <w:rFonts w:ascii="Courier" w:hAnsi="Courier" w:cs="Courier" w:eastAsia="Courier"/>
          <w:sz w:val="24"/>
          <w:szCs w:val="24"/>
          <w:spacing w:val="-11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fase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inizializzazione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quello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instanziare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WordManager</w:t>
      </w:r>
      <w:r>
        <w:rPr>
          <w:rFonts w:ascii="Courier" w:hAnsi="Courier" w:cs="Courier" w:eastAsia="Courier"/>
          <w:sz w:val="24"/>
          <w:szCs w:val="24"/>
          <w:spacing w:val="-34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olta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instanzia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WordReader</w:t>
      </w:r>
      <w:r>
        <w:rPr>
          <w:rFonts w:ascii="Courier" w:hAnsi="Courier" w:cs="Courier" w:eastAsia="Courier"/>
          <w:sz w:val="24"/>
          <w:szCs w:val="24"/>
          <w:spacing w:val="-34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creare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divide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MatchActivity</w:t>
      </w:r>
      <w:r>
        <w:rPr>
          <w:rFonts w:ascii="Courier" w:hAnsi="Courier" w:cs="Courier" w:eastAsia="Courier"/>
          <w:sz w:val="24"/>
          <w:szCs w:val="24"/>
          <w:spacing w:val="-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os-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siede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inoltre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fragme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3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trollano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settori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terfaccia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grafica.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fragme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3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iamato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ResultFragment</w:t>
      </w:r>
      <w:r>
        <w:rPr>
          <w:rFonts w:ascii="Courier" w:hAnsi="Courier" w:cs="Courier" w:eastAsia="Courier"/>
          <w:sz w:val="24"/>
          <w:szCs w:val="24"/>
          <w:spacing w:val="-27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informazioni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riguar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8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vinate,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l’altro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PlaygroundFragment</w:t>
      </w:r>
      <w:r>
        <w:rPr>
          <w:rFonts w:ascii="Courier" w:hAnsi="Courier" w:cs="Courier" w:eastAsia="Courier"/>
          <w:sz w:val="24"/>
          <w:szCs w:val="24"/>
          <w:spacing w:val="-17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gestisce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griglia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tessere.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MatchManager</w:t>
      </w:r>
      <w:r>
        <w:rPr>
          <w:rFonts w:ascii="Courier" w:hAnsi="Courier" w:cs="Courier" w:eastAsia="Courier"/>
          <w:sz w:val="24"/>
          <w:szCs w:val="24"/>
          <w:spacing w:val="-31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informazioni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sullo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14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ita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vr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elenco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ole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sulla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uno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fragme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3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PlaygroundFragment</w:t>
      </w:r>
      <w:r>
        <w:rPr>
          <w:rFonts w:ascii="Courier" w:hAnsi="Courier" w:cs="Courier" w:eastAsia="Courier"/>
          <w:sz w:val="24"/>
          <w:szCs w:val="24"/>
          <w:spacing w:val="-1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risultati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ResultFragmen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MatchActivity</w:t>
      </w:r>
      <w:r>
        <w:rPr>
          <w:rFonts w:ascii="Courier" w:hAnsi="Courier" w:cs="Courier" w:eastAsia="Courier"/>
          <w:sz w:val="24"/>
          <w:szCs w:val="24"/>
          <w:spacing w:val="-19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impleme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terfaccia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ResultCallbac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ermet-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osser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scelte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’ute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PlaygroundFragment</w:t>
      </w:r>
      <w:r>
        <w:rPr>
          <w:rFonts w:ascii="Courier" w:hAnsi="Courier" w:cs="Courier" w:eastAsia="Courier"/>
          <w:sz w:val="24"/>
          <w:szCs w:val="24"/>
          <w:spacing w:val="-6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difi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conseguenza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ResultFragmen</w:t>
      </w:r>
      <w:r>
        <w:rPr>
          <w:rFonts w:ascii="Courier" w:hAnsi="Courier" w:cs="Courier" w:eastAsia="Courier"/>
          <w:sz w:val="24"/>
          <w:szCs w:val="24"/>
          <w:spacing w:val="2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72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Class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Diag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am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citate,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eda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2.8.</w:t>
      </w:r>
    </w:p>
    <w:p>
      <w:pPr>
        <w:spacing w:before="13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7.45pt;height:168.75pt;mso-position-horizontal-relative:char;mso-position-vertical-relative:line" type="#_x0000_t75">
            <v:imagedata r:id="rId42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56" w:right="457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2.8: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Diagram: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Classi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gestione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8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378" w:right="-20"/>
        <w:jc w:val="left"/>
        <w:tabs>
          <w:tab w:pos="1360" w:val="left"/>
        </w:tabs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17"/>
          <w:b/>
          <w:bCs/>
        </w:rPr>
        <w:t>2.2.1</w:t>
      </w:r>
      <w:r>
        <w:rPr>
          <w:rFonts w:ascii="Times New Roman" w:hAnsi="Times New Roman" w:cs="Times New Roman" w:eastAsia="Times New Roman"/>
          <w:sz w:val="28"/>
          <w:szCs w:val="28"/>
          <w:spacing w:val="-76"/>
          <w:w w:val="117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8"/>
          <w:szCs w:val="28"/>
          <w:spacing w:val="-11"/>
          <w:w w:val="117"/>
          <w:b/>
          <w:bCs/>
        </w:rPr>
        <w:t>P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7"/>
          <w:b/>
          <w:bCs/>
        </w:rPr>
        <w:t>artita</w:t>
      </w:r>
      <w:r>
        <w:rPr>
          <w:rFonts w:ascii="Times New Roman" w:hAnsi="Times New Roman" w:cs="Times New Roman" w:eastAsia="Times New Roman"/>
          <w:sz w:val="28"/>
          <w:szCs w:val="28"/>
          <w:spacing w:val="49"/>
          <w:w w:val="117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7"/>
          <w:b/>
          <w:bCs/>
        </w:rPr>
        <w:t>singola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inzializzare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singola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ottone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osito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nel-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378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MainActivit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esto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hiamato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startSingleMatch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0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rimanda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MatchActivit</w:t>
      </w:r>
      <w:r>
        <w:rPr>
          <w:rFonts w:ascii="Courier" w:hAnsi="Courier" w:cs="Courier" w:eastAsia="Courier"/>
          <w:sz w:val="24"/>
          <w:szCs w:val="24"/>
          <w:spacing w:val="2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2" w:lineRule="auto"/>
        <w:ind w:left="378" w:right="335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caso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singola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l’iniziali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z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zazione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ede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engano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file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raccolte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WordReade</w:t>
      </w:r>
      <w:r>
        <w:rPr>
          <w:rFonts w:ascii="Courier" w:hAnsi="Courier" w:cs="Courier" w:eastAsia="Courier"/>
          <w:sz w:val="24"/>
          <w:szCs w:val="24"/>
          <w:spacing w:val="1"/>
          <w:w w:val="85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WordManager</w:t>
      </w:r>
      <w:r>
        <w:rPr>
          <w:rFonts w:ascii="Courier" w:hAnsi="Courier" w:cs="Courier" w:eastAsia="Courier"/>
          <w:sz w:val="24"/>
          <w:szCs w:val="24"/>
          <w:spacing w:val="-25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sottoinsieme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casuale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WordReader</w:t>
      </w:r>
      <w:r>
        <w:rPr>
          <w:rFonts w:ascii="Courier" w:hAnsi="Courier" w:cs="Courier" w:eastAsia="Courier"/>
          <w:sz w:val="24"/>
          <w:szCs w:val="24"/>
          <w:spacing w:val="-7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definito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alle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informazioni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ostazioni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(il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arole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sar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dotto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fra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turno).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raccolte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sottoinsiemi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(si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eda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2.9).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0" w:after="0" w:line="373" w:lineRule="auto"/>
        <w:ind w:left="378" w:right="335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olta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lizzata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sullo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hermo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appare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sezioni,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fragm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tessere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rite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6"/>
        </w:rPr>
        <w:t>GridVie</w:t>
      </w:r>
      <w:r>
        <w:rPr>
          <w:rFonts w:ascii="Courier" w:hAnsi="Courier" w:cs="Courier" w:eastAsia="Courier"/>
          <w:sz w:val="24"/>
          <w:szCs w:val="24"/>
          <w:spacing w:val="1"/>
          <w:w w:val="86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6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8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ciato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GridAdapte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PlaygroundFragment</w:t>
      </w:r>
      <w:r>
        <w:rPr>
          <w:rFonts w:ascii="Courier" w:hAnsi="Courier" w:cs="Courier" w:eastAsia="Courier"/>
          <w:sz w:val="24"/>
          <w:szCs w:val="24"/>
          <w:spacing w:val="-6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aggiornato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olta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9.67pt;height:189.255pt;mso-position-horizontal-relative:char;mso-position-vertical-relative:line" type="#_x0000_t75">
            <v:imagedata r:id="rId43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2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500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2.9: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Sequence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Diag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ram: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alizzazione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singolo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7" w:lineRule="auto"/>
        <w:ind w:left="378" w:right="33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tessere,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tessera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selezionata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unicata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MatchManager</w:t>
      </w:r>
      <w:r>
        <w:rPr>
          <w:rFonts w:ascii="Courier" w:hAnsi="Courier" w:cs="Courier" w:eastAsia="Courier"/>
          <w:sz w:val="24"/>
          <w:szCs w:val="24"/>
          <w:spacing w:val="-6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7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informazione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aggiorna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6" w:after="0" w:line="374" w:lineRule="auto"/>
        <w:ind w:left="378" w:right="335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MatchManager</w:t>
      </w:r>
      <w:r>
        <w:rPr>
          <w:rFonts w:ascii="Courier" w:hAnsi="Courier" w:cs="Courier" w:eastAsia="Courier"/>
          <w:sz w:val="24"/>
          <w:szCs w:val="24"/>
          <w:spacing w:val="-6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tessera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nata,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ero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sillaba,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6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ortame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6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ti.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laba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selezionata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completa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nessuna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prima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prima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sillaba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alida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selezionata,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aggior-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l’ultima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alida,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sillaba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selezionata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coincide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seconda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sillaba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dell’ultima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alida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aggiornato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lenco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risultati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notificato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ResultFragmen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sillaba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alida,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ero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prima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essere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ancora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pleta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l’ultima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alida,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MatchManager</w:t>
      </w:r>
      <w:r>
        <w:rPr>
          <w:rFonts w:ascii="Courier" w:hAnsi="Courier" w:cs="Courier" w:eastAsia="Courier"/>
          <w:sz w:val="24"/>
          <w:szCs w:val="24"/>
          <w:spacing w:val="-35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aggiorna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ulla.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Abbiamo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scelto,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caso,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aggior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alida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seleziona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sillaba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sillaba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alida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registrata.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sar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hiaro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passare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completame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necessario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completare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precede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6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teme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6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iniziata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quen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Diag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am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2.10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1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" w:after="0" w:line="240" w:lineRule="auto"/>
        <w:ind w:left="72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seleziona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tessera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pleta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alida,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02pt;height:234.9pt;mso-position-horizontal-relative:char;mso-position-vertical-relative:line" type="#_x0000_t75">
            <v:imagedata r:id="rId44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10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2.10: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equence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Diagram: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prima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sillaba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parola,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caso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err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eseguita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parte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riquadro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opzionale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mome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stiamo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considerando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singolo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2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92.175pt;height:182.25pt;mso-position-horizontal-relative:char;mso-position-vertical-relative:line" type="#_x0000_t75">
            <v:imagedata r:id="rId45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5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67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2.11: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Sequence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Diagram: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pletame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367" w:lineRule="auto"/>
        <w:ind w:left="378" w:right="99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85"/>
        </w:rPr>
        <w:t>PlaygroundFragment</w:t>
      </w:r>
      <w:r>
        <w:rPr>
          <w:rFonts w:ascii="Courier" w:hAnsi="Courier" w:cs="Courier" w:eastAsia="Courier"/>
          <w:sz w:val="24"/>
          <w:szCs w:val="24"/>
          <w:spacing w:val="-24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notifica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ResultFragment</w:t>
      </w:r>
      <w:r>
        <w:rPr>
          <w:rFonts w:ascii="Courier" w:hAnsi="Courier" w:cs="Courier" w:eastAsia="Courier"/>
          <w:sz w:val="24"/>
          <w:szCs w:val="24"/>
          <w:spacing w:val="-25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aggiorna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1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te-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6"/>
        </w:rPr>
        <w:t>ListVie</w:t>
      </w:r>
      <w:r>
        <w:rPr>
          <w:rFonts w:ascii="Courier" w:hAnsi="Courier" w:cs="Courier" w:eastAsia="Courier"/>
          <w:sz w:val="24"/>
          <w:szCs w:val="24"/>
          <w:spacing w:val="1"/>
          <w:w w:val="86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6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6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8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tutte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1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complete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MatchActivity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rende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visibile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clicca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tasto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next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passare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successi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o,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6" w:after="0" w:line="240" w:lineRule="auto"/>
        <w:ind w:left="378" w:right="100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ro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recu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successi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iornare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jc w:val="left"/>
        <w:spacing w:after="0"/>
        <w:sectPr>
          <w:pgMar w:header="1898" w:footer="1980" w:top="2200" w:bottom="2160" w:left="1680" w:right="1020"/>
          <w:pgSz w:w="11920" w:h="16840"/>
        </w:sectPr>
      </w:pPr>
      <w:rPr/>
    </w:p>
    <w:p>
      <w:pPr>
        <w:spacing w:before="15" w:after="0" w:line="240" w:lineRule="auto"/>
        <w:ind w:left="378" w:right="-7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86"/>
        </w:rPr>
        <w:t>GridVie</w:t>
      </w:r>
      <w:r>
        <w:rPr>
          <w:rFonts w:ascii="Courier" w:hAnsi="Courier" w:cs="Courier" w:eastAsia="Courier"/>
          <w:sz w:val="24"/>
          <w:szCs w:val="24"/>
          <w:spacing w:val="1"/>
          <w:w w:val="86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6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6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123"/>
          <w:w w:val="108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5" w:after="0" w:line="240" w:lineRule="auto"/>
        <w:ind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br w:type="column"/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ero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WordManager</w:t>
      </w:r>
      <w:r>
        <w:rPr>
          <w:rFonts w:ascii="Courier" w:hAnsi="Courier" w:cs="Courier" w:eastAsia="Courier"/>
          <w:sz w:val="24"/>
          <w:szCs w:val="24"/>
          <w:spacing w:val="-26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resti-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020"/>
          <w:cols w:num="2" w:equalWidth="0">
            <w:col w:w="3778" w:space="101"/>
            <w:col w:w="5341"/>
          </w:cols>
        </w:sectPr>
      </w:pPr>
      <w:rPr/>
    </w:p>
    <w:p>
      <w:pPr>
        <w:spacing w:before="0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6" w:lineRule="auto"/>
        <w:ind w:left="378" w:right="99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tuisce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oto,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conside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conclusa,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visualizza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messaggio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conclusi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torna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z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iale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quen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Diag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am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  <w:i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figu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  <w:i/>
        </w:rPr>
        <w:t>2.11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5504"/>
        <w:jc w:val="both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18"/>
          <w:b/>
          <w:bCs/>
        </w:rPr>
        <w:t>2.2.2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8"/>
          <w:b/>
          <w:bCs/>
        </w:rPr>
        <w:t>  </w:t>
      </w:r>
      <w:r>
        <w:rPr>
          <w:rFonts w:ascii="Times New Roman" w:hAnsi="Times New Roman" w:cs="Times New Roman" w:eastAsia="Times New Roman"/>
          <w:sz w:val="28"/>
          <w:szCs w:val="28"/>
          <w:spacing w:val="76"/>
          <w:w w:val="118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-11"/>
          <w:w w:val="118"/>
          <w:b/>
          <w:bCs/>
        </w:rPr>
        <w:t>P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8"/>
          <w:b/>
          <w:bCs/>
        </w:rPr>
        <w:t>artita</w:t>
      </w:r>
      <w:r>
        <w:rPr>
          <w:rFonts w:ascii="Times New Roman" w:hAnsi="Times New Roman" w:cs="Times New Roman" w:eastAsia="Times New Roman"/>
          <w:sz w:val="28"/>
          <w:szCs w:val="28"/>
          <w:spacing w:val="40"/>
          <w:w w:val="118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-9"/>
          <w:w w:val="115"/>
          <w:b/>
          <w:bCs/>
        </w:rPr>
        <w:t>m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  <w:b/>
          <w:bCs/>
        </w:rPr>
        <w:t>ultipla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99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l’inizial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zzazione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ultipla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ccorre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mettere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unicazione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ositivi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catori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tramite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connessione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Bluet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oth.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2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erazio-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67" w:lineRule="auto"/>
        <w:ind w:left="378" w:right="52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atto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facendo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partire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connessione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lla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ConnectionSetupActivit</w:t>
      </w:r>
      <w:r>
        <w:rPr>
          <w:rFonts w:ascii="Courier" w:hAnsi="Courier" w:cs="Courier" w:eastAsia="Courier"/>
          <w:sz w:val="24"/>
          <w:szCs w:val="24"/>
          <w:spacing w:val="3"/>
          <w:w w:val="85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4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153"/>
          <w:w w:val="124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4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2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precisame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onCreate</w:t>
      </w:r>
      <w:r>
        <w:rPr>
          <w:rFonts w:ascii="Courier" w:hAnsi="Courier" w:cs="Courier" w:eastAsia="Courier"/>
          <w:sz w:val="24"/>
          <w:szCs w:val="24"/>
          <w:spacing w:val="-8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ConnectionSetupActivity</w:t>
      </w:r>
      <w:r>
        <w:rPr>
          <w:rFonts w:ascii="Courier" w:hAnsi="Courier" w:cs="Courier" w:eastAsia="Courier"/>
          <w:sz w:val="24"/>
          <w:szCs w:val="24"/>
          <w:spacing w:val="-8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376" w:lineRule="auto"/>
        <w:ind w:left="378" w:right="99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erazione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eseguita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quella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dersi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visibili,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ove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able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ali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connessioni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connessione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tramite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Blue-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oth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vviene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Master-Sl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e,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ci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ositivi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mettono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ascolto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connessioni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uno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due,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particolare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quello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leziona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tasto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all’altro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inizializza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partita.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240" w:lineRule="auto"/>
        <w:ind w:left="72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instaura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onnessione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esegue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stessi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passi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caso</w:t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020"/>
        </w:sectPr>
      </w:pPr>
      <w:rPr/>
    </w:p>
    <w:p>
      <w:pPr>
        <w:spacing w:before="15" w:after="0" w:line="240" w:lineRule="auto"/>
        <w:ind w:left="378" w:right="-7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singol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123"/>
          <w:w w:val="108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5" w:after="0" w:line="240" w:lineRule="auto"/>
        <w:ind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br w:type="column"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ia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all’alt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020"/>
          <w:cols w:num="2" w:equalWidth="0">
            <w:col w:w="4357" w:space="103"/>
            <w:col w:w="4760"/>
          </w:cols>
        </w:sectPr>
      </w:pPr>
      <w:rPr/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15" w:after="0" w:line="376" w:lineRule="auto"/>
        <w:ind w:left="378" w:right="99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formato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testuale.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secon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catore,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quali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8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e,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inizializza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solo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ndo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rice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messaggio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tutte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1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pratica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lato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inizializzato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enissero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lette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file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txt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engo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lette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messaggio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ricevuto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file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configurazione.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inoltre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allo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type w:val="continuous"/>
          <w:pgSz w:w="11920" w:h="16840"/>
          <w:pgMar w:top="1560" w:bottom="280" w:left="1680" w:right="102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viate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esattame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testo,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differenza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separatore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ggio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tradotto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carattere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“-”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quen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Diag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am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2.12).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4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90.3675pt;height:263.347500pt;mso-position-horizontal-relative:char;mso-position-vertical-relative:line" type="#_x0000_t75">
            <v:imagedata r:id="rId46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4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879" w:right="879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2.12: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Sequence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Diagr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izzazione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5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alternato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quindi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sceglie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dura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proprio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turno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sillaba.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cominciare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sempre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vitato,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ci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e.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Quando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primo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sceglie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sillaba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alida,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all’altro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err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viato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messaggio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stringa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selezionata.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ondo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sceglie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seconda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sillaba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e,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corretta,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stringa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rimandata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primo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esto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erifica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strin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ricevuta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corris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onda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all’ultima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aggiorna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GridView</w:t>
      </w:r>
      <w:r>
        <w:rPr>
          <w:rFonts w:ascii="Courier" w:hAnsi="Courier" w:cs="Courier" w:eastAsia="Courier"/>
          <w:sz w:val="24"/>
          <w:szCs w:val="24"/>
          <w:spacing w:val="-7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llo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ListVie</w:t>
      </w:r>
      <w:r>
        <w:rPr>
          <w:rFonts w:ascii="Courier" w:hAnsi="Courier" w:cs="Courier" w:eastAsia="Courier"/>
          <w:sz w:val="24"/>
          <w:szCs w:val="24"/>
          <w:spacing w:val="1"/>
          <w:w w:val="85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71" w:lineRule="exact"/>
        <w:ind w:left="72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unicazione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dificata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tipi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378" w:right="34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messaggio,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eccezione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primo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tera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artita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7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viato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unicame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allo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sl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7" w:lineRule="auto"/>
        <w:ind w:left="963" w:right="336" w:firstLine="-29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1.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io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6"/>
        </w:rPr>
        <w:t>nex</w:t>
      </w:r>
      <w:r>
        <w:rPr>
          <w:rFonts w:ascii="Courier" w:hAnsi="Courier" w:cs="Courier" w:eastAsia="Courier"/>
          <w:sz w:val="24"/>
          <w:szCs w:val="24"/>
          <w:spacing w:val="1"/>
          <w:w w:val="8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6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8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indica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arole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turno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state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tutte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1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comple-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selezionato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tasto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successi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2" w:lineRule="auto"/>
        <w:ind w:left="963" w:right="337" w:firstLine="-29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io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6"/>
        </w:rPr>
        <w:t>end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6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8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indica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completate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uno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selezionato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tasto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8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successi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a;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3" w:lineRule="auto"/>
        <w:ind w:left="963" w:right="336" w:firstLine="-29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io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parola</w:t>
      </w:r>
      <w:r>
        <w:rPr>
          <w:rFonts w:ascii="Courier" w:hAnsi="Courier" w:cs="Courier" w:eastAsia="Courier"/>
          <w:sz w:val="24"/>
          <w:szCs w:val="24"/>
          <w:spacing w:val="9"/>
          <w:w w:val="85"/>
        </w:rPr>
        <w:t>-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valida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ini-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ziato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completato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7"/>
        </w:rPr>
        <w:t>trattato,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1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visto,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seconda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dello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stato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concluso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appare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sulla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vviso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rimanda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catori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ini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1"/>
        </w:rPr>
        <w:t>z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iale.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537" w:lineRule="exact"/>
        <w:ind w:left="378" w:right="-20"/>
        <w:jc w:val="left"/>
        <w:rPr>
          <w:rFonts w:ascii="Times New Roman" w:hAnsi="Times New Roman" w:cs="Times New Roman" w:eastAsia="Times New Roman"/>
          <w:sz w:val="49"/>
          <w:szCs w:val="49"/>
        </w:rPr>
      </w:pPr>
      <w:rPr/>
      <w:r>
        <w:rPr>
          <w:rFonts w:ascii="Times New Roman" w:hAnsi="Times New Roman" w:cs="Times New Roman" w:eastAsia="Times New Roman"/>
          <w:sz w:val="49"/>
          <w:szCs w:val="49"/>
          <w:spacing w:val="0"/>
          <w:w w:val="114"/>
          <w:b/>
          <w:bCs/>
        </w:rPr>
        <w:t>Capitolo</w:t>
      </w:r>
      <w:r>
        <w:rPr>
          <w:rFonts w:ascii="Times New Roman" w:hAnsi="Times New Roman" w:cs="Times New Roman" w:eastAsia="Times New Roman"/>
          <w:sz w:val="49"/>
          <w:szCs w:val="49"/>
          <w:spacing w:val="66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4"/>
          <w:b/>
          <w:bCs/>
        </w:rPr>
        <w:t>3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</w:r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49"/>
          <w:szCs w:val="49"/>
        </w:rPr>
      </w:pPr>
      <w:rPr/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  <w:b/>
          <w:bCs/>
        </w:rPr>
        <w:t>Lego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4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4"/>
          <w:b/>
          <w:bCs/>
        </w:rPr>
        <w:t>Digital</w:t>
      </w:r>
      <w:r>
        <w:rPr>
          <w:rFonts w:ascii="Times New Roman" w:hAnsi="Times New Roman" w:cs="Times New Roman" w:eastAsia="Times New Roman"/>
          <w:sz w:val="49"/>
          <w:szCs w:val="49"/>
          <w:spacing w:val="91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4"/>
          <w:b/>
          <w:bCs/>
        </w:rPr>
        <w:t>Sonoro</w:t>
      </w:r>
      <w:r>
        <w:rPr>
          <w:rFonts w:ascii="Times New Roman" w:hAnsi="Times New Roman" w:cs="Times New Roman" w:eastAsia="Times New Roman"/>
          <w:sz w:val="49"/>
          <w:szCs w:val="49"/>
          <w:spacing w:val="17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4"/>
          <w:b/>
          <w:bCs/>
        </w:rPr>
        <w:t>2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</w:r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84" w:lineRule="auto"/>
        <w:ind w:left="3885" w:right="377" w:firstLine="357"/>
        <w:jc w:val="right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5"/>
          <w:i/>
        </w:rPr>
        <w:t>D</w:t>
      </w:r>
      <w:r>
        <w:rPr>
          <w:rFonts w:ascii="Times New Roman" w:hAnsi="Times New Roman" w:cs="Times New Roman" w:eastAsia="Times New Roman"/>
          <w:sz w:val="34"/>
          <w:szCs w:val="34"/>
          <w:spacing w:val="-18"/>
          <w:w w:val="105"/>
          <w:i/>
        </w:rPr>
        <w:t>o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5"/>
          <w:i/>
        </w:rPr>
        <w:t>cumentazione</w:t>
      </w:r>
      <w:r>
        <w:rPr>
          <w:rFonts w:ascii="Times New Roman" w:hAnsi="Times New Roman" w:cs="Times New Roman" w:eastAsia="Times New Roman"/>
          <w:sz w:val="34"/>
          <w:szCs w:val="34"/>
          <w:spacing w:val="39"/>
          <w:w w:val="105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34"/>
          <w:szCs w:val="34"/>
          <w:spacing w:val="38"/>
          <w:w w:val="100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cu</w:t>
      </w:r>
      <w:r>
        <w:rPr>
          <w:rFonts w:ascii="Times New Roman" w:hAnsi="Times New Roman" w:cs="Times New Roman" w:eastAsia="Times New Roman"/>
          <w:sz w:val="34"/>
          <w:szCs w:val="34"/>
          <w:spacing w:val="-17"/>
          <w:w w:val="100"/>
          <w:i/>
        </w:rPr>
        <w:t>r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34"/>
          <w:szCs w:val="34"/>
          <w:spacing w:val="60"/>
          <w:w w:val="100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4"/>
          <w:i/>
        </w:rPr>
        <w:t>di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4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Gia</w:t>
      </w:r>
      <w:r>
        <w:rPr>
          <w:rFonts w:ascii="Times New Roman" w:hAnsi="Times New Roman" w:cs="Times New Roman" w:eastAsia="Times New Roman"/>
          <w:sz w:val="34"/>
          <w:szCs w:val="34"/>
          <w:spacing w:val="-17"/>
          <w:w w:val="100"/>
          <w:i/>
        </w:rPr>
        <w:t>c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omo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7"/>
          <w:w w:val="100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1"/>
          <w:i/>
        </w:rPr>
        <w:t>B</w:t>
      </w:r>
      <w:r>
        <w:rPr>
          <w:rFonts w:ascii="Times New Roman" w:hAnsi="Times New Roman" w:cs="Times New Roman" w:eastAsia="Times New Roman"/>
          <w:sz w:val="34"/>
          <w:szCs w:val="34"/>
          <w:spacing w:val="-17"/>
          <w:w w:val="111"/>
          <w:i/>
        </w:rPr>
        <w:t>r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5"/>
          <w:i/>
        </w:rPr>
        <w:t>esciani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5"/>
          <w:i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</w:rPr>
        <w:t>(</w:t>
      </w:r>
      <w:r>
        <w:rPr>
          <w:rFonts w:ascii="Courier" w:hAnsi="Courier" w:cs="Courier" w:eastAsia="Courier"/>
          <w:sz w:val="28"/>
          <w:szCs w:val="28"/>
          <w:spacing w:val="0"/>
          <w:w w:val="87"/>
        </w:rPr>
        <w:t>giacomo.bresciani@polimi.i</w:t>
      </w:r>
      <w:r>
        <w:rPr>
          <w:rFonts w:ascii="Courier" w:hAnsi="Courier" w:cs="Courier" w:eastAsia="Courier"/>
          <w:sz w:val="28"/>
          <w:szCs w:val="28"/>
          <w:spacing w:val="5"/>
          <w:w w:val="87"/>
        </w:rPr>
        <w:t>t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</w:rPr>
        <w:t>)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jc w:val="right"/>
        <w:spacing w:after="0"/>
        <w:sectPr>
          <w:pgNumType w:start="34"/>
          <w:pgMar w:header="0" w:footer="1848" w:top="1560" w:bottom="2040" w:left="1680" w:right="1680"/>
          <w:headerReference w:type="default" r:id="rId47"/>
          <w:footerReference w:type="default" r:id="rId48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537" w:lineRule="exact"/>
        <w:ind w:left="378" w:right="-20"/>
        <w:jc w:val="left"/>
        <w:rPr>
          <w:rFonts w:ascii="Times New Roman" w:hAnsi="Times New Roman" w:cs="Times New Roman" w:eastAsia="Times New Roman"/>
          <w:sz w:val="49"/>
          <w:szCs w:val="49"/>
        </w:rPr>
      </w:pPr>
      <w:rPr/>
      <w:r>
        <w:rPr>
          <w:rFonts w:ascii="Times New Roman" w:hAnsi="Times New Roman" w:cs="Times New Roman" w:eastAsia="Times New Roman"/>
          <w:sz w:val="49"/>
          <w:szCs w:val="49"/>
          <w:spacing w:val="0"/>
          <w:w w:val="113"/>
          <w:b/>
          <w:bCs/>
        </w:rPr>
        <w:t>Indice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</w:r>
    </w:p>
    <w:p>
      <w:pPr>
        <w:spacing w:before="0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9" w:right="-20"/>
        <w:jc w:val="left"/>
        <w:tabs>
          <w:tab w:pos="1260" w:val="left"/>
          <w:tab w:pos="790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3.1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uale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Sviluppatore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36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1267" w:right="-20"/>
        <w:jc w:val="left"/>
        <w:tabs>
          <w:tab w:pos="2000" w:val="left"/>
          <w:tab w:pos="790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3.1.1</w:t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duzione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36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1267" w:right="-20"/>
        <w:jc w:val="left"/>
        <w:tabs>
          <w:tab w:pos="2000" w:val="left"/>
          <w:tab w:pos="3200" w:val="left"/>
          <w:tab w:pos="790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3.1.2</w:t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Database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37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1267" w:right="-20"/>
        <w:jc w:val="left"/>
        <w:tabs>
          <w:tab w:pos="2000" w:val="left"/>
          <w:tab w:pos="790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3.1.3</w:t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Logica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40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1267" w:right="-20"/>
        <w:jc w:val="left"/>
        <w:tabs>
          <w:tab w:pos="2000" w:val="left"/>
          <w:tab w:pos="790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3.1.4</w:t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terface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45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1267" w:right="-20"/>
        <w:jc w:val="left"/>
        <w:tabs>
          <w:tab w:pos="2000" w:val="left"/>
          <w:tab w:pos="790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3.1.5</w:t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Librerie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esterne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47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729" w:right="-20"/>
        <w:jc w:val="left"/>
        <w:tabs>
          <w:tab w:pos="1260" w:val="left"/>
          <w:tab w:pos="790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3.2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uale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48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NumType w:start="35"/>
          <w:pgMar w:header="0" w:footer="1848" w:top="1560" w:bottom="2040" w:left="1680" w:right="1680"/>
          <w:headerReference w:type="default" r:id="rId49"/>
          <w:footerReference w:type="default" r:id="rId50"/>
          <w:pgSz w:w="11920" w:h="16840"/>
        </w:sectPr>
      </w:pPr>
      <w:rPr/>
    </w:p>
    <w:p>
      <w:pPr>
        <w:spacing w:before="9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40" w:lineRule="auto"/>
        <w:ind w:left="378" w:right="3490"/>
        <w:jc w:val="both"/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3.1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    </w:t>
      </w:r>
      <w:r>
        <w:rPr>
          <w:rFonts w:ascii="Times New Roman" w:hAnsi="Times New Roman" w:cs="Times New Roman" w:eastAsia="Times New Roman"/>
          <w:sz w:val="34"/>
          <w:szCs w:val="34"/>
          <w:spacing w:val="3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4"/>
          <w:b/>
          <w:bCs/>
        </w:rPr>
        <w:t>Ma</w:t>
      </w:r>
      <w:r>
        <w:rPr>
          <w:rFonts w:ascii="Times New Roman" w:hAnsi="Times New Roman" w:cs="Times New Roman" w:eastAsia="Times New Roman"/>
          <w:sz w:val="34"/>
          <w:szCs w:val="34"/>
          <w:spacing w:val="-11"/>
          <w:w w:val="114"/>
          <w:b/>
          <w:bCs/>
        </w:rPr>
        <w:t>n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4"/>
          <w:b/>
          <w:bCs/>
        </w:rPr>
        <w:t>uale</w:t>
      </w:r>
      <w:r>
        <w:rPr>
          <w:rFonts w:ascii="Times New Roman" w:hAnsi="Times New Roman" w:cs="Times New Roman" w:eastAsia="Times New Roman"/>
          <w:sz w:val="34"/>
          <w:szCs w:val="34"/>
          <w:spacing w:val="22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4"/>
          <w:b/>
          <w:bCs/>
        </w:rPr>
        <w:t>Sviluppatore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378" w:right="5321"/>
        <w:jc w:val="both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18"/>
          <w:b/>
          <w:bCs/>
        </w:rPr>
        <w:t>3.1.1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8"/>
          <w:b/>
          <w:bCs/>
        </w:rPr>
        <w:t>  </w:t>
      </w:r>
      <w:r>
        <w:rPr>
          <w:rFonts w:ascii="Times New Roman" w:hAnsi="Times New Roman" w:cs="Times New Roman" w:eastAsia="Times New Roman"/>
          <w:sz w:val="28"/>
          <w:szCs w:val="28"/>
          <w:spacing w:val="76"/>
          <w:w w:val="118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3"/>
          <w:b/>
          <w:bCs/>
        </w:rPr>
        <w:t>I</w:t>
      </w:r>
      <w:r>
        <w:rPr>
          <w:rFonts w:ascii="Times New Roman" w:hAnsi="Times New Roman" w:cs="Times New Roman" w:eastAsia="Times New Roman"/>
          <w:sz w:val="28"/>
          <w:szCs w:val="28"/>
          <w:spacing w:val="-9"/>
          <w:w w:val="113"/>
          <w:b/>
          <w:bCs/>
        </w:rPr>
        <w:t>n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7"/>
          <w:b/>
          <w:bCs/>
        </w:rPr>
        <w:t>tr</w:t>
      </w:r>
      <w:r>
        <w:rPr>
          <w:rFonts w:ascii="Times New Roman" w:hAnsi="Times New Roman" w:cs="Times New Roman" w:eastAsia="Times New Roman"/>
          <w:sz w:val="28"/>
          <w:szCs w:val="28"/>
          <w:spacing w:val="9"/>
          <w:w w:val="117"/>
          <w:b/>
          <w:bCs/>
        </w:rPr>
        <w:t>o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duzione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5603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Sco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11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11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  <w:b/>
          <w:bCs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13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  <w:b/>
          <w:bCs/>
        </w:rPr>
        <w:t>cume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3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  <w:b/>
          <w:bCs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quello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mostrare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scelt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impleme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2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tati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14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fatte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ura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svilup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dell’applicazione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go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Digital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Esso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divide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sezioni: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Data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ase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Interfa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cia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  <w:i/>
        </w:rPr>
        <w:t>Utente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475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Descrizione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dell’applicazione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go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Digital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videogi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piattafo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8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Android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progettato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esclusi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ositivi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quello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2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or-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tessere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color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9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9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tessera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colore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ciato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direttame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sillaba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ccata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ripr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duce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(tra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1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ite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6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tetizzatore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ca-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le)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suono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ccando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tessere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l’altra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ossibile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orre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he,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corretta,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err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aggiu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all’elenco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ate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sotto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immagine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tessere.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8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inoltre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riascoltare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italia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inglese.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essere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9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146"/>
          <w:w w:val="119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9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1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termina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quando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tutte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1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onibili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mostrate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(2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4).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Dura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corso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l’applicazione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registra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tificate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parole,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mail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configurabile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4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ostazioni.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E’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inoltre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erati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ori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tati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1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vinare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parola.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240" w:lineRule="auto"/>
        <w:ind w:left="378" w:right="3640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3.1.1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mostra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terfaccia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NumType w:start="36"/>
          <w:pgMar w:header="1898" w:footer="1980" w:top="2200" w:bottom="2160" w:left="1680" w:right="1680"/>
          <w:headerReference w:type="default" r:id="rId51"/>
          <w:footerReference w:type="default" r:id="rId52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4.0pt;height:288pt;mso-position-horizontal-relative:char;mso-position-vertical-relative:line" type="#_x0000_t75">
            <v:imagedata r:id="rId53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15" w:after="0" w:line="240" w:lineRule="auto"/>
        <w:ind w:left="26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3.1: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3" w:after="0" w:line="240" w:lineRule="auto"/>
        <w:ind w:left="378" w:right="-20"/>
        <w:jc w:val="left"/>
        <w:tabs>
          <w:tab w:pos="1360" w:val="left"/>
        </w:tabs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17"/>
          <w:b/>
          <w:bCs/>
        </w:rPr>
        <w:t>3.1.2</w:t>
      </w:r>
      <w:r>
        <w:rPr>
          <w:rFonts w:ascii="Times New Roman" w:hAnsi="Times New Roman" w:cs="Times New Roman" w:eastAsia="Times New Roman"/>
          <w:sz w:val="28"/>
          <w:szCs w:val="28"/>
          <w:spacing w:val="-76"/>
          <w:w w:val="117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7"/>
          <w:b/>
          <w:bCs/>
        </w:rPr>
        <w:t>Database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Struttura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14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datab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SQLite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impleme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6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tato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tramite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Suga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ORM,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ORM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(O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7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ject-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Relational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Mapping)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svilup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ato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ap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6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ositame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6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Android.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76" w:lineRule="auto"/>
        <w:ind w:left="378" w:right="338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3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3"/>
        </w:rPr>
        <w:t>tit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direttame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classi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utilizzando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pattern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(Data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Access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6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ject)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database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5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3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3"/>
        </w:rPr>
        <w:t>tit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terno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pa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5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2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age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it.gbresciani.legodigitalsonoro</w:t>
      </w:r>
      <w:r>
        <w:rPr>
          <w:rFonts w:ascii="Courier" w:hAnsi="Courier" w:cs="Courier" w:eastAsia="Courier"/>
          <w:sz w:val="24"/>
          <w:szCs w:val="24"/>
          <w:spacing w:val="4"/>
          <w:w w:val="100"/>
        </w:rPr>
        <w:t>.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mode</w:t>
      </w:r>
      <w:r>
        <w:rPr>
          <w:rFonts w:ascii="Courier" w:hAnsi="Courier" w:cs="Courier" w:eastAsia="Courier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7" w:lineRule="auto"/>
        <w:ind w:left="963" w:right="336" w:firstLine="-585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85"/>
        </w:rPr>
        <w:t>Word</w:t>
      </w:r>
      <w:r>
        <w:rPr>
          <w:rFonts w:ascii="Courier" w:hAnsi="Courier" w:cs="Courier" w:eastAsia="Courier"/>
          <w:sz w:val="24"/>
          <w:szCs w:val="24"/>
          <w:spacing w:val="-4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sia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italiano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sia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inglese,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2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ongono.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85"/>
        </w:rPr>
        <w:t>Syllable</w:t>
      </w:r>
      <w:r>
        <w:rPr>
          <w:rFonts w:ascii="Courier" w:hAnsi="Courier" w:cs="Courier" w:eastAsia="Courier"/>
          <w:sz w:val="24"/>
          <w:szCs w:val="24"/>
          <w:spacing w:val="-4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sillabla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l’esadecimale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colore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ass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ciato.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0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85"/>
        </w:rPr>
        <w:t>WordStat</w:t>
      </w:r>
      <w:r>
        <w:rPr>
          <w:rFonts w:ascii="Courier" w:hAnsi="Courier" w:cs="Courier" w:eastAsia="Courier"/>
          <w:sz w:val="24"/>
          <w:szCs w:val="24"/>
          <w:spacing w:val="-4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9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ermette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tracciare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2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0"/>
        </w:rPr>
        <w:t>at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85"/>
        </w:rPr>
        <w:t>GameStat</w:t>
      </w:r>
      <w:r>
        <w:rPr>
          <w:rFonts w:ascii="Courier" w:hAnsi="Courier" w:cs="Courier" w:eastAsia="Courier"/>
          <w:sz w:val="24"/>
          <w:szCs w:val="24"/>
          <w:spacing w:val="-4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statisti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particolare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0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3.1.2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ortati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dettagli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3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3"/>
        </w:rPr>
        <w:t>tit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4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7.15pt;height:368.01pt;mso-position-horizontal-relative:char;mso-position-vertical-relative:line" type="#_x0000_t75">
            <v:imagedata r:id="rId54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2175" w:right="2176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3.2: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3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23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database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center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5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2165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/>
        <w:pict>
          <v:group style="position:absolute;margin-left:102.884003pt;margin-top:16.137108pt;width:388.543pt;height:.1pt;mso-position-horizontal-relative:page;mso-position-vertical-relative:paragraph;z-index:-4659" coordorigin="2058,323" coordsize="7771,2">
            <v:shape style="position:absolute;left:2058;top:323;width:7771;height:2" coordorigin="2058,323" coordsize="7771,0" path="m2058,323l9829,323e" filled="f" stroked="t" strokeweight=".398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Listing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3.1: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orzione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file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words.json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7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Courier" w:hAnsi="Courier" w:cs="Courier" w:eastAsia="Courier"/>
          <w:sz w:val="22"/>
          <w:szCs w:val="22"/>
        </w:rPr>
      </w:pPr>
      <w:rPr/>
      <w:r>
        <w:rPr>
          <w:rFonts w:ascii="Courier" w:hAnsi="Courier" w:cs="Courier" w:eastAsia="Courier"/>
          <w:sz w:val="22"/>
          <w:szCs w:val="22"/>
          <w:spacing w:val="0"/>
          <w:w w:val="100"/>
        </w:rPr>
        <w:t>[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</w:r>
    </w:p>
    <w:p>
      <w:pPr>
        <w:spacing w:before="6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40" w:lineRule="auto"/>
        <w:ind w:left="584" w:right="-20"/>
        <w:jc w:val="left"/>
        <w:rPr>
          <w:rFonts w:ascii="Courier" w:hAnsi="Courier" w:cs="Courier" w:eastAsia="Courier"/>
          <w:sz w:val="22"/>
          <w:szCs w:val="22"/>
        </w:rPr>
      </w:pPr>
      <w:rPr/>
      <w:r>
        <w:rPr>
          <w:rFonts w:ascii="Courier" w:hAnsi="Courier" w:cs="Courier" w:eastAsia="Courier"/>
          <w:sz w:val="22"/>
          <w:szCs w:val="22"/>
          <w:spacing w:val="0"/>
          <w:w w:val="100"/>
        </w:rPr>
        <w:t>{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</w:r>
    </w:p>
    <w:p>
      <w:pPr>
        <w:spacing w:before="6" w:after="0" w:line="400" w:lineRule="atLeast"/>
        <w:ind w:left="790" w:right="5755"/>
        <w:jc w:val="left"/>
        <w:rPr>
          <w:rFonts w:ascii="Courier" w:hAnsi="Courier" w:cs="Courier" w:eastAsia="Courier"/>
          <w:sz w:val="22"/>
          <w:szCs w:val="22"/>
        </w:rPr>
      </w:pPr>
      <w:rPr/>
      <w:r>
        <w:rPr>
          <w:rFonts w:ascii="Courier" w:hAnsi="Courier" w:cs="Courier" w:eastAsia="Courier"/>
          <w:sz w:val="22"/>
          <w:szCs w:val="22"/>
          <w:color w:val="9300D1"/>
          <w:spacing w:val="0"/>
          <w:w w:val="100"/>
        </w:rPr>
        <w:t>"lemma"</w:t>
      </w:r>
      <w:r>
        <w:rPr>
          <w:rFonts w:ascii="Courier" w:hAnsi="Courier" w:cs="Courier" w:eastAsia="Courier"/>
          <w:sz w:val="22"/>
          <w:szCs w:val="22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2"/>
          <w:szCs w:val="22"/>
          <w:color w:val="9300D1"/>
          <w:spacing w:val="0"/>
          <w:w w:val="100"/>
        </w:rPr>
        <w:t>"arco"</w:t>
      </w:r>
      <w:r>
        <w:rPr>
          <w:rFonts w:ascii="Courier" w:hAnsi="Courier" w:cs="Courier" w:eastAsia="Courier"/>
          <w:sz w:val="22"/>
          <w:szCs w:val="22"/>
          <w:color w:val="000000"/>
          <w:spacing w:val="0"/>
          <w:w w:val="100"/>
        </w:rPr>
        <w:t>,</w:t>
      </w:r>
      <w:r>
        <w:rPr>
          <w:rFonts w:ascii="Courier" w:hAnsi="Courier" w:cs="Courier" w:eastAsia="Courier"/>
          <w:sz w:val="22"/>
          <w:szCs w:val="22"/>
          <w:color w:val="000000"/>
          <w:spacing w:val="0"/>
          <w:w w:val="100"/>
        </w:rPr>
        <w:t> </w:t>
      </w:r>
      <w:r>
        <w:rPr>
          <w:rFonts w:ascii="Courier" w:hAnsi="Courier" w:cs="Courier" w:eastAsia="Courier"/>
          <w:sz w:val="22"/>
          <w:szCs w:val="22"/>
          <w:color w:val="9300D1"/>
          <w:spacing w:val="0"/>
          <w:w w:val="100"/>
        </w:rPr>
        <w:t>"eng"</w:t>
      </w:r>
      <w:r>
        <w:rPr>
          <w:rFonts w:ascii="Courier" w:hAnsi="Courier" w:cs="Courier" w:eastAsia="Courier"/>
          <w:sz w:val="22"/>
          <w:szCs w:val="22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2"/>
          <w:szCs w:val="22"/>
          <w:color w:val="9300D1"/>
          <w:spacing w:val="0"/>
          <w:w w:val="100"/>
        </w:rPr>
        <w:t>"arc"</w:t>
      </w:r>
      <w:r>
        <w:rPr>
          <w:rFonts w:ascii="Courier" w:hAnsi="Courier" w:cs="Courier" w:eastAsia="Courier"/>
          <w:sz w:val="22"/>
          <w:szCs w:val="22"/>
          <w:color w:val="000000"/>
          <w:spacing w:val="0"/>
          <w:w w:val="100"/>
        </w:rPr>
        <w:t>,</w:t>
      </w:r>
      <w:r>
        <w:rPr>
          <w:rFonts w:ascii="Courier" w:hAnsi="Courier" w:cs="Courier" w:eastAsia="Courier"/>
          <w:sz w:val="22"/>
          <w:szCs w:val="22"/>
          <w:color w:val="000000"/>
          <w:spacing w:val="0"/>
          <w:w w:val="100"/>
        </w:rPr>
        <w:t> </w:t>
      </w:r>
      <w:r>
        <w:rPr>
          <w:rFonts w:ascii="Courier" w:hAnsi="Courier" w:cs="Courier" w:eastAsia="Courier"/>
          <w:sz w:val="22"/>
          <w:szCs w:val="22"/>
          <w:color w:val="9300D1"/>
          <w:spacing w:val="0"/>
          <w:w w:val="86"/>
        </w:rPr>
        <w:t>"syllable1"</w:t>
      </w:r>
      <w:r>
        <w:rPr>
          <w:rFonts w:ascii="Courier" w:hAnsi="Courier" w:cs="Courier" w:eastAsia="Courier"/>
          <w:sz w:val="22"/>
          <w:szCs w:val="22"/>
          <w:color w:val="000000"/>
          <w:spacing w:val="0"/>
          <w:w w:val="86"/>
        </w:rPr>
        <w:t>:</w:t>
      </w:r>
      <w:r>
        <w:rPr>
          <w:rFonts w:ascii="Courier" w:hAnsi="Courier" w:cs="Courier" w:eastAsia="Courier"/>
          <w:sz w:val="22"/>
          <w:szCs w:val="22"/>
          <w:color w:val="9300D1"/>
          <w:spacing w:val="0"/>
          <w:w w:val="86"/>
        </w:rPr>
        <w:t>"ar"</w:t>
      </w:r>
      <w:r>
        <w:rPr>
          <w:rFonts w:ascii="Courier" w:hAnsi="Courier" w:cs="Courier" w:eastAsia="Courier"/>
          <w:sz w:val="22"/>
          <w:szCs w:val="22"/>
          <w:color w:val="000000"/>
          <w:spacing w:val="0"/>
          <w:w w:val="86"/>
        </w:rPr>
        <w:t>,</w:t>
      </w:r>
      <w:r>
        <w:rPr>
          <w:rFonts w:ascii="Courier" w:hAnsi="Courier" w:cs="Courier" w:eastAsia="Courier"/>
          <w:sz w:val="22"/>
          <w:szCs w:val="22"/>
          <w:color w:val="000000"/>
          <w:spacing w:val="0"/>
          <w:w w:val="86"/>
        </w:rPr>
        <w:t> </w:t>
      </w:r>
      <w:r>
        <w:rPr>
          <w:rFonts w:ascii="Courier" w:hAnsi="Courier" w:cs="Courier" w:eastAsia="Courier"/>
          <w:sz w:val="22"/>
          <w:szCs w:val="22"/>
          <w:color w:val="9300D1"/>
          <w:spacing w:val="0"/>
          <w:w w:val="86"/>
        </w:rPr>
        <w:t>"syllable2"</w:t>
      </w:r>
      <w:r>
        <w:rPr>
          <w:rFonts w:ascii="Courier" w:hAnsi="Courier" w:cs="Courier" w:eastAsia="Courier"/>
          <w:sz w:val="22"/>
          <w:szCs w:val="22"/>
          <w:color w:val="000000"/>
          <w:spacing w:val="0"/>
          <w:w w:val="86"/>
        </w:rPr>
        <w:t>:</w:t>
      </w:r>
      <w:r>
        <w:rPr>
          <w:rFonts w:ascii="Courier" w:hAnsi="Courier" w:cs="Courier" w:eastAsia="Courier"/>
          <w:sz w:val="22"/>
          <w:szCs w:val="22"/>
          <w:color w:val="9300D1"/>
          <w:spacing w:val="0"/>
          <w:w w:val="86"/>
        </w:rPr>
        <w:t>"co"</w:t>
      </w:r>
      <w:r>
        <w:rPr>
          <w:rFonts w:ascii="Courier" w:hAnsi="Courier" w:cs="Courier" w:eastAsia="Courier"/>
          <w:sz w:val="22"/>
          <w:szCs w:val="22"/>
          <w:color w:val="000000"/>
          <w:spacing w:val="0"/>
          <w:w w:val="100"/>
        </w:rPr>
      </w:r>
    </w:p>
    <w:p>
      <w:pPr>
        <w:spacing w:before="6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40" w:lineRule="auto"/>
        <w:ind w:left="584" w:right="-20"/>
        <w:jc w:val="left"/>
        <w:rPr>
          <w:rFonts w:ascii="Courier" w:hAnsi="Courier" w:cs="Courier" w:eastAsia="Courier"/>
          <w:sz w:val="22"/>
          <w:szCs w:val="22"/>
        </w:rPr>
      </w:pPr>
      <w:rPr/>
      <w:r>
        <w:rPr>
          <w:rFonts w:ascii="Courier" w:hAnsi="Courier" w:cs="Courier" w:eastAsia="Courier"/>
          <w:sz w:val="22"/>
          <w:szCs w:val="22"/>
          <w:spacing w:val="0"/>
          <w:w w:val="100"/>
        </w:rPr>
        <w:t>},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</w:r>
    </w:p>
    <w:p>
      <w:pPr>
        <w:spacing w:before="6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40" w:lineRule="auto"/>
        <w:ind w:left="584" w:right="-20"/>
        <w:jc w:val="left"/>
        <w:rPr>
          <w:rFonts w:ascii="Courier" w:hAnsi="Courier" w:cs="Courier" w:eastAsia="Courier"/>
          <w:sz w:val="22"/>
          <w:szCs w:val="22"/>
        </w:rPr>
      </w:pPr>
      <w:rPr/>
      <w:r>
        <w:rPr/>
        <w:pict>
          <v:group style="position:absolute;margin-left:102.884003pt;margin-top:17.577986pt;width:388.543pt;height:.1pt;mso-position-horizontal-relative:page;mso-position-vertical-relative:paragraph;z-index:-4658" coordorigin="2058,352" coordsize="7771,2">
            <v:shape style="position:absolute;left:2058;top:352;width:7771;height:2" coordorigin="2058,352" coordsize="7771,0" path="m2058,352l9829,352e" filled="f" stroked="t" strokeweight=".398pt" strokecolor="#000000">
              <v:path arrowok="t"/>
            </v:shape>
          </v:group>
          <w10:wrap type="none"/>
        </w:pic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  <w:t>...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</w:r>
    </w:p>
    <w:p>
      <w:pPr>
        <w:spacing w:before="4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378" w:right="6344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Inizializzazione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2" w:lineRule="auto"/>
        <w:ind w:left="378" w:right="33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database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inizializato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l’applicazione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9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erta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formato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JSON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nei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files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words.json</w:t>
      </w:r>
      <w:r>
        <w:rPr>
          <w:rFonts w:ascii="Courier" w:hAnsi="Courier" w:cs="Courier" w:eastAsia="Courier"/>
          <w:sz w:val="24"/>
          <w:szCs w:val="24"/>
          <w:spacing w:val="-6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syllable.json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degli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asset</w:t>
      </w:r>
      <w:r>
        <w:rPr>
          <w:rFonts w:ascii="Courier" w:hAnsi="Courier" w:cs="Courier" w:eastAsia="Courier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40" w:lineRule="auto"/>
        <w:ind w:left="378" w:right="2692"/>
        <w:jc w:val="both"/>
        <w:rPr>
          <w:rFonts w:ascii="Courier" w:hAnsi="Courier" w:cs="Courier" w:eastAsia="Courier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listing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3.1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estratto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file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words.json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0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5" w:lineRule="auto"/>
        <w:ind w:left="378" w:right="335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mapping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degli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eleme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JSON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ciata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vviene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tra-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libreria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Source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GSON,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sviluppata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olge,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fa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uso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annotazioni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mappare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attributi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campi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JSON.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erazione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ersione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JSON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successi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terno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database,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erazioni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relati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4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ame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lunghe,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eseguite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Th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iffere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grazie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IntentService</w:t>
      </w:r>
      <w:r>
        <w:rPr>
          <w:rFonts w:ascii="Courier" w:hAnsi="Courier" w:cs="Courier" w:eastAsia="Courier"/>
          <w:sz w:val="24"/>
          <w:szCs w:val="24"/>
          <w:spacing w:val="-6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it.gbresciani.legodigitalsonor</w:t>
      </w:r>
      <w:r>
        <w:rPr>
          <w:rFonts w:ascii="Courier" w:hAnsi="Courier" w:cs="Courier" w:eastAsia="Courier"/>
          <w:sz w:val="24"/>
          <w:szCs w:val="24"/>
          <w:spacing w:val="4"/>
          <w:w w:val="85"/>
        </w:rPr>
        <w:t>o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.services.InitDBServic</w:t>
      </w:r>
      <w:r>
        <w:rPr>
          <w:rFonts w:ascii="Courier" w:hAnsi="Courier" w:cs="Courier" w:eastAsia="Courier"/>
          <w:sz w:val="24"/>
          <w:szCs w:val="24"/>
          <w:spacing w:val="3"/>
          <w:w w:val="85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3" w:after="0" w:line="240" w:lineRule="auto"/>
        <w:ind w:left="378" w:right="5521"/>
        <w:jc w:val="both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3.1.3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   </w:t>
      </w:r>
      <w:r>
        <w:rPr>
          <w:rFonts w:ascii="Times New Roman" w:hAnsi="Times New Roman" w:cs="Times New Roman" w:eastAsia="Times New Roman"/>
          <w:sz w:val="28"/>
          <w:szCs w:val="28"/>
          <w:spacing w:val="19"/>
          <w:w w:val="115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Logica</w:t>
      </w:r>
      <w:r>
        <w:rPr>
          <w:rFonts w:ascii="Times New Roman" w:hAnsi="Times New Roman" w:cs="Times New Roman" w:eastAsia="Times New Roman"/>
          <w:sz w:val="28"/>
          <w:szCs w:val="28"/>
          <w:spacing w:val="4"/>
          <w:w w:val="115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di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gi</w:t>
      </w:r>
      <w:r>
        <w:rPr>
          <w:rFonts w:ascii="Times New Roman" w:hAnsi="Times New Roman" w:cs="Times New Roman" w:eastAsia="Times New Roman"/>
          <w:sz w:val="28"/>
          <w:szCs w:val="28"/>
          <w:spacing w:val="9"/>
          <w:w w:val="115"/>
          <w:b/>
          <w:bCs/>
        </w:rPr>
        <w:t>o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co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7" w:lineRule="auto"/>
        <w:ind w:left="378" w:right="85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logica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affidata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all’Activi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PlayActivit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;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gestisce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inoltre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Fragments</w:t>
      </w:r>
      <w:r>
        <w:rPr>
          <w:rFonts w:ascii="Courier" w:hAnsi="Courier" w:cs="Courier" w:eastAsia="Courier"/>
          <w:sz w:val="24"/>
          <w:szCs w:val="24"/>
          <w:spacing w:val="-6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edi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capitolo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3.1.4)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visualizzano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tefaccia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Ute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7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0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75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Glossario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85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questa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sezione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descritti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acuni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mini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comprensione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successi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sezioni.</w:t>
      </w:r>
    </w:p>
    <w:p>
      <w:pPr>
        <w:spacing w:before="5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76" w:lineRule="auto"/>
        <w:ind w:left="963" w:right="856" w:firstLine="-58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8"/>
          <w:w w:val="115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  <w:b/>
          <w:bCs/>
        </w:rPr>
        <w:t>age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15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9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146"/>
          <w:w w:val="119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9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1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pagine.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pagina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1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te-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nere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sillable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2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856" w:firstLine="-58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User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role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Dura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distinguono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“master”,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lui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“or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6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estra”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partita,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“sl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e”,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colui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ar-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tecipa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passi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3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856" w:firstLine="-58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4"/>
          <w:w w:val="111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urno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11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Dura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ossibili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2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are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vinare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ossesso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attende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mossa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dell’altro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741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5"/>
          <w:b/>
          <w:bCs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5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15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  <w:b/>
          <w:bCs/>
        </w:rPr>
        <w:t>Bus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55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far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unica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dell’applicazione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(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Activitie</w:t>
      </w:r>
      <w:r>
        <w:rPr>
          <w:rFonts w:ascii="Courier" w:hAnsi="Courier" w:cs="Courier" w:eastAsia="Courier"/>
          <w:sz w:val="24"/>
          <w:szCs w:val="24"/>
          <w:spacing w:val="1"/>
          <w:w w:val="85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Fragment</w:t>
      </w:r>
      <w:r>
        <w:rPr>
          <w:rFonts w:ascii="Courier" w:hAnsi="Courier" w:cs="Courier" w:eastAsia="Courier"/>
          <w:sz w:val="24"/>
          <w:szCs w:val="24"/>
          <w:spacing w:val="1"/>
          <w:w w:val="85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2" w:lineRule="auto"/>
        <w:ind w:left="378" w:right="85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w w:val="85"/>
        </w:rPr>
        <w:t>Service</w:t>
      </w:r>
      <w:r>
        <w:rPr>
          <w:rFonts w:ascii="Courier" w:hAnsi="Courier" w:cs="Courier" w:eastAsia="Courier"/>
          <w:sz w:val="24"/>
          <w:szCs w:val="24"/>
          <w:spacing w:val="1"/>
          <w:w w:val="85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ilizzato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Otto,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Event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Bus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sviluppaato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ap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ositame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5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Android,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unico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Bus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rice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erli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asincrono.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1" w:after="0" w:line="367" w:lineRule="auto"/>
        <w:ind w:left="378" w:right="85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BusProvider</w:t>
      </w:r>
      <w:r>
        <w:rPr>
          <w:rFonts w:ascii="Courier" w:hAnsi="Courier" w:cs="Courier" w:eastAsia="Courier"/>
          <w:sz w:val="24"/>
          <w:szCs w:val="24"/>
          <w:spacing w:val="-7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ermette,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tramite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statico,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allo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stesso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Bus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dell’applicazione.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6" w:after="0" w:line="240" w:lineRule="auto"/>
        <w:ind w:left="378" w:right="756"/>
        <w:jc w:val="both"/>
        <w:rPr>
          <w:rFonts w:ascii="Courier" w:hAnsi="Courier" w:cs="Courier" w:eastAsia="Courier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terno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packageit.gbresciani.legodig</w:t>
      </w:r>
      <w:r>
        <w:rPr>
          <w:rFonts w:ascii="Courier" w:hAnsi="Courier" w:cs="Courier" w:eastAsia="Courier"/>
          <w:sz w:val="24"/>
          <w:szCs w:val="24"/>
          <w:spacing w:val="3"/>
          <w:w w:val="85"/>
        </w:rPr>
        <w:t>i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talsonoro.events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0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378" w:right="4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(ad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esempio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WordClickedEvent</w:t>
      </w:r>
      <w:r>
        <w:rPr>
          <w:rFonts w:ascii="Courier" w:hAnsi="Courier" w:cs="Courier" w:eastAsia="Courier"/>
          <w:sz w:val="24"/>
          <w:szCs w:val="24"/>
          <w:spacing w:val="-9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PageCompletedEven</w:t>
      </w:r>
      <w:r>
        <w:rPr>
          <w:rFonts w:ascii="Courier" w:hAnsi="Courier" w:cs="Courier" w:eastAsia="Courier"/>
          <w:sz w:val="24"/>
          <w:szCs w:val="24"/>
          <w:spacing w:val="3"/>
          <w:w w:val="85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200" w:bottom="2160" w:left="1680" w:right="116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7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tano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3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generati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“ascoltati”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del-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l’app.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67" w:lineRule="auto"/>
        <w:ind w:left="378" w:right="33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NineBus</w:t>
      </w:r>
      <w:r>
        <w:rPr>
          <w:rFonts w:ascii="Courier" w:hAnsi="Courier" w:cs="Courier" w:eastAsia="Courier"/>
          <w:sz w:val="24"/>
          <w:szCs w:val="24"/>
          <w:spacing w:val="-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piccola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estensione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Bus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predefinito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7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pubblicare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1"/>
        </w:rPr>
        <w:t>tutti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2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MainThrea</w:t>
      </w:r>
      <w:r>
        <w:rPr>
          <w:rFonts w:ascii="Courier" w:hAnsi="Courier" w:cs="Courier" w:eastAsia="Courier"/>
          <w:sz w:val="24"/>
          <w:szCs w:val="24"/>
          <w:spacing w:val="1"/>
          <w:w w:val="85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generati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altro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Threa</w:t>
      </w:r>
      <w:r>
        <w:rPr>
          <w:rFonts w:ascii="Courier" w:hAnsi="Courier" w:cs="Courier" w:eastAsia="Courier"/>
          <w:sz w:val="24"/>
          <w:szCs w:val="24"/>
          <w:spacing w:val="1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681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GameState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0" w:lineRule="auto"/>
        <w:ind w:left="378" w:right="33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w w:val="85"/>
        </w:rPr>
        <w:t>GameState</w:t>
      </w:r>
      <w:r>
        <w:rPr>
          <w:rFonts w:ascii="Courier" w:hAnsi="Courier" w:cs="Courier" w:eastAsia="Courier"/>
          <w:sz w:val="24"/>
          <w:szCs w:val="24"/>
          <w:spacing w:val="-7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rap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prese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7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partita,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sia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essa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single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ulti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inizializzato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PlayActivit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aggiornato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dura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corso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seguito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dagli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altri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2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one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3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7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dell’app.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3" w:after="0" w:line="240" w:lineRule="auto"/>
        <w:ind w:left="378" w:right="599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suoi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attributi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sono:</w:t>
      </w:r>
    </w:p>
    <w:p>
      <w:pPr>
        <w:spacing w:before="9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350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pageNu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2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2"/>
          <w:b/>
          <w:bCs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pagina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corre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3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6" w:firstLine="-585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pages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pagine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totali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corso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(stabilito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4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stazioni).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376" w:lineRule="auto"/>
        <w:ind w:left="963" w:right="337" w:firstLine="-585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page</w:t>
      </w:r>
      <w:r>
        <w:rPr>
          <w:rFonts w:ascii="Times New Roman" w:hAnsi="Times New Roman" w:cs="Times New Roman" w:eastAsia="Times New Roman"/>
          <w:sz w:val="24"/>
          <w:szCs w:val="24"/>
          <w:spacing w:val="-25"/>
          <w:w w:val="112"/>
          <w:b/>
          <w:bCs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ords</w:t>
      </w:r>
      <w:r>
        <w:rPr>
          <w:rFonts w:ascii="Times New Roman" w:hAnsi="Times New Roman" w:cs="Times New Roman" w:eastAsia="Times New Roman"/>
          <w:sz w:val="24"/>
          <w:szCs w:val="24"/>
          <w:spacing w:val="-25"/>
          <w:w w:val="112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oFindNum</w:t>
      </w:r>
      <w:r>
        <w:rPr>
          <w:rFonts w:ascii="Times New Roman" w:hAnsi="Times New Roman" w:cs="Times New Roman" w:eastAsia="Times New Roman"/>
          <w:sz w:val="24"/>
          <w:szCs w:val="24"/>
          <w:spacing w:val="66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ancora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pagi-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corre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3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40" w:lineRule="auto"/>
        <w:ind w:left="378" w:right="58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8"/>
          <w:w w:val="112"/>
          <w:b/>
          <w:bCs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ordsA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12"/>
          <w:b/>
          <w:bCs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ailable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ArrayList</w:t>
      </w:r>
      <w:r>
        <w:rPr>
          <w:rFonts w:ascii="Courier" w:hAnsi="Courier" w:cs="Courier" w:eastAsia="Courier"/>
          <w:sz w:val="24"/>
          <w:szCs w:val="24"/>
          <w:spacing w:val="-6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1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3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ancora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2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are.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1733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8"/>
          <w:w w:val="111"/>
          <w:b/>
          <w:bCs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ords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11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ound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11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ArrayList</w:t>
      </w:r>
      <w:r>
        <w:rPr>
          <w:rFonts w:ascii="Courier" w:hAnsi="Courier" w:cs="Courier" w:eastAsia="Courier"/>
          <w:sz w:val="24"/>
          <w:szCs w:val="24"/>
          <w:spacing w:val="-6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gia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2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ate.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  <w:b/>
          <w:bCs/>
        </w:rPr>
        <w:t>syllables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13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ArrayList</w:t>
      </w:r>
      <w:r>
        <w:rPr>
          <w:rFonts w:ascii="Courier" w:hAnsi="Courier" w:cs="Courier" w:eastAsia="Courier"/>
          <w:sz w:val="24"/>
          <w:szCs w:val="24"/>
          <w:spacing w:val="-8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sylla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pagina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corre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3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7" w:firstLine="-585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curre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2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tPl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2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2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61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rtita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ulti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ringa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rappre-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ruolo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detie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turno.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376" w:lineRule="auto"/>
        <w:ind w:left="963" w:right="337" w:firstLine="-585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  <w:b/>
          <w:bCs/>
        </w:rPr>
        <w:t>curre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3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  <w:b/>
          <w:bCs/>
        </w:rPr>
        <w:t>tPl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3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3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  <w:b/>
          <w:bCs/>
        </w:rPr>
        <w:t>erDeviceId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13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stringa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l’id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detiene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turno.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373" w:lineRule="auto"/>
        <w:ind w:left="378" w:right="33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GameState</w:t>
      </w:r>
      <w:r>
        <w:rPr>
          <w:rFonts w:ascii="Courier" w:hAnsi="Courier" w:cs="Courier" w:eastAsia="Courier"/>
          <w:sz w:val="24"/>
          <w:szCs w:val="24"/>
          <w:spacing w:val="-2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attributi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annotati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@SerializedName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oter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essere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ertita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oggetto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JSON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(tramite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GSON)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ed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essere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secondo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caso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rtita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ultipl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(maggiori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dettagli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sezio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3.1.3).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5870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b/>
          <w:bCs/>
        </w:rPr>
        <w:t>Statisti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6"/>
          <w:b/>
          <w:bCs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b/>
          <w:bCs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2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3" w:lineRule="auto"/>
        <w:ind w:left="378" w:right="33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satisti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partita,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accennato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capitolo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tabase,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sal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tramite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WordStat</w:t>
      </w:r>
      <w:r>
        <w:rPr>
          <w:rFonts w:ascii="Courier" w:hAnsi="Courier" w:cs="Courier" w:eastAsia="Courier"/>
          <w:sz w:val="24"/>
          <w:szCs w:val="24"/>
          <w:spacing w:val="-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GameStat</w:t>
      </w:r>
      <w:r>
        <w:rPr>
          <w:rFonts w:ascii="Courier" w:hAnsi="Courier" w:cs="Courier" w:eastAsia="Courier"/>
          <w:sz w:val="24"/>
          <w:szCs w:val="24"/>
          <w:spacing w:val="-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tengono,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esempio,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tempi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ritr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7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ame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7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stesse,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pagine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5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5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tualme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5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l’id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2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ate.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6863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Game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  <w:b/>
          <w:bCs/>
        </w:rPr>
        <w:t>fl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6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7" w:lineRule="auto"/>
        <w:ind w:left="378" w:right="33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4"/>
          <w:w w:val="118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utta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fasi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gestite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’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Activity</w:t>
      </w:r>
      <w:r>
        <w:rPr>
          <w:rFonts w:ascii="Courier" w:hAnsi="Courier" w:cs="Courier" w:eastAsia="Courier"/>
          <w:sz w:val="24"/>
          <w:szCs w:val="24"/>
          <w:spacing w:val="-84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PlayActivit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vio,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ci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dura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hiamata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onCreate()</w:t>
      </w:r>
      <w:r>
        <w:rPr>
          <w:rFonts w:ascii="Courier" w:hAnsi="Courier" w:cs="Courier" w:eastAsia="Courier"/>
          <w:sz w:val="24"/>
          <w:szCs w:val="24"/>
          <w:spacing w:val="-6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esegue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segue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1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7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2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erazioni: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66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1.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settaggi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66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2.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suoni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664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Istanzia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6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tetizzatore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TextToSpeech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9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664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(single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inizializza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meno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536" w:lineRule="auto"/>
        <w:ind w:left="729" w:right="1055" w:firstLine="234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Bluet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setta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ariabile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multi</w:t>
      </w:r>
      <w:r>
        <w:rPr>
          <w:rFonts w:ascii="Courier" w:hAnsi="Courier" w:cs="Courier" w:eastAsia="Courier"/>
          <w:sz w:val="24"/>
          <w:szCs w:val="24"/>
          <w:spacing w:val="-6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“MASTER”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“S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1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26"/>
          <w:w w:val="10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VE”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principali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PlayActivity</w:t>
      </w:r>
      <w:r>
        <w:rPr>
          <w:rFonts w:ascii="Courier" w:hAnsi="Courier" w:cs="Courier" w:eastAsia="Courier"/>
          <w:sz w:val="24"/>
          <w:szCs w:val="24"/>
          <w:spacing w:val="-6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sono:</w:t>
      </w:r>
    </w:p>
    <w:p>
      <w:pPr>
        <w:spacing w:before="12" w:after="0" w:line="240" w:lineRule="auto"/>
        <w:ind w:left="378" w:right="33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85"/>
        </w:rPr>
        <w:t>startGame()</w:t>
      </w:r>
      <w:r>
        <w:rPr>
          <w:rFonts w:ascii="Courier" w:hAnsi="Courier" w:cs="Courier" w:eastAsia="Courier"/>
          <w:sz w:val="24"/>
          <w:szCs w:val="24"/>
          <w:spacing w:val="-3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ccu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inizializzare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ogget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statisti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7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hiama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963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w w:val="85"/>
        </w:rPr>
        <w:t>constructPage()</w:t>
      </w:r>
      <w:r>
        <w:rPr>
          <w:rFonts w:ascii="Courier" w:hAnsi="Courier" w:cs="Courier" w:eastAsia="Courier"/>
          <w:sz w:val="24"/>
          <w:szCs w:val="24"/>
          <w:spacing w:val="-6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and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startPage()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367" w:lineRule="auto"/>
        <w:ind w:left="963" w:right="335" w:firstLine="-58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85"/>
        </w:rPr>
        <w:t>constructPage()</w:t>
      </w:r>
      <w:r>
        <w:rPr>
          <w:rFonts w:ascii="Courier" w:hAnsi="Courier" w:cs="Courier" w:eastAsia="Courier"/>
          <w:sz w:val="24"/>
          <w:szCs w:val="24"/>
          <w:spacing w:val="-3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Inizializza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(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GameStat</w:t>
      </w:r>
      <w:r>
        <w:rPr>
          <w:rFonts w:ascii="Courier" w:hAnsi="Courier" w:cs="Courier" w:eastAsia="Courier"/>
          <w:sz w:val="24"/>
          <w:szCs w:val="24"/>
          <w:spacing w:val="1"/>
          <w:w w:val="85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da-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relativi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pagina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Chiama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accessori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Helper.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chooseSyllables()</w:t>
      </w:r>
      <w:r>
        <w:rPr>
          <w:rFonts w:ascii="Courier" w:hAnsi="Courier" w:cs="Courier" w:eastAsia="Courier"/>
          <w:sz w:val="24"/>
          <w:szCs w:val="24"/>
          <w:spacing w:val="-35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(sceglie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casuale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pagina)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Helper.permuteSyllablesInWords()</w:t>
      </w:r>
      <w:r>
        <w:rPr>
          <w:rFonts w:ascii="Courier" w:hAnsi="Courier" w:cs="Courier" w:eastAsia="Courier"/>
          <w:sz w:val="24"/>
          <w:szCs w:val="24"/>
          <w:spacing w:val="-7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(calcola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utazione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lte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2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onibili)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54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85"/>
        </w:rPr>
        <w:t>startPage()</w:t>
      </w:r>
      <w:r>
        <w:rPr>
          <w:rFonts w:ascii="Courier" w:hAnsi="Courier" w:cs="Courier" w:eastAsia="Courier"/>
          <w:sz w:val="24"/>
          <w:szCs w:val="24"/>
          <w:spacing w:val="-3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Inizializza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Fragments</w:t>
      </w:r>
      <w:r>
        <w:rPr>
          <w:rFonts w:ascii="Courier" w:hAnsi="Courier" w:cs="Courier" w:eastAsia="Courier"/>
          <w:sz w:val="24"/>
          <w:szCs w:val="24"/>
          <w:spacing w:val="-6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mostreranno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terfaccia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ute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0" w:lineRule="auto"/>
        <w:ind w:left="963" w:right="335" w:firstLine="-58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85"/>
        </w:rPr>
        <w:t>updateState()</w:t>
      </w:r>
      <w:r>
        <w:rPr>
          <w:rFonts w:ascii="Courier" w:hAnsi="Courier" w:cs="Courier" w:eastAsia="Courier"/>
          <w:sz w:val="24"/>
          <w:szCs w:val="24"/>
          <w:spacing w:val="-3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ccupa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gestire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ica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deter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tutte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terrom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proprio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Bus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StateUpdatedEvent</w:t>
      </w:r>
      <w:r>
        <w:rPr>
          <w:rFonts w:ascii="Courier" w:hAnsi="Courier" w:cs="Courier" w:eastAsia="Courier"/>
          <w:sz w:val="24"/>
          <w:szCs w:val="24"/>
          <w:spacing w:val="-6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Fragments</w:t>
      </w:r>
      <w:r>
        <w:rPr>
          <w:rFonts w:ascii="Courier" w:hAnsi="Courier" w:cs="Courier" w:eastAsia="Courier"/>
          <w:sz w:val="24"/>
          <w:szCs w:val="24"/>
          <w:spacing w:val="-6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ossano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reagire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correttame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7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7" w:lineRule="auto"/>
        <w:ind w:left="378" w:right="336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w w:val="93"/>
        </w:rPr>
        <w:t>L’</w:t>
      </w:r>
      <w:r>
        <w:rPr>
          <w:rFonts w:ascii="Courier" w:hAnsi="Courier" w:cs="Courier" w:eastAsia="Courier"/>
          <w:sz w:val="24"/>
          <w:szCs w:val="24"/>
          <w:w w:val="85"/>
        </w:rPr>
        <w:t>Activity</w:t>
      </w:r>
      <w:r>
        <w:rPr>
          <w:rFonts w:ascii="Courier" w:hAnsi="Courier" w:cs="Courier" w:eastAsia="Courier"/>
          <w:sz w:val="24"/>
          <w:szCs w:val="24"/>
          <w:spacing w:val="-7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inoltre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annotati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@Subscribe</w:t>
      </w:r>
      <w:r>
        <w:rPr>
          <w:rFonts w:ascii="Courier" w:hAnsi="Courier" w:cs="Courier" w:eastAsia="Courier"/>
          <w:sz w:val="24"/>
          <w:szCs w:val="24"/>
          <w:spacing w:val="-7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7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ermettono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reagire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agli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pubblicati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altri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2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one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3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ti.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623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vio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7"/>
          <w:b/>
          <w:bCs/>
        </w:rPr>
        <w:t>statisti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7"/>
          <w:b/>
          <w:bCs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  <w:b/>
          <w:bCs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vio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statisti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tramite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vio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mail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all’indirizzo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set-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ostazioni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dell’applicazione.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73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vio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gestito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7"/>
        </w:rPr>
        <w:t>dall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87"/>
        </w:rPr>
        <w:t>’</w:t>
      </w:r>
      <w:r>
        <w:rPr>
          <w:rFonts w:ascii="Courier" w:hAnsi="Courier" w:cs="Courier" w:eastAsia="Courier"/>
          <w:sz w:val="24"/>
          <w:szCs w:val="24"/>
          <w:spacing w:val="0"/>
          <w:w w:val="87"/>
        </w:rPr>
        <w:t>IntentService</w:t>
      </w:r>
      <w:r>
        <w:rPr>
          <w:rFonts w:ascii="Courier" w:hAnsi="Courier" w:cs="Courier" w:eastAsia="Courier"/>
          <w:sz w:val="24"/>
          <w:szCs w:val="24"/>
          <w:spacing w:val="-27"/>
          <w:w w:val="87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GenericIntentService</w:t>
      </w:r>
      <w:r>
        <w:rPr>
          <w:rFonts w:ascii="Courier" w:hAnsi="Courier" w:cs="Courier" w:eastAsia="Courier"/>
          <w:sz w:val="24"/>
          <w:szCs w:val="24"/>
          <w:spacing w:val="-6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quale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passato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l’id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corris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ena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conclusa.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6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terrogando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da-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tabase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esso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carica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inser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dell’email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formatt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6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ndoli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mostrato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listing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3.2.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listing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3.3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mostra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esempio.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673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w w:val="113"/>
          <w:b/>
          <w:bCs/>
        </w:rPr>
        <w:t>Multipl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3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8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  <w:b/>
          <w:bCs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detto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ulti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segue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stesse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egole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quella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single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fatto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catori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parola.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240" w:lineRule="auto"/>
        <w:ind w:left="378" w:right="343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“master”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quello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cesso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connessione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scegliendo,</w:t>
      </w:r>
    </w:p>
    <w:p>
      <w:pPr>
        <w:jc w:val="both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1987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102.884003pt;margin-top:16.138132pt;width:388.543pt;height:.1pt;mso-position-horizontal-relative:page;mso-position-vertical-relative:paragraph;z-index:-4657" coordorigin="2058,323" coordsize="7771,2">
            <v:shape style="position:absolute;left:2058;top:323;width:7771;height:2" coordorigin="2058,323" coordsize="7771,0" path="m2058,323l9829,323e" filled="f" stroked="t" strokeweight=".398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Listing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3.2: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Struttura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satisti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viate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4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Courier" w:hAnsi="Courier" w:cs="Courier" w:eastAsia="Courier"/>
          <w:sz w:val="22"/>
          <w:szCs w:val="22"/>
        </w:rPr>
      </w:pPr>
      <w:rPr/>
      <w:r>
        <w:rPr>
          <w:rFonts w:ascii="Courier" w:hAnsi="Courier" w:cs="Courier" w:eastAsia="Courier"/>
          <w:sz w:val="22"/>
          <w:szCs w:val="22"/>
          <w:spacing w:val="0"/>
          <w:w w:val="86"/>
        </w:rPr>
        <w:t>Dispositivo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N: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device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  <w:t>id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</w:r>
    </w:p>
    <w:p>
      <w:pPr>
        <w:spacing w:before="6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40" w:lineRule="auto"/>
        <w:ind w:left="378" w:right="-20"/>
        <w:jc w:val="left"/>
        <w:rPr>
          <w:rFonts w:ascii="Courier" w:hAnsi="Courier" w:cs="Courier" w:eastAsia="Courier"/>
          <w:sz w:val="22"/>
          <w:szCs w:val="22"/>
        </w:rPr>
      </w:pPr>
      <w:rPr/>
      <w:r>
        <w:rPr>
          <w:rFonts w:ascii="Courier" w:hAnsi="Courier" w:cs="Courier" w:eastAsia="Courier"/>
          <w:sz w:val="22"/>
          <w:szCs w:val="22"/>
          <w:spacing w:val="0"/>
          <w:w w:val="86"/>
        </w:rPr>
        <w:t>Tempo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totale: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  <w:t>mm:ss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</w:r>
    </w:p>
    <w:p>
      <w:pPr>
        <w:spacing w:before="6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40" w:lineRule="auto"/>
        <w:ind w:left="378" w:right="-20"/>
        <w:jc w:val="left"/>
        <w:rPr>
          <w:rFonts w:ascii="Courier" w:hAnsi="Courier" w:cs="Courier" w:eastAsia="Courier"/>
          <w:sz w:val="22"/>
          <w:szCs w:val="22"/>
        </w:rPr>
      </w:pPr>
      <w:rPr/>
      <w:r>
        <w:rPr>
          <w:rFonts w:ascii="Courier" w:hAnsi="Courier" w:cs="Courier" w:eastAsia="Courier"/>
          <w:sz w:val="22"/>
          <w:szCs w:val="22"/>
          <w:spacing w:val="0"/>
          <w:w w:val="100"/>
        </w:rPr>
        <w:t>N</w:t>
      </w:r>
      <w:r>
        <w:rPr>
          <w:rFonts w:ascii="Courier" w:hAnsi="Courier" w:cs="Courier" w:eastAsia="Courier"/>
          <w:sz w:val="22"/>
          <w:szCs w:val="22"/>
          <w:spacing w:val="-35"/>
          <w:w w:val="100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  <w:t>-</w:t>
      </w:r>
      <w:r>
        <w:rPr>
          <w:rFonts w:ascii="Courier" w:hAnsi="Courier" w:cs="Courier" w:eastAsia="Courier"/>
          <w:sz w:val="22"/>
          <w:szCs w:val="22"/>
          <w:spacing w:val="-35"/>
          <w:w w:val="100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word: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mm:ss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(#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of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page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on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which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the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word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was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  <w:t>found)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</w:r>
    </w:p>
    <w:p>
      <w:pPr>
        <w:spacing w:before="6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40" w:lineRule="auto"/>
        <w:ind w:left="378" w:right="-20"/>
        <w:jc w:val="left"/>
        <w:rPr>
          <w:rFonts w:ascii="Courier" w:hAnsi="Courier" w:cs="Courier" w:eastAsia="Courier"/>
          <w:sz w:val="22"/>
          <w:szCs w:val="22"/>
        </w:rPr>
      </w:pPr>
      <w:rPr/>
      <w:r>
        <w:rPr/>
        <w:pict>
          <v:group style="position:absolute;margin-left:102.884003pt;margin-top:17.577991pt;width:388.543pt;height:.1pt;mso-position-horizontal-relative:page;mso-position-vertical-relative:paragraph;z-index:-4656" coordorigin="2058,352" coordsize="7771,2">
            <v:shape style="position:absolute;left:2058;top:352;width:7771;height:2" coordorigin="2058,352" coordsize="7771,0" path="m2058,352l9829,352e" filled="f" stroked="t" strokeweight=".398pt" strokecolor="#000000">
              <v:path arrowok="t"/>
            </v:shape>
          </v:group>
          <w10:wrap type="none"/>
        </w:pic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  <w:t>...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7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5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73"/>
        <w:jc w:val="left"/>
        <w:rPr>
          <w:rFonts w:ascii="Courier" w:hAnsi="Courier" w:cs="Courier" w:eastAsia="Courier"/>
          <w:sz w:val="22"/>
          <w:szCs w:val="22"/>
        </w:rPr>
      </w:pPr>
      <w:rPr/>
      <w:r>
        <w:rPr/>
        <w:pict>
          <v:group style="position:absolute;margin-left:102.884003pt;margin-top:-9.122025pt;width:388.543pt;height:.1pt;mso-position-horizontal-relative:page;mso-position-vertical-relative:paragraph;z-index:-4655" coordorigin="2058,-182" coordsize="7771,2">
            <v:shape style="position:absolute;left:2058;top:-182;width:7771;height:2" coordorigin="2058,-182" coordsize="7771,0" path="m2058,-182l9829,-182e" filled="f" stroked="t" strokeweight=".398pt" strokecolor="#000000">
              <v:path arrowok="t"/>
            </v:shape>
          </v:group>
          <w10:wrap type="none"/>
        </w:pic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  <w:t>-</w:t>
      </w:r>
      <w:r>
        <w:rPr>
          <w:rFonts w:ascii="Courier" w:hAnsi="Courier" w:cs="Courier" w:eastAsia="Courier"/>
          <w:sz w:val="22"/>
          <w:szCs w:val="22"/>
          <w:spacing w:val="-35"/>
          <w:w w:val="100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One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player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  <w:t>-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</w:r>
    </w:p>
    <w:p>
      <w:pPr>
        <w:spacing w:before="15" w:after="0" w:line="240" w:lineRule="auto"/>
        <w:ind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br w:type="column"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Listing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3.3: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Esempio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statisti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1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680"/>
          <w:cols w:num="2" w:equalWidth="0">
            <w:col w:w="1982" w:space="529"/>
            <w:col w:w="6049"/>
          </w:cols>
        </w:sectPr>
      </w:pPr>
      <w:rPr/>
    </w:p>
    <w:p>
      <w:pPr>
        <w:spacing w:before="5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7" w:after="0" w:line="240" w:lineRule="auto"/>
        <w:ind w:left="378" w:right="-20"/>
        <w:jc w:val="left"/>
        <w:rPr>
          <w:rFonts w:ascii="Courier" w:hAnsi="Courier" w:cs="Courier" w:eastAsia="Courier"/>
          <w:sz w:val="22"/>
          <w:szCs w:val="22"/>
        </w:rPr>
      </w:pPr>
      <w:rPr/>
      <w:r>
        <w:rPr>
          <w:rFonts w:ascii="Courier" w:hAnsi="Courier" w:cs="Courier" w:eastAsia="Courier"/>
          <w:sz w:val="22"/>
          <w:szCs w:val="22"/>
          <w:spacing w:val="0"/>
          <w:w w:val="86"/>
        </w:rPr>
        <w:t>Dispositivo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1: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  <w:t>BC:20:A4:73:6B:49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</w:r>
    </w:p>
    <w:p>
      <w:pPr>
        <w:spacing w:before="6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40" w:lineRule="auto"/>
        <w:ind w:left="378" w:right="-20"/>
        <w:jc w:val="left"/>
        <w:rPr>
          <w:rFonts w:ascii="Courier" w:hAnsi="Courier" w:cs="Courier" w:eastAsia="Courier"/>
          <w:sz w:val="22"/>
          <w:szCs w:val="22"/>
        </w:rPr>
      </w:pPr>
      <w:rPr/>
      <w:r>
        <w:rPr>
          <w:rFonts w:ascii="Courier" w:hAnsi="Courier" w:cs="Courier" w:eastAsia="Courier"/>
          <w:sz w:val="22"/>
          <w:szCs w:val="22"/>
          <w:spacing w:val="0"/>
          <w:w w:val="86"/>
        </w:rPr>
        <w:t>Tempo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totale: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  <w:t>00:13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</w:r>
    </w:p>
    <w:p>
      <w:pPr>
        <w:spacing w:before="6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40" w:lineRule="auto"/>
        <w:ind w:left="378" w:right="-20"/>
        <w:jc w:val="left"/>
        <w:rPr>
          <w:rFonts w:ascii="Courier" w:hAnsi="Courier" w:cs="Courier" w:eastAsia="Courier"/>
          <w:sz w:val="22"/>
          <w:szCs w:val="22"/>
        </w:rPr>
      </w:pPr>
      <w:rPr/>
      <w:r>
        <w:rPr>
          <w:rFonts w:ascii="Courier" w:hAnsi="Courier" w:cs="Courier" w:eastAsia="Courier"/>
          <w:sz w:val="22"/>
          <w:szCs w:val="22"/>
          <w:spacing w:val="0"/>
          <w:w w:val="100"/>
        </w:rPr>
        <w:t>1</w:t>
      </w:r>
      <w:r>
        <w:rPr>
          <w:rFonts w:ascii="Courier" w:hAnsi="Courier" w:cs="Courier" w:eastAsia="Courier"/>
          <w:sz w:val="22"/>
          <w:szCs w:val="22"/>
          <w:spacing w:val="-35"/>
          <w:w w:val="100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  <w:t>-</w:t>
      </w:r>
      <w:r>
        <w:rPr>
          <w:rFonts w:ascii="Courier" w:hAnsi="Courier" w:cs="Courier" w:eastAsia="Courier"/>
          <w:sz w:val="22"/>
          <w:szCs w:val="22"/>
          <w:spacing w:val="-35"/>
          <w:w w:val="100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fumo: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00:02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  <w:t>(1)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</w:r>
    </w:p>
    <w:p>
      <w:pPr>
        <w:spacing w:before="6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40" w:lineRule="auto"/>
        <w:ind w:left="378" w:right="-20"/>
        <w:jc w:val="left"/>
        <w:rPr>
          <w:rFonts w:ascii="Courier" w:hAnsi="Courier" w:cs="Courier" w:eastAsia="Courier"/>
          <w:sz w:val="22"/>
          <w:szCs w:val="22"/>
        </w:rPr>
      </w:pPr>
      <w:rPr/>
      <w:r>
        <w:rPr>
          <w:rFonts w:ascii="Courier" w:hAnsi="Courier" w:cs="Courier" w:eastAsia="Courier"/>
          <w:sz w:val="22"/>
          <w:szCs w:val="22"/>
          <w:spacing w:val="0"/>
          <w:w w:val="100"/>
        </w:rPr>
        <w:t>1</w:t>
      </w:r>
      <w:r>
        <w:rPr>
          <w:rFonts w:ascii="Courier" w:hAnsi="Courier" w:cs="Courier" w:eastAsia="Courier"/>
          <w:sz w:val="22"/>
          <w:szCs w:val="22"/>
          <w:spacing w:val="-35"/>
          <w:w w:val="100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  <w:t>-</w:t>
      </w:r>
      <w:r>
        <w:rPr>
          <w:rFonts w:ascii="Courier" w:hAnsi="Courier" w:cs="Courier" w:eastAsia="Courier"/>
          <w:sz w:val="22"/>
          <w:szCs w:val="22"/>
          <w:spacing w:val="-35"/>
          <w:w w:val="100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muro: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00:13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  <w:t>(2)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</w:r>
    </w:p>
    <w:p>
      <w:pPr>
        <w:spacing w:before="3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Courier" w:hAnsi="Courier" w:cs="Courier" w:eastAsia="Courier"/>
          <w:sz w:val="22"/>
          <w:szCs w:val="22"/>
        </w:rPr>
      </w:pPr>
      <w:rPr/>
      <w:r>
        <w:rPr>
          <w:rFonts w:ascii="Courier" w:hAnsi="Courier" w:cs="Courier" w:eastAsia="Courier"/>
          <w:sz w:val="22"/>
          <w:szCs w:val="22"/>
          <w:spacing w:val="0"/>
          <w:w w:val="100"/>
        </w:rPr>
        <w:t>-</w:t>
      </w:r>
      <w:r>
        <w:rPr>
          <w:rFonts w:ascii="Courier" w:hAnsi="Courier" w:cs="Courier" w:eastAsia="Courier"/>
          <w:sz w:val="22"/>
          <w:szCs w:val="22"/>
          <w:spacing w:val="-35"/>
          <w:w w:val="100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Two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Player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  <w:t>-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</w:r>
    </w:p>
    <w:p>
      <w:pPr>
        <w:spacing w:before="3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Courier" w:hAnsi="Courier" w:cs="Courier" w:eastAsia="Courier"/>
          <w:sz w:val="22"/>
          <w:szCs w:val="22"/>
        </w:rPr>
      </w:pPr>
      <w:rPr/>
      <w:r>
        <w:rPr>
          <w:rFonts w:ascii="Courier" w:hAnsi="Courier" w:cs="Courier" w:eastAsia="Courier"/>
          <w:sz w:val="22"/>
          <w:szCs w:val="22"/>
          <w:spacing w:val="0"/>
          <w:w w:val="86"/>
        </w:rPr>
        <w:t>Dispositivo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1: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  <w:t>BC:20:A4:73:6B:49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</w:r>
    </w:p>
    <w:p>
      <w:pPr>
        <w:spacing w:before="6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443" w:lineRule="auto"/>
        <w:ind w:left="378" w:right="4449"/>
        <w:jc w:val="left"/>
        <w:rPr>
          <w:rFonts w:ascii="Courier" w:hAnsi="Courier" w:cs="Courier" w:eastAsia="Courier"/>
          <w:sz w:val="22"/>
          <w:szCs w:val="22"/>
        </w:rPr>
      </w:pPr>
      <w:rPr/>
      <w:r>
        <w:rPr>
          <w:rFonts w:ascii="Courier" w:hAnsi="Courier" w:cs="Courier" w:eastAsia="Courier"/>
          <w:sz w:val="22"/>
          <w:szCs w:val="22"/>
          <w:spacing w:val="0"/>
          <w:w w:val="86"/>
        </w:rPr>
        <w:t>Dispositivo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2: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D4:0B:1A:15:FD:AD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Tempo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totale: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  <w:t>00:14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</w:r>
    </w:p>
    <w:p>
      <w:pPr>
        <w:spacing w:before="0" w:after="0" w:line="240" w:lineRule="auto"/>
        <w:ind w:left="378" w:right="-20"/>
        <w:jc w:val="left"/>
        <w:rPr>
          <w:rFonts w:ascii="Courier" w:hAnsi="Courier" w:cs="Courier" w:eastAsia="Courier"/>
          <w:sz w:val="22"/>
          <w:szCs w:val="22"/>
        </w:rPr>
      </w:pPr>
      <w:rPr/>
      <w:r>
        <w:rPr>
          <w:rFonts w:ascii="Courier" w:hAnsi="Courier" w:cs="Courier" w:eastAsia="Courier"/>
          <w:sz w:val="22"/>
          <w:szCs w:val="22"/>
          <w:spacing w:val="0"/>
          <w:w w:val="100"/>
        </w:rPr>
        <w:t>2</w:t>
      </w:r>
      <w:r>
        <w:rPr>
          <w:rFonts w:ascii="Courier" w:hAnsi="Courier" w:cs="Courier" w:eastAsia="Courier"/>
          <w:sz w:val="22"/>
          <w:szCs w:val="22"/>
          <w:spacing w:val="-35"/>
          <w:w w:val="100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  <w:t>-</w:t>
      </w:r>
      <w:r>
        <w:rPr>
          <w:rFonts w:ascii="Courier" w:hAnsi="Courier" w:cs="Courier" w:eastAsia="Courier"/>
          <w:sz w:val="22"/>
          <w:szCs w:val="22"/>
          <w:spacing w:val="-35"/>
          <w:w w:val="100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ceno: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00:02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  <w:t>(1)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</w:r>
    </w:p>
    <w:p>
      <w:pPr>
        <w:spacing w:before="6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40" w:lineRule="auto"/>
        <w:ind w:left="378" w:right="-20"/>
        <w:jc w:val="left"/>
        <w:rPr>
          <w:rFonts w:ascii="Courier" w:hAnsi="Courier" w:cs="Courier" w:eastAsia="Courier"/>
          <w:sz w:val="22"/>
          <w:szCs w:val="22"/>
        </w:rPr>
      </w:pPr>
      <w:rPr/>
      <w:r>
        <w:rPr>
          <w:rFonts w:ascii="Courier" w:hAnsi="Courier" w:cs="Courier" w:eastAsia="Courier"/>
          <w:sz w:val="22"/>
          <w:szCs w:val="22"/>
          <w:spacing w:val="0"/>
          <w:w w:val="100"/>
        </w:rPr>
        <w:t>1</w:t>
      </w:r>
      <w:r>
        <w:rPr>
          <w:rFonts w:ascii="Courier" w:hAnsi="Courier" w:cs="Courier" w:eastAsia="Courier"/>
          <w:sz w:val="22"/>
          <w:szCs w:val="22"/>
          <w:spacing w:val="-35"/>
          <w:w w:val="100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  <w:t>-</w:t>
      </w:r>
      <w:r>
        <w:rPr>
          <w:rFonts w:ascii="Courier" w:hAnsi="Courier" w:cs="Courier" w:eastAsia="Courier"/>
          <w:sz w:val="22"/>
          <w:szCs w:val="22"/>
          <w:spacing w:val="-35"/>
          <w:w w:val="100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noce: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00:09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  <w:t>(1)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</w:r>
    </w:p>
    <w:p>
      <w:pPr>
        <w:spacing w:before="6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40" w:lineRule="auto"/>
        <w:ind w:left="378" w:right="-20"/>
        <w:jc w:val="left"/>
        <w:rPr>
          <w:rFonts w:ascii="Courier" w:hAnsi="Courier" w:cs="Courier" w:eastAsia="Courier"/>
          <w:sz w:val="22"/>
          <w:szCs w:val="22"/>
        </w:rPr>
      </w:pPr>
      <w:rPr/>
      <w:r>
        <w:rPr/>
        <w:pict>
          <v:group style="position:absolute;margin-left:102.884003pt;margin-top:17.577971pt;width:388.543pt;height:.1pt;mso-position-horizontal-relative:page;mso-position-vertical-relative:paragraph;z-index:-4654" coordorigin="2058,352" coordsize="7771,2">
            <v:shape style="position:absolute;left:2058;top:352;width:7771;height:2" coordorigin="2058,352" coordsize="7771,0" path="m2058,352l9829,352e" filled="f" stroked="t" strokeweight=".398pt" strokecolor="#000000">
              <v:path arrowok="t"/>
            </v:shape>
          </v:group>
          <w10:wrap type="none"/>
        </w:pic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  <w:t>2</w:t>
      </w:r>
      <w:r>
        <w:rPr>
          <w:rFonts w:ascii="Courier" w:hAnsi="Courier" w:cs="Courier" w:eastAsia="Courier"/>
          <w:sz w:val="22"/>
          <w:szCs w:val="22"/>
          <w:spacing w:val="-35"/>
          <w:w w:val="100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  <w:t>-</w:t>
      </w:r>
      <w:r>
        <w:rPr>
          <w:rFonts w:ascii="Courier" w:hAnsi="Courier" w:cs="Courier" w:eastAsia="Courier"/>
          <w:sz w:val="22"/>
          <w:szCs w:val="22"/>
          <w:spacing w:val="-35"/>
          <w:w w:val="100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buco: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86"/>
        </w:rPr>
        <w:t>00:14</w:t>
      </w:r>
      <w:r>
        <w:rPr>
          <w:rFonts w:ascii="Courier" w:hAnsi="Courier" w:cs="Courier" w:eastAsia="Courier"/>
          <w:sz w:val="22"/>
          <w:szCs w:val="22"/>
          <w:spacing w:val="1"/>
          <w:w w:val="86"/>
        </w:rPr>
        <w:t> 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  <w:t>(2)</w:t>
      </w:r>
      <w:r>
        <w:rPr>
          <w:rFonts w:ascii="Courier" w:hAnsi="Courier" w:cs="Courier" w:eastAsia="Courier"/>
          <w:sz w:val="22"/>
          <w:szCs w:val="22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68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ositivi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ascolto,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“sl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e”.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come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settaggi,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1"/>
        </w:rPr>
        <w:t>tutti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2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stabiliti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“master”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ccupa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quindi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gestire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co,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“sl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e”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partecipa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passi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3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o.</w:t>
      </w:r>
    </w:p>
    <w:p>
      <w:pPr>
        <w:spacing w:before="6" w:after="0" w:line="372" w:lineRule="auto"/>
        <w:ind w:left="378" w:right="33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unicazione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ositivi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vviene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tramite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Bluet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oth.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ccupa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stabilire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connessione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BluetoothServic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ser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tre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Thread</w:t>
      </w:r>
      <w:r>
        <w:rPr>
          <w:rFonts w:ascii="Courier" w:hAnsi="Courier" w:cs="Courier" w:eastAsia="Courier"/>
          <w:sz w:val="24"/>
          <w:szCs w:val="24"/>
          <w:spacing w:val="-7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differe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(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AcceptThrea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ConnectThrea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ConnectedThrea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rice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ere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nnessione,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effettuare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connessione,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rice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1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ere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messaggi.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1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stringhe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oggetti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JSON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preced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header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tifica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natura.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ossibili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72" w:lineRule="auto"/>
        <w:ind w:left="963" w:right="232" w:firstLine="-585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GAME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14"/>
          <w:b/>
          <w:bCs/>
          <w:u w:val="single" w:color="0000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14"/>
          <w:b/>
          <w:bCs/>
        </w:rPr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25"/>
          <w:w w:val="114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25"/>
          <w:w w:val="114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5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tazione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JSON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dell’oggetto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GameState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descritto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sezione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3.1.3.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Solo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“master”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saggio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allo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“sl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e”,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quale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ric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tutte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informazioni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necessarie.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6" w:firstLine="-58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  <w:b/>
          <w:bCs/>
        </w:rPr>
        <w:t>SIMPLE</w:t>
      </w:r>
      <w:r>
        <w:rPr>
          <w:rFonts w:ascii="Times New Roman" w:hAnsi="Times New Roman" w:cs="Times New Roman" w:eastAsia="Times New Roman"/>
          <w:sz w:val="24"/>
          <w:szCs w:val="24"/>
          <w:spacing w:val="-32"/>
          <w:w w:val="115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15"/>
          <w:b/>
          <w:bCs/>
          <w:u w:val="single" w:color="0000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15"/>
          <w:b/>
          <w:bCs/>
        </w:rPr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  <w:b/>
          <w:bCs/>
        </w:rPr>
        <w:t>TURN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15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  <w:b/>
          <w:bCs/>
          <w:u w:val="single" w:color="0000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15"/>
          <w:b/>
          <w:bCs/>
          <w:u w:val="single" w:color="0000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15"/>
          <w:b/>
          <w:bCs/>
        </w:rPr>
      </w:r>
      <w:r>
        <w:rPr>
          <w:rFonts w:ascii="Times New Roman" w:hAnsi="Times New Roman" w:cs="Times New Roman" w:eastAsia="Times New Roman"/>
          <w:sz w:val="24"/>
          <w:szCs w:val="24"/>
          <w:spacing w:val="-25"/>
          <w:w w:val="115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  <w:b/>
          <w:bCs/>
        </w:rPr>
        <w:t>ASS</w:t>
      </w:r>
      <w:r>
        <w:rPr>
          <w:rFonts w:ascii="Times New Roman" w:hAnsi="Times New Roman" w:cs="Times New Roman" w:eastAsia="Times New Roman"/>
          <w:sz w:val="24"/>
          <w:szCs w:val="24"/>
          <w:spacing w:val="62"/>
          <w:w w:val="115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“sl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e”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messaggio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“master”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iuscito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quindi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mpliceme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2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passando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turno.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7" w:firstLine="-585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8"/>
          <w:w w:val="114"/>
          <w:b/>
          <w:bCs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ORD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14"/>
          <w:b/>
          <w:bCs/>
          <w:u w:val="single" w:color="0000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14"/>
          <w:b/>
          <w:bCs/>
        </w:rPr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4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OUND</w:t>
      </w:r>
      <w:r>
        <w:rPr>
          <w:rFonts w:ascii="Times New Roman" w:hAnsi="Times New Roman" w:cs="Times New Roman" w:eastAsia="Times New Roman"/>
          <w:sz w:val="24"/>
          <w:szCs w:val="24"/>
          <w:spacing w:val="66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“sl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e”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messaggio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insieme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11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ata,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“master”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aggiornare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stato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partita.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7" w:firstLine="-585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  <w:b/>
          <w:bCs/>
        </w:rPr>
        <w:t>GAME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15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15"/>
          <w:b/>
          <w:bCs/>
          <w:u w:val="single" w:color="0000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15"/>
          <w:b/>
          <w:bCs/>
        </w:rPr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  <w:b/>
          <w:bCs/>
        </w:rPr>
        <w:t>END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15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“master”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messaggio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allo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“sl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e”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termine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partita.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5116"/>
        <w:jc w:val="both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17"/>
          <w:b/>
          <w:bCs/>
        </w:rPr>
        <w:t>3.1.4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7"/>
          <w:b/>
          <w:bCs/>
        </w:rPr>
        <w:t>   </w:t>
      </w:r>
      <w:r>
        <w:rPr>
          <w:rFonts w:ascii="Times New Roman" w:hAnsi="Times New Roman" w:cs="Times New Roman" w:eastAsia="Times New Roman"/>
          <w:sz w:val="28"/>
          <w:szCs w:val="28"/>
          <w:spacing w:val="2"/>
          <w:w w:val="117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7"/>
          <w:b/>
          <w:bCs/>
        </w:rPr>
        <w:t>User</w:t>
      </w:r>
      <w:r>
        <w:rPr>
          <w:rFonts w:ascii="Times New Roman" w:hAnsi="Times New Roman" w:cs="Times New Roman" w:eastAsia="Times New Roman"/>
          <w:sz w:val="28"/>
          <w:szCs w:val="28"/>
          <w:spacing w:val="21"/>
          <w:w w:val="117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3"/>
          <w:b/>
          <w:bCs/>
        </w:rPr>
        <w:t>I</w:t>
      </w:r>
      <w:r>
        <w:rPr>
          <w:rFonts w:ascii="Times New Roman" w:hAnsi="Times New Roman" w:cs="Times New Roman" w:eastAsia="Times New Roman"/>
          <w:sz w:val="28"/>
          <w:szCs w:val="28"/>
          <w:spacing w:val="-9"/>
          <w:w w:val="113"/>
          <w:b/>
          <w:bCs/>
        </w:rPr>
        <w:t>n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terface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Come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ticipato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capitolo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3.1.3,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terfaccia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grafica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gestita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quasi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7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terame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7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Fragment</w:t>
      </w:r>
      <w:r>
        <w:rPr>
          <w:rFonts w:ascii="Courier" w:hAnsi="Courier" w:cs="Courier" w:eastAsia="Courier"/>
          <w:sz w:val="24"/>
          <w:szCs w:val="24"/>
          <w:spacing w:val="1"/>
          <w:w w:val="85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ondono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agli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pubblicati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sul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378" w:right="161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Bus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dall’activi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PlayActivity</w:t>
      </w:r>
      <w:r>
        <w:rPr>
          <w:rFonts w:ascii="Courier" w:hAnsi="Courier" w:cs="Courier" w:eastAsia="Courier"/>
          <w:sz w:val="24"/>
          <w:szCs w:val="24"/>
          <w:spacing w:val="-6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aggiornando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2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one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3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ti.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2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principali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Fragments</w:t>
      </w:r>
      <w:r>
        <w:rPr>
          <w:rFonts w:ascii="Courier" w:hAnsi="Courier" w:cs="Courier" w:eastAsia="Courier"/>
          <w:sz w:val="24"/>
          <w:szCs w:val="24"/>
          <w:spacing w:val="-8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WordsFragment</w:t>
      </w:r>
      <w:r>
        <w:rPr>
          <w:rFonts w:ascii="Courier" w:hAnsi="Courier" w:cs="Courier" w:eastAsia="Courier"/>
          <w:sz w:val="24"/>
          <w:szCs w:val="24"/>
          <w:spacing w:val="-8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SyllablesFragment</w:t>
      </w:r>
      <w:r>
        <w:rPr>
          <w:rFonts w:ascii="Courier" w:hAnsi="Courier" w:cs="Courier" w:eastAsia="Courier"/>
          <w:sz w:val="24"/>
          <w:szCs w:val="24"/>
          <w:spacing w:val="-8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7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edi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3.1.4),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ccupano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ris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7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etti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7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ame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7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gestire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orzione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98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hermo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parole,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orzione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4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onibili.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4.0pt;height:288pt;mso-position-horizontal-relative:char;mso-position-vertical-relative:line" type="#_x0000_t75">
            <v:imagedata r:id="rId55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6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184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3.3: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ragme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624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2"/>
          <w:w w:val="115"/>
          <w:b/>
          <w:bCs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  <w:b/>
          <w:bCs/>
        </w:rPr>
        <w:t>ords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15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  <w:b/>
          <w:bCs/>
        </w:rPr>
        <w:t>ragme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7" w:lineRule="auto"/>
        <w:ind w:left="378" w:right="3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w w:val="85"/>
        </w:rPr>
        <w:t>WordsFragment</w:t>
      </w:r>
      <w:r>
        <w:rPr>
          <w:rFonts w:ascii="Courier" w:hAnsi="Courier" w:cs="Courier" w:eastAsia="Courier"/>
          <w:sz w:val="24"/>
          <w:szCs w:val="24"/>
          <w:spacing w:val="-7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upa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gestire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terfaccia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grafica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rigurda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quella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ancora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2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6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lista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erticale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“slot”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ossono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essere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“vuoti”,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“riem-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piti”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tessere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puzzle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corris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formano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parola.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inoltre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mostrata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slot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“pieno”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bandiera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inglese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7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378" w:right="77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cca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ascola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suono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parola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</w:rPr>
        <w:t>tradotta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1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inglese.</w:t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2" w:lineRule="auto"/>
        <w:ind w:left="378" w:right="33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initUI()</w:t>
      </w:r>
      <w:r>
        <w:rPr>
          <w:rFonts w:ascii="Courier" w:hAnsi="Courier" w:cs="Courier" w:eastAsia="Courier"/>
          <w:sz w:val="24"/>
          <w:szCs w:val="24"/>
          <w:spacing w:val="-8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ccupa,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dato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parole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are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dimen-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hermo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(calcolata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time),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calcolare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dimensione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degli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slot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corretta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slot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riempire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eglio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spazio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4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onibile.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magini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degli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slot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fornite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file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PNG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cartella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assets</w:t>
      </w:r>
      <w:r>
        <w:rPr>
          <w:rFonts w:ascii="Courier" w:hAnsi="Courier" w:cs="Courier" w:eastAsia="Courier"/>
          <w:sz w:val="24"/>
          <w:szCs w:val="24"/>
          <w:spacing w:val="-13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caricate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dinamicame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Bitmap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dimensione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corretta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risparimare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memoria)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loadWordBitmap(</w:t>
      </w:r>
      <w:r>
        <w:rPr>
          <w:rFonts w:ascii="Courier" w:hAnsi="Courier" w:cs="Courier" w:eastAsia="Courier"/>
          <w:sz w:val="24"/>
          <w:szCs w:val="24"/>
          <w:spacing w:val="2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82" w:lineRule="exact"/>
        <w:ind w:left="378" w:right="34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Fragment</w:t>
      </w:r>
      <w:r>
        <w:rPr>
          <w:rFonts w:ascii="Courier" w:hAnsi="Courier" w:cs="Courier" w:eastAsia="Courier"/>
          <w:sz w:val="24"/>
          <w:szCs w:val="24"/>
          <w:spacing w:val="-6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sottoscritto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StateUpdatedEvent</w:t>
      </w:r>
      <w:r>
        <w:rPr>
          <w:rFonts w:ascii="Courier" w:hAnsi="Courier" w:cs="Courier" w:eastAsia="Courier"/>
          <w:sz w:val="24"/>
          <w:szCs w:val="24"/>
          <w:spacing w:val="-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reagi-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ca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biame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partita,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ritr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7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7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parola.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597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w w:val="112"/>
          <w:b/>
          <w:bCs/>
        </w:rPr>
        <w:t>Syllable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12"/>
          <w:b/>
          <w:bCs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15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  <w:b/>
          <w:bCs/>
        </w:rPr>
        <w:t>ragme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7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85"/>
        </w:rPr>
        <w:t>SyllablesFragment</w:t>
      </w:r>
      <w:r>
        <w:rPr>
          <w:rFonts w:ascii="Courier" w:hAnsi="Courier" w:cs="Courier" w:eastAsia="Courier"/>
          <w:sz w:val="24"/>
          <w:szCs w:val="24"/>
          <w:spacing w:val="-22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ccu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gestire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terfaccia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grafica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97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rigurda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onibili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ella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pagina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corre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3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6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Esso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griglia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sparsa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tessere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puzzle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colorate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rappre-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9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9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sillaba.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ccate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tessere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nate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“alzano”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restituire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feedba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selezione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ripr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ducono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suono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sillaba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ass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ciate.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67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pari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WordsFragment</w:t>
      </w:r>
      <w:r>
        <w:rPr>
          <w:rFonts w:ascii="Courier" w:hAnsi="Courier" w:cs="Courier" w:eastAsia="Courier"/>
          <w:sz w:val="24"/>
          <w:szCs w:val="24"/>
          <w:spacing w:val="-6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calcola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dimensione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corretta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immagini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carica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Bit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7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ap.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4895"/>
        <w:jc w:val="both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17"/>
          <w:b/>
          <w:bCs/>
        </w:rPr>
        <w:t>3.1.5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7"/>
          <w:b/>
          <w:bCs/>
        </w:rPr>
        <w:t>   </w:t>
      </w:r>
      <w:r>
        <w:rPr>
          <w:rFonts w:ascii="Times New Roman" w:hAnsi="Times New Roman" w:cs="Times New Roman" w:eastAsia="Times New Roman"/>
          <w:sz w:val="28"/>
          <w:szCs w:val="28"/>
          <w:spacing w:val="2"/>
          <w:w w:val="117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7"/>
          <w:b/>
          <w:bCs/>
        </w:rPr>
        <w:t>Librerie</w:t>
      </w:r>
      <w:r>
        <w:rPr>
          <w:rFonts w:ascii="Times New Roman" w:hAnsi="Times New Roman" w:cs="Times New Roman" w:eastAsia="Times New Roman"/>
          <w:sz w:val="28"/>
          <w:szCs w:val="28"/>
          <w:spacing w:val="-33"/>
          <w:w w:val="117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7"/>
          <w:b/>
          <w:bCs/>
        </w:rPr>
        <w:t>esterne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seguito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lencate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librerie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utilizzate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svilup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dell’applica-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zione.</w:t>
      </w:r>
    </w:p>
    <w:p>
      <w:pPr>
        <w:spacing w:before="5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378" w:right="678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hyperlink r:id="rId56"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10"/>
            <w:b/>
            <w:bCs/>
          </w:rPr>
          <w:t>SugarORM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</w:r>
      </w:hyperlink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963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Libreria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Source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ORM.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hyperlink r:id="rId58"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12"/>
            <w:b/>
            <w:bCs/>
          </w:rPr>
          <w:t>Gson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</w:r>
      </w:hyperlink>
    </w:p>
    <w:p>
      <w:pPr>
        <w:spacing w:before="3" w:after="0" w:line="430" w:lineRule="atLeast"/>
        <w:ind w:left="963" w:right="33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Libreria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oggetti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6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tazione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JSON.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pgMar w:header="1898" w:footer="1980" w:top="2200" w:bottom="2160" w:left="1680" w:right="1680"/>
          <w:headerReference w:type="default" r:id="rId57"/>
          <w:pgSz w:w="11920" w:h="16840"/>
        </w:sectPr>
      </w:pPr>
      <w:rPr/>
    </w:p>
    <w:p>
      <w:pPr>
        <w:spacing w:before="15" w:after="0" w:line="240" w:lineRule="auto"/>
        <w:ind w:left="378" w:right="-7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hyperlink r:id="rId59"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16"/>
            <w:b/>
            <w:bCs/>
          </w:rPr>
          <w:t>Otto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</w:r>
      </w:hyperlink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/>
        <w:br w:type="column"/>
      </w:r>
      <w:r>
        <w:rPr>
          <w:sz w:val="20"/>
          <w:szCs w:val="20"/>
        </w:rPr>
      </w:r>
    </w:p>
    <w:p>
      <w:pPr>
        <w:spacing w:before="8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Libreria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sfruttare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3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bus.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680"/>
          <w:cols w:num="2" w:equalWidth="0">
            <w:col w:w="923" w:space="40"/>
            <w:col w:w="7597"/>
          </w:cols>
        </w:sectPr>
      </w:pPr>
      <w:rPr/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hyperlink r:id="rId60"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14"/>
            <w:b/>
            <w:bCs/>
          </w:rPr>
          <w:t>ButterKnife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</w:r>
      </w:hyperlink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963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Libreria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l’injection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View.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tabs>
          <w:tab w:pos="1260" w:val="left"/>
        </w:tabs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3.2</w:t>
      </w:r>
      <w:r>
        <w:rPr>
          <w:rFonts w:ascii="Times New Roman" w:hAnsi="Times New Roman" w:cs="Times New Roman" w:eastAsia="Times New Roman"/>
          <w:sz w:val="34"/>
          <w:szCs w:val="34"/>
          <w:spacing w:val="-1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3"/>
          <w:b/>
          <w:bCs/>
        </w:rPr>
        <w:t>Ma</w:t>
      </w:r>
      <w:r>
        <w:rPr>
          <w:rFonts w:ascii="Times New Roman" w:hAnsi="Times New Roman" w:cs="Times New Roman" w:eastAsia="Times New Roman"/>
          <w:sz w:val="34"/>
          <w:szCs w:val="34"/>
          <w:spacing w:val="-11"/>
          <w:w w:val="113"/>
          <w:b/>
          <w:bCs/>
        </w:rPr>
        <w:t>n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3"/>
          <w:b/>
          <w:bCs/>
        </w:rPr>
        <w:t>uale</w:t>
      </w:r>
      <w:r>
        <w:rPr>
          <w:rFonts w:ascii="Times New Roman" w:hAnsi="Times New Roman" w:cs="Times New Roman" w:eastAsia="Times New Roman"/>
          <w:sz w:val="34"/>
          <w:szCs w:val="34"/>
          <w:spacing w:val="35"/>
          <w:w w:val="113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20"/>
          <w:b/>
          <w:bCs/>
        </w:rPr>
        <w:t>Ute</w:t>
      </w:r>
      <w:r>
        <w:rPr>
          <w:rFonts w:ascii="Times New Roman" w:hAnsi="Times New Roman" w:cs="Times New Roman" w:eastAsia="Times New Roman"/>
          <w:sz w:val="34"/>
          <w:szCs w:val="34"/>
          <w:spacing w:val="-10"/>
          <w:w w:val="120"/>
          <w:b/>
          <w:bCs/>
        </w:rPr>
        <w:t>n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23"/>
          <w:b/>
          <w:bCs/>
        </w:rPr>
        <w:t>te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3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Dalla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principale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(figura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3.4),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ccando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l’icona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grigia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stra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dello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hermo,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accedere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ostazioni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(figura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76" w:lineRule="auto"/>
        <w:ind w:left="378" w:right="33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3.5)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ossono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parametri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’indirizzo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e-mail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vio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dati.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76" w:lineRule="auto"/>
        <w:ind w:left="378" w:right="33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Sempre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dalla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iniziale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dare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inizio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sia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ulti-gi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singolo.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sceglie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prima,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allora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err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rimandati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ciazione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tramite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bluet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oth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(figura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3.6).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76" w:lineRule="auto"/>
        <w:ind w:left="378" w:right="33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olta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(figura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3.7),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ot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12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cliccando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silla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suo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rmine.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type w:val="continuous"/>
          <w:pgSz w:w="11920" w:h="16840"/>
          <w:pgMar w:top="1560" w:bottom="280" w:left="1680" w:right="168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8pt;height:243pt;mso-position-horizontal-relative:char;mso-position-vertical-relative:line" type="#_x0000_t75">
            <v:imagedata r:id="rId61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2387" w:right="2388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3.4: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principale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8pt;height:243pt;mso-position-horizontal-relative:char;mso-position-vertical-relative:line" type="#_x0000_t75">
            <v:imagedata r:id="rId62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2104" w:right="2105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3.5: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4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ostazioni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center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8pt;height:243pt;mso-position-horizontal-relative:char;mso-position-vertical-relative:line" type="#_x0000_t75">
            <v:imagedata r:id="rId63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1220" w:right="1237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3.6: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ciazione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amite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  <w:i/>
        </w:rPr>
        <w:t>bluet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99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  <w:i/>
        </w:rPr>
        <w:t>oth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8pt;height:243pt;mso-position-horizontal-relative:char;mso-position-vertical-relative:line" type="#_x0000_t75">
            <v:imagedata r:id="rId64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2488" w:right="2488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3.7: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center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537" w:lineRule="exact"/>
        <w:ind w:left="378" w:right="-20"/>
        <w:jc w:val="left"/>
        <w:rPr>
          <w:rFonts w:ascii="Times New Roman" w:hAnsi="Times New Roman" w:cs="Times New Roman" w:eastAsia="Times New Roman"/>
          <w:sz w:val="49"/>
          <w:szCs w:val="49"/>
        </w:rPr>
      </w:pPr>
      <w:rPr/>
      <w:r>
        <w:rPr>
          <w:rFonts w:ascii="Times New Roman" w:hAnsi="Times New Roman" w:cs="Times New Roman" w:eastAsia="Times New Roman"/>
          <w:sz w:val="49"/>
          <w:szCs w:val="49"/>
          <w:spacing w:val="0"/>
          <w:w w:val="114"/>
          <w:b/>
          <w:bCs/>
        </w:rPr>
        <w:t>Capitolo</w:t>
      </w:r>
      <w:r>
        <w:rPr>
          <w:rFonts w:ascii="Times New Roman" w:hAnsi="Times New Roman" w:cs="Times New Roman" w:eastAsia="Times New Roman"/>
          <w:sz w:val="49"/>
          <w:szCs w:val="49"/>
          <w:spacing w:val="66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4"/>
          <w:b/>
          <w:bCs/>
        </w:rPr>
        <w:t>4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</w:r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49"/>
          <w:szCs w:val="49"/>
        </w:rPr>
      </w:pPr>
      <w:rPr/>
      <w:r>
        <w:rPr>
          <w:rFonts w:ascii="Times New Roman" w:hAnsi="Times New Roman" w:cs="Times New Roman" w:eastAsia="Times New Roman"/>
          <w:sz w:val="49"/>
          <w:szCs w:val="49"/>
          <w:spacing w:val="-52"/>
          <w:w w:val="113"/>
          <w:b/>
          <w:bCs/>
        </w:rPr>
        <w:t>T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3"/>
          <w:b/>
          <w:bCs/>
        </w:rPr>
        <w:t>r</w:t>
      </w:r>
      <w:r>
        <w:rPr>
          <w:rFonts w:ascii="Times New Roman" w:hAnsi="Times New Roman" w:cs="Times New Roman" w:eastAsia="Times New Roman"/>
          <w:sz w:val="49"/>
          <w:szCs w:val="49"/>
          <w:spacing w:val="-17"/>
          <w:w w:val="113"/>
          <w:b/>
          <w:bCs/>
        </w:rPr>
        <w:t>o</w:t>
      </w:r>
      <w:r>
        <w:rPr>
          <w:rFonts w:ascii="Times New Roman" w:hAnsi="Times New Roman" w:cs="Times New Roman" w:eastAsia="Times New Roman"/>
          <w:sz w:val="49"/>
          <w:szCs w:val="49"/>
          <w:spacing w:val="-34"/>
          <w:w w:val="113"/>
          <w:b/>
          <w:bCs/>
        </w:rPr>
        <w:t>v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3"/>
          <w:b/>
          <w:bCs/>
        </w:rPr>
        <w:t>a</w:t>
      </w:r>
      <w:r>
        <w:rPr>
          <w:rFonts w:ascii="Times New Roman" w:hAnsi="Times New Roman" w:cs="Times New Roman" w:eastAsia="Times New Roman"/>
          <w:sz w:val="49"/>
          <w:szCs w:val="49"/>
          <w:spacing w:val="65"/>
          <w:w w:val="113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3"/>
          <w:b/>
          <w:bCs/>
        </w:rPr>
        <w:t>l’I</w:t>
      </w:r>
      <w:r>
        <w:rPr>
          <w:rFonts w:ascii="Times New Roman" w:hAnsi="Times New Roman" w:cs="Times New Roman" w:eastAsia="Times New Roman"/>
          <w:sz w:val="49"/>
          <w:szCs w:val="49"/>
          <w:spacing w:val="-17"/>
          <w:w w:val="113"/>
          <w:b/>
          <w:bCs/>
        </w:rPr>
        <w:t>n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3"/>
          <w:b/>
          <w:bCs/>
        </w:rPr>
        <w:t>truso</w:t>
      </w:r>
      <w:r>
        <w:rPr>
          <w:rFonts w:ascii="Times New Roman" w:hAnsi="Times New Roman" w:cs="Times New Roman" w:eastAsia="Times New Roman"/>
          <w:sz w:val="49"/>
          <w:szCs w:val="49"/>
          <w:spacing w:val="34"/>
          <w:w w:val="113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3"/>
          <w:b/>
          <w:bCs/>
        </w:rPr>
        <w:t>1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</w:r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84" w:lineRule="auto"/>
        <w:ind w:left="3442" w:right="377" w:firstLine="800"/>
        <w:jc w:val="right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5"/>
          <w:i/>
        </w:rPr>
        <w:t>D</w:t>
      </w:r>
      <w:r>
        <w:rPr>
          <w:rFonts w:ascii="Times New Roman" w:hAnsi="Times New Roman" w:cs="Times New Roman" w:eastAsia="Times New Roman"/>
          <w:sz w:val="34"/>
          <w:szCs w:val="34"/>
          <w:spacing w:val="-18"/>
          <w:w w:val="105"/>
          <w:i/>
        </w:rPr>
        <w:t>o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5"/>
          <w:i/>
        </w:rPr>
        <w:t>cumentazione</w:t>
      </w:r>
      <w:r>
        <w:rPr>
          <w:rFonts w:ascii="Times New Roman" w:hAnsi="Times New Roman" w:cs="Times New Roman" w:eastAsia="Times New Roman"/>
          <w:sz w:val="34"/>
          <w:szCs w:val="34"/>
          <w:spacing w:val="39"/>
          <w:w w:val="105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34"/>
          <w:szCs w:val="34"/>
          <w:spacing w:val="38"/>
          <w:w w:val="100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cu</w:t>
      </w:r>
      <w:r>
        <w:rPr>
          <w:rFonts w:ascii="Times New Roman" w:hAnsi="Times New Roman" w:cs="Times New Roman" w:eastAsia="Times New Roman"/>
          <w:sz w:val="34"/>
          <w:szCs w:val="34"/>
          <w:spacing w:val="-17"/>
          <w:w w:val="100"/>
          <w:i/>
        </w:rPr>
        <w:t>r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34"/>
          <w:szCs w:val="34"/>
          <w:spacing w:val="60"/>
          <w:w w:val="100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4"/>
          <w:i/>
        </w:rPr>
        <w:t>di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4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Paolo</w:t>
      </w:r>
      <w:r>
        <w:rPr>
          <w:rFonts w:ascii="Times New Roman" w:hAnsi="Times New Roman" w:cs="Times New Roman" w:eastAsia="Times New Roman"/>
          <w:sz w:val="34"/>
          <w:szCs w:val="34"/>
          <w:spacing w:val="52"/>
          <w:w w:val="100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-26"/>
          <w:w w:val="105"/>
          <w:i/>
        </w:rPr>
        <w:t>F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5"/>
          <w:i/>
        </w:rPr>
        <w:t>er</w:t>
      </w:r>
      <w:r>
        <w:rPr>
          <w:rFonts w:ascii="Times New Roman" w:hAnsi="Times New Roman" w:cs="Times New Roman" w:eastAsia="Times New Roman"/>
          <w:sz w:val="34"/>
          <w:szCs w:val="34"/>
          <w:spacing w:val="-17"/>
          <w:w w:val="105"/>
          <w:i/>
        </w:rPr>
        <w:t>r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4"/>
          <w:i/>
        </w:rPr>
        <w:t>aris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4"/>
          <w:i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</w:rPr>
        <w:t>(</w:t>
      </w:r>
      <w:r>
        <w:rPr>
          <w:rFonts w:ascii="Courier" w:hAnsi="Courier" w:cs="Courier" w:eastAsia="Courier"/>
          <w:sz w:val="28"/>
          <w:szCs w:val="28"/>
          <w:spacing w:val="0"/>
          <w:w w:val="87"/>
        </w:rPr>
        <w:t>paolo2.ferraris@mail.polimi.i</w:t>
      </w:r>
      <w:r>
        <w:rPr>
          <w:rFonts w:ascii="Courier" w:hAnsi="Courier" w:cs="Courier" w:eastAsia="Courier"/>
          <w:sz w:val="28"/>
          <w:szCs w:val="28"/>
          <w:spacing w:val="5"/>
          <w:w w:val="87"/>
        </w:rPr>
        <w:t>t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</w:rPr>
        <w:t>)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jc w:val="right"/>
        <w:spacing w:after="0"/>
        <w:sectPr>
          <w:pgNumType w:start="51"/>
          <w:pgMar w:header="0" w:footer="1848" w:top="1560" w:bottom="2040" w:left="1680" w:right="1680"/>
          <w:headerReference w:type="default" r:id="rId65"/>
          <w:footerReference w:type="default" r:id="rId66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537" w:lineRule="exact"/>
        <w:ind w:left="378" w:right="-20"/>
        <w:jc w:val="left"/>
        <w:rPr>
          <w:rFonts w:ascii="Times New Roman" w:hAnsi="Times New Roman" w:cs="Times New Roman" w:eastAsia="Times New Roman"/>
          <w:sz w:val="49"/>
          <w:szCs w:val="49"/>
        </w:rPr>
      </w:pPr>
      <w:rPr/>
      <w:r>
        <w:rPr>
          <w:rFonts w:ascii="Times New Roman" w:hAnsi="Times New Roman" w:cs="Times New Roman" w:eastAsia="Times New Roman"/>
          <w:sz w:val="49"/>
          <w:szCs w:val="49"/>
          <w:spacing w:val="0"/>
          <w:w w:val="113"/>
          <w:b/>
          <w:bCs/>
        </w:rPr>
        <w:t>Indice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</w:r>
    </w:p>
    <w:p>
      <w:pPr>
        <w:spacing w:before="0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9" w:right="-20"/>
        <w:jc w:val="left"/>
        <w:tabs>
          <w:tab w:pos="1260" w:val="left"/>
          <w:tab w:pos="790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4.1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uale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Sviluppatore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53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1267" w:right="-20"/>
        <w:jc w:val="left"/>
        <w:tabs>
          <w:tab w:pos="2000" w:val="left"/>
          <w:tab w:pos="790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4.1.1</w:t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Descrizione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53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1267" w:right="-20"/>
        <w:jc w:val="left"/>
        <w:tabs>
          <w:tab w:pos="2000" w:val="left"/>
          <w:tab w:pos="790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4.1.2</w:t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dello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sessione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59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729" w:right="-20"/>
        <w:jc w:val="left"/>
        <w:tabs>
          <w:tab w:pos="1260" w:val="left"/>
          <w:tab w:pos="790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4.2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uale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61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NumType w:start="52"/>
          <w:pgMar w:header="0" w:footer="1848" w:top="1560" w:bottom="2040" w:left="1680" w:right="1680"/>
          <w:headerReference w:type="default" r:id="rId67"/>
          <w:footerReference w:type="default" r:id="rId68"/>
          <w:pgSz w:w="11920" w:h="16840"/>
        </w:sectPr>
      </w:pPr>
      <w:rPr/>
    </w:p>
    <w:p>
      <w:pPr>
        <w:spacing w:before="9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40" w:lineRule="auto"/>
        <w:ind w:left="378" w:right="3490"/>
        <w:jc w:val="both"/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4.1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    </w:t>
      </w:r>
      <w:r>
        <w:rPr>
          <w:rFonts w:ascii="Times New Roman" w:hAnsi="Times New Roman" w:cs="Times New Roman" w:eastAsia="Times New Roman"/>
          <w:sz w:val="34"/>
          <w:szCs w:val="34"/>
          <w:spacing w:val="3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4"/>
          <w:b/>
          <w:bCs/>
        </w:rPr>
        <w:t>Ma</w:t>
      </w:r>
      <w:r>
        <w:rPr>
          <w:rFonts w:ascii="Times New Roman" w:hAnsi="Times New Roman" w:cs="Times New Roman" w:eastAsia="Times New Roman"/>
          <w:sz w:val="34"/>
          <w:szCs w:val="34"/>
          <w:spacing w:val="-11"/>
          <w:w w:val="114"/>
          <w:b/>
          <w:bCs/>
        </w:rPr>
        <w:t>n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4"/>
          <w:b/>
          <w:bCs/>
        </w:rPr>
        <w:t>uale</w:t>
      </w:r>
      <w:r>
        <w:rPr>
          <w:rFonts w:ascii="Times New Roman" w:hAnsi="Times New Roman" w:cs="Times New Roman" w:eastAsia="Times New Roman"/>
          <w:sz w:val="34"/>
          <w:szCs w:val="34"/>
          <w:spacing w:val="22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4"/>
          <w:b/>
          <w:bCs/>
        </w:rPr>
        <w:t>Sviluppatore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378" w:right="3909"/>
        <w:jc w:val="both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  <w:b/>
          <w:bCs/>
        </w:rPr>
        <w:t>4.1.1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  <w:b/>
          <w:bCs/>
        </w:rPr>
        <w:t>   </w:t>
      </w:r>
      <w:r>
        <w:rPr>
          <w:rFonts w:ascii="Times New Roman" w:hAnsi="Times New Roman" w:cs="Times New Roman" w:eastAsia="Times New Roman"/>
          <w:sz w:val="28"/>
          <w:szCs w:val="28"/>
          <w:spacing w:val="10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  <w:b/>
          <w:bCs/>
        </w:rPr>
        <w:t>Descrizione</w:t>
      </w:r>
      <w:r>
        <w:rPr>
          <w:rFonts w:ascii="Times New Roman" w:hAnsi="Times New Roman" w:cs="Times New Roman" w:eastAsia="Times New Roman"/>
          <w:sz w:val="28"/>
          <w:szCs w:val="28"/>
          <w:spacing w:val="28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  <w:b/>
          <w:bCs/>
        </w:rPr>
        <w:t>delle</w:t>
      </w:r>
      <w:r>
        <w:rPr>
          <w:rFonts w:ascii="Times New Roman" w:hAnsi="Times New Roman" w:cs="Times New Roman" w:eastAsia="Times New Roman"/>
          <w:sz w:val="28"/>
          <w:szCs w:val="28"/>
          <w:spacing w:val="27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  <w:b/>
          <w:bCs/>
        </w:rPr>
        <w:t>classi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2" w:lineRule="auto"/>
        <w:ind w:left="378" w:right="33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cosa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descritte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principali,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partendo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ello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97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definisce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co,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seguito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descritte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classi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Helper</w:t>
      </w:r>
      <w:r>
        <w:rPr>
          <w:rFonts w:ascii="Courier" w:hAnsi="Courier" w:cs="Courier" w:eastAsia="Courier"/>
          <w:sz w:val="24"/>
          <w:szCs w:val="24"/>
          <w:spacing w:val="-8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ermettono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gestione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logica,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Activi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utilizzate.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542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Classi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14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dello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seguito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descritte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classi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iscono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dello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rappre-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class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diag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am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4.1: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49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Game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gestisce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partita,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principali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sono:</w:t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7" w:lineRule="auto"/>
        <w:ind w:left="1478" w:right="331" w:firstLine="-237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initialize(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inizializza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sessione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co,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creando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elli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assegnandone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oggetti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visualizzare.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372" w:lineRule="auto"/>
        <w:ind w:left="1478" w:right="102" w:firstLine="-237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initializeMultiplayerSession(bo</w:t>
      </w:r>
      <w:r>
        <w:rPr>
          <w:rFonts w:ascii="Courier" w:hAnsi="Courier" w:cs="Courier" w:eastAsia="Courier"/>
          <w:sz w:val="24"/>
          <w:szCs w:val="24"/>
          <w:spacing w:val="3"/>
          <w:w w:val="85"/>
        </w:rPr>
        <w:t>o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leanguest</w:t>
      </w:r>
      <w:r>
        <w:rPr>
          <w:rFonts w:ascii="Courier" w:hAnsi="Courier" w:cs="Courier" w:eastAsia="Courier"/>
          <w:sz w:val="24"/>
          <w:szCs w:val="24"/>
          <w:spacing w:val="1"/>
          <w:w w:val="85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sta-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bilisce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partite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ultipl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ariabile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guest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indica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quello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care.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372" w:lineRule="auto"/>
        <w:ind w:left="1478" w:right="330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goToNextScreen(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atti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successi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restituisce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caso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nell’ultimo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restituisce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false.</w:t>
      </w:r>
    </w:p>
    <w:p>
      <w:pPr>
        <w:spacing w:before="1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367" w:lineRule="auto"/>
        <w:ind w:left="1478" w:right="331" w:firstLine="-237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fillScreens(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riem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magini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categoria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oggetti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visualizzare.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367" w:lineRule="auto"/>
        <w:ind w:left="1478" w:right="332" w:firstLine="-237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CreateGameDescription(Contextc</w:t>
      </w:r>
      <w:r>
        <w:rPr>
          <w:rFonts w:ascii="Courier" w:hAnsi="Courier" w:cs="Courier" w:eastAsia="Courier"/>
          <w:sz w:val="24"/>
          <w:szCs w:val="24"/>
          <w:spacing w:val="3"/>
          <w:w w:val="85"/>
        </w:rPr>
        <w:t>o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ntext</w:t>
      </w:r>
      <w:r>
        <w:rPr>
          <w:rFonts w:ascii="Courier" w:hAnsi="Courier" w:cs="Courier" w:eastAsia="Courier"/>
          <w:sz w:val="24"/>
          <w:szCs w:val="24"/>
          <w:spacing w:val="1"/>
          <w:w w:val="85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crea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descrizione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mandare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mail.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40" w:lineRule="auto"/>
        <w:ind w:left="124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restart(</w:t>
      </w:r>
      <w:r>
        <w:rPr>
          <w:rFonts w:ascii="Courier" w:hAnsi="Courier" w:cs="Courier" w:eastAsia="Courier"/>
          <w:sz w:val="24"/>
          <w:szCs w:val="24"/>
          <w:spacing w:val="1"/>
          <w:w w:val="85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vvia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stesse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4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ostazioni.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NumType w:start="53"/>
          <w:pgMar w:header="1898" w:footer="1980" w:top="2200" w:bottom="2160" w:left="1680" w:right="1680"/>
          <w:headerReference w:type="default" r:id="rId69"/>
          <w:footerReference w:type="default" r:id="rId70"/>
          <w:pgSz w:w="11920" w:h="16840"/>
        </w:sectPr>
      </w:pPr>
      <w:rPr/>
    </w:p>
    <w:p>
      <w:pPr>
        <w:spacing w:before="8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36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1.84pt;height:354.09pt;mso-position-horizontal-relative:char;mso-position-vertical-relative:line" type="#_x0000_t75">
            <v:imagedata r:id="rId71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9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2868" w:right="2868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4.1: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Diagram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center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376" w:lineRule="auto"/>
        <w:ind w:left="963" w:right="336" w:firstLine="-46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b/>
          <w:bCs/>
        </w:rPr>
        <w:t>Settings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gestisce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4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azioni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co,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ossiede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segue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1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7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proprie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7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a: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24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_singlePlayer(Boolean</w:t>
      </w:r>
      <w:r>
        <w:rPr>
          <w:rFonts w:ascii="Courier" w:hAnsi="Courier" w:cs="Courier" w:eastAsia="Courier"/>
          <w:sz w:val="24"/>
          <w:szCs w:val="24"/>
          <w:spacing w:val="3"/>
          <w:w w:val="85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indica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67" w:lineRule="auto"/>
        <w:ind w:left="1478" w:right="332" w:firstLine="-237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_numOfObjects(int</w:t>
      </w:r>
      <w:r>
        <w:rPr>
          <w:rFonts w:ascii="Courier" w:hAnsi="Courier" w:cs="Courier" w:eastAsia="Courier"/>
          <w:sz w:val="24"/>
          <w:szCs w:val="24"/>
          <w:spacing w:val="3"/>
          <w:w w:val="85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indica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imma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visualizzate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40" w:lineRule="auto"/>
        <w:ind w:left="124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_numOfScreens(int</w:t>
      </w:r>
      <w:r>
        <w:rPr>
          <w:rFonts w:ascii="Courier" w:hAnsi="Courier" w:cs="Courier" w:eastAsia="Courier"/>
          <w:sz w:val="24"/>
          <w:szCs w:val="24"/>
          <w:spacing w:val="3"/>
          <w:w w:val="85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indica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elli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4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ostati.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67" w:lineRule="auto"/>
        <w:ind w:left="1478" w:right="331" w:firstLine="-237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_category(Category</w:t>
      </w:r>
      <w:r>
        <w:rPr>
          <w:rFonts w:ascii="Courier" w:hAnsi="Courier" w:cs="Courier" w:eastAsia="Courier"/>
          <w:sz w:val="24"/>
          <w:szCs w:val="24"/>
          <w:spacing w:val="3"/>
          <w:w w:val="85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indica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catego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ria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immagi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7"/>
        </w:rPr>
        <w:t>ta.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6" w:firstLine="-46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Screen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11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ello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co,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ossiede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ome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proprie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7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inzio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ello,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fine,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ariabile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oleana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7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indica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turno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te,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errori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arr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1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immagini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visualizza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principali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sono:</w:t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24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initialize(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inizializza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ello,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inserendo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immagini.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67" w:lineRule="auto"/>
        <w:ind w:left="1478" w:right="331" w:firstLine="-237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init(</w:t>
      </w:r>
      <w:r>
        <w:rPr>
          <w:rFonts w:ascii="Courier" w:hAnsi="Courier" w:cs="Courier" w:eastAsia="Courier"/>
          <w:sz w:val="24"/>
          <w:szCs w:val="24"/>
          <w:spacing w:val="1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azzera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bili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ossia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mero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errori,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40" w:lineRule="auto"/>
        <w:ind w:left="124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start(</w:t>
      </w:r>
      <w:r>
        <w:rPr>
          <w:rFonts w:ascii="Courier" w:hAnsi="Courier" w:cs="Courier" w:eastAsia="Courier"/>
          <w:sz w:val="24"/>
          <w:szCs w:val="24"/>
          <w:spacing w:val="1"/>
          <w:w w:val="85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ello,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settando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ariabile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14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_start_tim</w:t>
      </w:r>
      <w:r>
        <w:rPr>
          <w:rFonts w:ascii="Courier" w:hAnsi="Courier" w:cs="Courier" w:eastAsia="Courier"/>
          <w:sz w:val="24"/>
          <w:szCs w:val="24"/>
          <w:spacing w:val="2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124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error(</w:t>
      </w:r>
      <w:r>
        <w:rPr>
          <w:rFonts w:ascii="Courier" w:hAnsi="Courier" w:cs="Courier" w:eastAsia="Courier"/>
          <w:sz w:val="24"/>
          <w:szCs w:val="24"/>
          <w:spacing w:val="1"/>
          <w:w w:val="85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increme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teggio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degli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errori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uno.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67" w:lineRule="auto"/>
        <w:ind w:left="1478" w:right="332" w:firstLine="-237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completed(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 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uando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ello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pletato,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setta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ariabile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_end_tim</w:t>
      </w:r>
      <w:r>
        <w:rPr>
          <w:rFonts w:ascii="Courier" w:hAnsi="Courier" w:cs="Courier" w:eastAsia="Courier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40" w:lineRule="auto"/>
        <w:ind w:left="1241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getScreenTime(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restituisce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2" w:lineRule="auto"/>
        <w:ind w:left="963" w:right="335" w:firstLine="-46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  <w:b/>
          <w:bCs/>
        </w:rPr>
        <w:t>Eleme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3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13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immagine,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ossiede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attr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ibuti,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no-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dell’immagine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cartella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drawable</w:t>
      </w:r>
      <w:r>
        <w:rPr>
          <w:rFonts w:ascii="Courier" w:hAnsi="Courier" w:cs="Courier" w:eastAsia="Courier"/>
          <w:sz w:val="24"/>
          <w:szCs w:val="24"/>
          <w:spacing w:val="-8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alore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oleano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indica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rget.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376" w:lineRule="auto"/>
        <w:ind w:left="963" w:right="336" w:firstLine="-46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  <w:b/>
          <w:bCs/>
        </w:rPr>
        <w:t>Category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13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categoria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magini,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ossiede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proprie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7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categoria,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oleano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indica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1"/>
        </w:rPr>
        <w:t>tratta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2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tegoria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“Casuale”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oggetti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Catego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6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Groups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relativi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categoria.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costruttore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accetta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JSONO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6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ject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definizione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categ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oria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inizializza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l’oggetto.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6" w:firstLine="-46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CategoryGroup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grup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immagini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3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essere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rap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7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rese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7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tato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Definisce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l’eleme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target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resta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eleme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1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ti.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Classi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  <w:b/>
          <w:bCs/>
        </w:rPr>
        <w:t>Hel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3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  <w:b/>
          <w:bCs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5" w:firstLine="-46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CategoryHel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12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Gestisce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caricame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categorie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immagini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file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.json</w:t>
      </w:r>
      <w:r>
        <w:rPr>
          <w:rFonts w:ascii="Courier" w:hAnsi="Courier" w:cs="Courier" w:eastAsia="Courier"/>
          <w:sz w:val="24"/>
          <w:szCs w:val="24"/>
          <w:spacing w:val="-6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definite.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376" w:lineRule="auto"/>
        <w:ind w:left="963" w:right="336" w:firstLine="-46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GameHel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11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11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Gestisce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meccani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unic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zione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ositivi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ulti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cipali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sono:</w:t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3" w:lineRule="auto"/>
        <w:ind w:left="1478" w:right="330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onMainActivityCreate(</w:t>
      </w:r>
      <w:r>
        <w:rPr>
          <w:rFonts w:ascii="Courier" w:hAnsi="Courier" w:cs="Courier" w:eastAsia="Courier"/>
          <w:sz w:val="24"/>
          <w:szCs w:val="24"/>
          <w:spacing w:val="3"/>
          <w:w w:val="85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utilizzato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vvio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dell’acti-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principale,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riconoscime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ositivi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97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ork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partite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6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ultipl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6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6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er)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carica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ostazioni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precede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5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teme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5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sal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ate.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372" w:lineRule="auto"/>
        <w:ind w:left="1478" w:right="331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onMainActivityDestroy(</w:t>
      </w:r>
      <w:r>
        <w:rPr>
          <w:rFonts w:ascii="Courier" w:hAnsi="Courier" w:cs="Courier" w:eastAsia="Courier"/>
          <w:sz w:val="24"/>
          <w:szCs w:val="24"/>
          <w:spacing w:val="3"/>
          <w:w w:val="85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amato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l’act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princi-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pale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distrutta,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terminato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servizio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disc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ery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sul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rk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hiusa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connessione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(se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0"/>
        </w:rPr>
        <w:t>at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1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a).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373" w:lineRule="auto"/>
        <w:ind w:left="1478" w:right="331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registerCurrentActivity(Activit</w:t>
      </w:r>
      <w:r>
        <w:rPr>
          <w:rFonts w:ascii="Courier" w:hAnsi="Courier" w:cs="Courier" w:eastAsia="Courier"/>
          <w:sz w:val="24"/>
          <w:szCs w:val="24"/>
          <w:spacing w:val="3"/>
          <w:w w:val="85"/>
        </w:rPr>
        <w:t>y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activity</w:t>
      </w:r>
      <w:r>
        <w:rPr>
          <w:rFonts w:ascii="Courier" w:hAnsi="Courier" w:cs="Courier" w:eastAsia="Courier"/>
          <w:sz w:val="24"/>
          <w:szCs w:val="24"/>
          <w:spacing w:val="1"/>
          <w:w w:val="85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7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hia-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nell’onCreate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activi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registra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l’activi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mostrata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hermo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gestire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meglio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unicazioni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4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ositivi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ultipl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visualizzazione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vvisi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feedba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372" w:lineRule="auto"/>
        <w:ind w:left="1478" w:right="751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startGame(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inizializza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co,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97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hiamato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Game.initialize()</w:t>
      </w:r>
      <w:r>
        <w:rPr>
          <w:rFonts w:ascii="Courier" w:hAnsi="Courier" w:cs="Courier" w:eastAsia="Courier"/>
          <w:sz w:val="24"/>
          <w:szCs w:val="24"/>
          <w:spacing w:val="-6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seguito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Single-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caricata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l’activi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Screen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quale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mostrato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primo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ello,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altrime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passa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all’acti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MultiPl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7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erDisco-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eryActivi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vitare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catore.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367" w:lineRule="auto"/>
        <w:ind w:left="1478" w:right="750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quitGame(</w:t>
      </w:r>
      <w:r>
        <w:rPr>
          <w:rFonts w:ascii="Courier" w:hAnsi="Courier" w:cs="Courier" w:eastAsia="Courier"/>
          <w:sz w:val="24"/>
          <w:szCs w:val="24"/>
          <w:spacing w:val="1"/>
          <w:w w:val="85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terminare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partita,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partite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ultipl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hiusa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connession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1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372" w:lineRule="auto"/>
        <w:ind w:left="1478" w:right="751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nextScreen(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passare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ello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successi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caso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partite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ultipl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viato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l’analogo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all’altro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4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ositi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3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o.</w:t>
      </w:r>
    </w:p>
    <w:p>
      <w:pPr>
        <w:spacing w:before="1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756" w:firstLine="-46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  <w:b/>
          <w:bCs/>
        </w:rPr>
        <w:t>MultiPl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3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3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  <w:b/>
          <w:bCs/>
        </w:rPr>
        <w:t>erServiceHel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13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  <w:b/>
          <w:bCs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13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Gestisce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riconoscime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ositivi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7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eseguono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7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erm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ettere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vio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partite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ultipl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er.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755" w:firstLine="-46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ConnectionHel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12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ultipl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impleme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5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tato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usando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8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gestisce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e,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vio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ork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inizializza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getti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ServerHelper</w:t>
      </w:r>
      <w:r>
        <w:rPr>
          <w:rFonts w:ascii="Courier" w:hAnsi="Courier" w:cs="Courier" w:eastAsia="Courier"/>
          <w:sz w:val="24"/>
          <w:szCs w:val="24"/>
          <w:spacing w:val="-6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ClientHelpe</w:t>
      </w:r>
      <w:r>
        <w:rPr>
          <w:rFonts w:ascii="Courier" w:hAnsi="Courier" w:cs="Courier" w:eastAsia="Courier"/>
          <w:sz w:val="24"/>
          <w:szCs w:val="24"/>
          <w:spacing w:val="2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40" w:lineRule="auto"/>
        <w:ind w:left="495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Ser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1"/>
          <w:b/>
          <w:bCs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erHel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11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11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Gestisce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lato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connessione,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vviando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SocketServer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0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6" w:lineRule="auto"/>
        <w:ind w:left="963" w:right="75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thread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ccupa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dell’assegname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connessione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8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97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hiesta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ser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er.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756" w:firstLine="-46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Clie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2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tHel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12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ista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thread,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thread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ccupa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ricezione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ei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rri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utilizzato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connes-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sione,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uno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ccupa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viare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col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quale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cando.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200" w:bottom="2160" w:left="1680" w:right="126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378" w:right="2034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Gestione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2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unicazione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partite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2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  <w:b/>
          <w:bCs/>
        </w:rPr>
        <w:t>ultipl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3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8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  <w:b/>
          <w:bCs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9" w:lineRule="auto"/>
        <w:ind w:left="378" w:right="33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gestione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unicazioni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ositivi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partite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creata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GameMessag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quale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definisce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proprie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7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12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Serializabl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messaggio,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pro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prie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hiamata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Type</w:t>
      </w:r>
      <w:r>
        <w:rPr>
          <w:rFonts w:ascii="Courier" w:hAnsi="Courier" w:cs="Courier" w:eastAsia="Courier"/>
          <w:sz w:val="24"/>
          <w:szCs w:val="24"/>
          <w:spacing w:val="-6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indica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ggio,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segue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alori: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3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2" w:lineRule="auto"/>
        <w:ind w:left="963" w:right="330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ConnectionReques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que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ono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inoltrare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hiesta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connessione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vviare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partita;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7" w:lineRule="auto"/>
        <w:ind w:left="963" w:right="331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ConnectionAccepte</w:t>
      </w:r>
      <w:r>
        <w:rPr>
          <w:rFonts w:ascii="Courier" w:hAnsi="Courier" w:cs="Courier" w:eastAsia="Courier"/>
          <w:sz w:val="24"/>
          <w:szCs w:val="24"/>
          <w:spacing w:val="3"/>
          <w:w w:val="85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 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quando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accetta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care;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7" w:lineRule="auto"/>
        <w:ind w:left="963" w:right="332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ConnectionClose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messaggio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prima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97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hiudere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connessione;</w:t>
      </w:r>
    </w:p>
    <w:p>
      <w:pPr>
        <w:spacing w:before="1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7" w:lineRule="auto"/>
        <w:ind w:left="963" w:right="331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SendGam</w:t>
      </w:r>
      <w:r>
        <w:rPr>
          <w:rFonts w:ascii="Courier" w:hAnsi="Courier" w:cs="Courier" w:eastAsia="Courier"/>
          <w:sz w:val="24"/>
          <w:szCs w:val="24"/>
          <w:spacing w:val="1"/>
          <w:w w:val="85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messaggio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</w:rPr>
        <w:t>struttura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1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care;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7" w:lineRule="auto"/>
        <w:ind w:left="963" w:right="331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SendGameAc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messaggio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conferma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ricezione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messag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1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io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precede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7"/>
        </w:rPr>
        <w:t>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2" w:lineRule="auto"/>
        <w:ind w:left="963" w:right="330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StartGam</w:t>
      </w:r>
      <w:r>
        <w:rPr>
          <w:rFonts w:ascii="Courier" w:hAnsi="Courier" w:cs="Courier" w:eastAsia="Courier"/>
          <w:sz w:val="24"/>
          <w:szCs w:val="24"/>
          <w:spacing w:val="1"/>
          <w:w w:val="85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messaggio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unicargli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vviare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ricezione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clie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manda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ser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er;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2" w:lineRule="auto"/>
        <w:ind w:left="963" w:right="331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StartGameAc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messaggio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conferma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ricezione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precede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sua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ricezione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sua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vvia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367" w:lineRule="auto"/>
        <w:ind w:left="963" w:right="331" w:firstLine="-237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ElementPresse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messaggio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l’indice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dell’ele-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uto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all’altro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visualizzare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feedba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k;</w:t>
      </w:r>
    </w:p>
    <w:p>
      <w:pPr>
        <w:spacing w:before="1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7" w:lineRule="auto"/>
        <w:ind w:left="963" w:right="331" w:firstLine="-237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NextScree</w:t>
      </w:r>
      <w:r>
        <w:rPr>
          <w:rFonts w:ascii="Courier" w:hAnsi="Courier" w:cs="Courier" w:eastAsia="Courier"/>
          <w:sz w:val="24"/>
          <w:szCs w:val="24"/>
          <w:spacing w:val="1"/>
          <w:w w:val="85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io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unica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ersa-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rio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pulsa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biare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98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hermata.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w w:val="118"/>
          <w:b/>
          <w:bCs/>
        </w:rPr>
        <w:t>Activi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8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seguito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descritte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principali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tivi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nell’a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1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p: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5" w:firstLine="-46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MainActivi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4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14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l’activi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vvio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co,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inizializza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proprie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7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globa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GameHelper</w:t>
      </w:r>
      <w:r>
        <w:rPr>
          <w:rFonts w:ascii="Courier" w:hAnsi="Courier" w:cs="Courier" w:eastAsia="Courier"/>
          <w:sz w:val="24"/>
          <w:szCs w:val="24"/>
          <w:spacing w:val="-6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rmette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vviare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376" w:lineRule="auto"/>
        <w:ind w:left="963" w:right="336" w:firstLine="-46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ScreenActivi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4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14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l’activi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gestisce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ello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co,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vvio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caricate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immagini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mostrate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hermo,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seguito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attende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ut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dell’ute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visualizzano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hermo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feedba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k.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6" w:firstLine="-46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b/>
          <w:bCs/>
        </w:rPr>
        <w:t>ResultsActivi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6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16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1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l’activi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mostrata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fine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co,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ostra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risultati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elli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vviare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oppure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tornare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MainActivi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5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2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6" w:firstLine="-46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MultiPl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4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4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erDisc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4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4"/>
          <w:b/>
          <w:bCs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eryActivi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4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14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activi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mostrati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altri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catori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iniziare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ultipl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er.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8" w:firstLine="-46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7"/>
          <w:b/>
          <w:bCs/>
        </w:rPr>
        <w:t>SettingsActivi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7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7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17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ConfigDeviceActivi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4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ermettono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configurazione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ostazioni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4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ositi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3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o.</w:t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tabs>
          <w:tab w:pos="1360" w:val="left"/>
        </w:tabs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4.1.2</w:t>
      </w:r>
      <w:r>
        <w:rPr>
          <w:rFonts w:ascii="Times New Roman" w:hAnsi="Times New Roman" w:cs="Times New Roman" w:eastAsia="Times New Roman"/>
          <w:sz w:val="28"/>
          <w:szCs w:val="28"/>
          <w:spacing w:val="-64"/>
          <w:w w:val="115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M</w:t>
      </w:r>
      <w:r>
        <w:rPr>
          <w:rFonts w:ascii="Times New Roman" w:hAnsi="Times New Roman" w:cs="Times New Roman" w:eastAsia="Times New Roman"/>
          <w:sz w:val="28"/>
          <w:szCs w:val="28"/>
          <w:spacing w:val="10"/>
          <w:w w:val="115"/>
          <w:b/>
          <w:bCs/>
        </w:rPr>
        <w:t>o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dello</w:t>
      </w:r>
      <w:r>
        <w:rPr>
          <w:rFonts w:ascii="Times New Roman" w:hAnsi="Times New Roman" w:cs="Times New Roman" w:eastAsia="Times New Roman"/>
          <w:sz w:val="28"/>
          <w:szCs w:val="28"/>
          <w:spacing w:val="26"/>
          <w:w w:val="115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della</w:t>
      </w:r>
      <w:r>
        <w:rPr>
          <w:rFonts w:ascii="Times New Roman" w:hAnsi="Times New Roman" w:cs="Times New Roman" w:eastAsia="Times New Roman"/>
          <w:sz w:val="28"/>
          <w:szCs w:val="28"/>
          <w:spacing w:val="28"/>
          <w:w w:val="115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sessione</w:t>
      </w:r>
      <w:r>
        <w:rPr>
          <w:rFonts w:ascii="Times New Roman" w:hAnsi="Times New Roman" w:cs="Times New Roman" w:eastAsia="Times New Roman"/>
          <w:sz w:val="28"/>
          <w:szCs w:val="28"/>
          <w:spacing w:val="38"/>
          <w:w w:val="115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di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gi</w:t>
      </w:r>
      <w:r>
        <w:rPr>
          <w:rFonts w:ascii="Times New Roman" w:hAnsi="Times New Roman" w:cs="Times New Roman" w:eastAsia="Times New Roman"/>
          <w:sz w:val="28"/>
          <w:szCs w:val="28"/>
          <w:spacing w:val="9"/>
          <w:w w:val="115"/>
          <w:b/>
          <w:bCs/>
        </w:rPr>
        <w:t>o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co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4.2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9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ortato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l’activi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diagram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hematizza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1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olgime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10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436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1.78pt;height:351.855pt;mso-position-horizontal-relative:char;mso-position-vertical-relative:line" type="#_x0000_t75">
            <v:imagedata r:id="rId72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2868" w:right="2868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4.2: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Diagram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center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9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40" w:lineRule="auto"/>
        <w:ind w:left="378" w:right="4480"/>
        <w:jc w:val="both"/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4.2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    </w:t>
      </w:r>
      <w:r>
        <w:rPr>
          <w:rFonts w:ascii="Times New Roman" w:hAnsi="Times New Roman" w:cs="Times New Roman" w:eastAsia="Times New Roman"/>
          <w:sz w:val="34"/>
          <w:szCs w:val="34"/>
          <w:spacing w:val="3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3"/>
          <w:b/>
          <w:bCs/>
        </w:rPr>
        <w:t>Ma</w:t>
      </w:r>
      <w:r>
        <w:rPr>
          <w:rFonts w:ascii="Times New Roman" w:hAnsi="Times New Roman" w:cs="Times New Roman" w:eastAsia="Times New Roman"/>
          <w:sz w:val="34"/>
          <w:szCs w:val="34"/>
          <w:spacing w:val="-11"/>
          <w:w w:val="113"/>
          <w:b/>
          <w:bCs/>
        </w:rPr>
        <w:t>n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3"/>
          <w:b/>
          <w:bCs/>
        </w:rPr>
        <w:t>uale</w:t>
      </w:r>
      <w:r>
        <w:rPr>
          <w:rFonts w:ascii="Times New Roman" w:hAnsi="Times New Roman" w:cs="Times New Roman" w:eastAsia="Times New Roman"/>
          <w:sz w:val="34"/>
          <w:szCs w:val="34"/>
          <w:spacing w:val="35"/>
          <w:w w:val="113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20"/>
          <w:b/>
          <w:bCs/>
        </w:rPr>
        <w:t>Ute</w:t>
      </w:r>
      <w:r>
        <w:rPr>
          <w:rFonts w:ascii="Times New Roman" w:hAnsi="Times New Roman" w:cs="Times New Roman" w:eastAsia="Times New Roman"/>
          <w:sz w:val="34"/>
          <w:szCs w:val="34"/>
          <w:spacing w:val="-10"/>
          <w:w w:val="120"/>
          <w:b/>
          <w:bCs/>
        </w:rPr>
        <w:t>n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23"/>
          <w:b/>
          <w:bCs/>
        </w:rPr>
        <w:t>te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3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Dalla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principale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(figura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4.3),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ccando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l’icona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grigia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stra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dello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hermo,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accedere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ostazioni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(figura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4.4)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ossono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parame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8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dirizzo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e-mail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ece,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bisogne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2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ccare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“Configura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o”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accedere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4.5.</w:t>
      </w:r>
    </w:p>
    <w:p>
      <w:pPr>
        <w:spacing w:before="2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8pt;height:243pt;mso-position-horizontal-relative:char;mso-position-vertical-relative:line" type="#_x0000_t75">
            <v:imagedata r:id="rId74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2387" w:right="2388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4.3: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principale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6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376" w:lineRule="auto"/>
        <w:ind w:left="378" w:right="33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Sempre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dalla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iniziale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dare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inizio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sia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ulti-gi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singolo.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sceglie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prima,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allora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err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rimandati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ricerca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altri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catori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medesima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rete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wi-fi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(figura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4.6).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76" w:lineRule="auto"/>
        <w:ind w:left="378" w:right="33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olta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(figura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4.7),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bisogne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2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ccare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trusi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concluderla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ncere.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200" w:bottom="2160" w:left="1680" w:right="1680"/>
          <w:headerReference w:type="default" r:id="rId73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8pt;height:243pt;mso-position-horizontal-relative:char;mso-position-vertical-relative:line" type="#_x0000_t75">
            <v:imagedata r:id="rId75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2104" w:right="2105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4.4: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4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ostazioni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8pt;height:243pt;mso-position-horizontal-relative:char;mso-position-vertical-relative:line" type="#_x0000_t75">
            <v:imagedata r:id="rId76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680" w:right="679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4.5: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ostazioni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vio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center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8pt;height:243pt;mso-position-horizontal-relative:char;mso-position-vertical-relative:line" type="#_x0000_t75">
            <v:imagedata r:id="rId77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1539" w:right="1539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4.6: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ricerca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altri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catori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8pt;height:243pt;mso-position-horizontal-relative:char;mso-position-vertical-relative:line" type="#_x0000_t75">
            <v:imagedata r:id="rId78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2488" w:right="2488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4.7: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center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537" w:lineRule="exact"/>
        <w:ind w:left="378" w:right="-20"/>
        <w:jc w:val="left"/>
        <w:rPr>
          <w:rFonts w:ascii="Times New Roman" w:hAnsi="Times New Roman" w:cs="Times New Roman" w:eastAsia="Times New Roman"/>
          <w:sz w:val="49"/>
          <w:szCs w:val="49"/>
        </w:rPr>
      </w:pPr>
      <w:rPr/>
      <w:r>
        <w:rPr>
          <w:rFonts w:ascii="Times New Roman" w:hAnsi="Times New Roman" w:cs="Times New Roman" w:eastAsia="Times New Roman"/>
          <w:sz w:val="49"/>
          <w:szCs w:val="49"/>
          <w:spacing w:val="0"/>
          <w:w w:val="114"/>
          <w:b/>
          <w:bCs/>
        </w:rPr>
        <w:t>Capitolo</w:t>
      </w:r>
      <w:r>
        <w:rPr>
          <w:rFonts w:ascii="Times New Roman" w:hAnsi="Times New Roman" w:cs="Times New Roman" w:eastAsia="Times New Roman"/>
          <w:sz w:val="49"/>
          <w:szCs w:val="49"/>
          <w:spacing w:val="66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4"/>
          <w:b/>
          <w:bCs/>
        </w:rPr>
        <w:t>5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</w:r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49"/>
          <w:szCs w:val="49"/>
        </w:rPr>
      </w:pPr>
      <w:rPr/>
      <w:r>
        <w:rPr>
          <w:rFonts w:ascii="Times New Roman" w:hAnsi="Times New Roman" w:cs="Times New Roman" w:eastAsia="Times New Roman"/>
          <w:sz w:val="49"/>
          <w:szCs w:val="49"/>
          <w:spacing w:val="-52"/>
          <w:w w:val="113"/>
          <w:b/>
          <w:bCs/>
        </w:rPr>
        <w:t>T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3"/>
          <w:b/>
          <w:bCs/>
        </w:rPr>
        <w:t>r</w:t>
      </w:r>
      <w:r>
        <w:rPr>
          <w:rFonts w:ascii="Times New Roman" w:hAnsi="Times New Roman" w:cs="Times New Roman" w:eastAsia="Times New Roman"/>
          <w:sz w:val="49"/>
          <w:szCs w:val="49"/>
          <w:spacing w:val="-17"/>
          <w:w w:val="113"/>
          <w:b/>
          <w:bCs/>
        </w:rPr>
        <w:t>o</w:t>
      </w:r>
      <w:r>
        <w:rPr>
          <w:rFonts w:ascii="Times New Roman" w:hAnsi="Times New Roman" w:cs="Times New Roman" w:eastAsia="Times New Roman"/>
          <w:sz w:val="49"/>
          <w:szCs w:val="49"/>
          <w:spacing w:val="-34"/>
          <w:w w:val="113"/>
          <w:b/>
          <w:bCs/>
        </w:rPr>
        <w:t>v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3"/>
          <w:b/>
          <w:bCs/>
        </w:rPr>
        <w:t>a</w:t>
      </w:r>
      <w:r>
        <w:rPr>
          <w:rFonts w:ascii="Times New Roman" w:hAnsi="Times New Roman" w:cs="Times New Roman" w:eastAsia="Times New Roman"/>
          <w:sz w:val="49"/>
          <w:szCs w:val="49"/>
          <w:spacing w:val="65"/>
          <w:w w:val="113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3"/>
          <w:b/>
          <w:bCs/>
        </w:rPr>
        <w:t>l’I</w:t>
      </w:r>
      <w:r>
        <w:rPr>
          <w:rFonts w:ascii="Times New Roman" w:hAnsi="Times New Roman" w:cs="Times New Roman" w:eastAsia="Times New Roman"/>
          <w:sz w:val="49"/>
          <w:szCs w:val="49"/>
          <w:spacing w:val="-17"/>
          <w:w w:val="113"/>
          <w:b/>
          <w:bCs/>
        </w:rPr>
        <w:t>n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3"/>
          <w:b/>
          <w:bCs/>
        </w:rPr>
        <w:t>truso</w:t>
      </w:r>
      <w:r>
        <w:rPr>
          <w:rFonts w:ascii="Times New Roman" w:hAnsi="Times New Roman" w:cs="Times New Roman" w:eastAsia="Times New Roman"/>
          <w:sz w:val="49"/>
          <w:szCs w:val="49"/>
          <w:spacing w:val="34"/>
          <w:w w:val="113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3"/>
          <w:b/>
          <w:bCs/>
        </w:rPr>
        <w:t>2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</w:r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84" w:lineRule="auto"/>
        <w:ind w:left="5214" w:right="377" w:firstLine="-972"/>
        <w:jc w:val="right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5"/>
          <w:i/>
        </w:rPr>
        <w:t>D</w:t>
      </w:r>
      <w:r>
        <w:rPr>
          <w:rFonts w:ascii="Times New Roman" w:hAnsi="Times New Roman" w:cs="Times New Roman" w:eastAsia="Times New Roman"/>
          <w:sz w:val="34"/>
          <w:szCs w:val="34"/>
          <w:spacing w:val="-18"/>
          <w:w w:val="105"/>
          <w:i/>
        </w:rPr>
        <w:t>o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5"/>
          <w:i/>
        </w:rPr>
        <w:t>cumentazione</w:t>
      </w:r>
      <w:r>
        <w:rPr>
          <w:rFonts w:ascii="Times New Roman" w:hAnsi="Times New Roman" w:cs="Times New Roman" w:eastAsia="Times New Roman"/>
          <w:sz w:val="34"/>
          <w:szCs w:val="34"/>
          <w:spacing w:val="39"/>
          <w:w w:val="105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34"/>
          <w:szCs w:val="34"/>
          <w:spacing w:val="38"/>
          <w:w w:val="100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cu</w:t>
      </w:r>
      <w:r>
        <w:rPr>
          <w:rFonts w:ascii="Times New Roman" w:hAnsi="Times New Roman" w:cs="Times New Roman" w:eastAsia="Times New Roman"/>
          <w:sz w:val="34"/>
          <w:szCs w:val="34"/>
          <w:spacing w:val="-17"/>
          <w:w w:val="100"/>
          <w:i/>
        </w:rPr>
        <w:t>r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34"/>
          <w:szCs w:val="34"/>
          <w:spacing w:val="60"/>
          <w:w w:val="100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4"/>
          <w:i/>
        </w:rPr>
        <w:t>di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4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-8"/>
          <w:w w:val="100"/>
          <w:i/>
        </w:rPr>
        <w:t>R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i</w:t>
      </w:r>
      <w:r>
        <w:rPr>
          <w:rFonts w:ascii="Times New Roman" w:hAnsi="Times New Roman" w:cs="Times New Roman" w:eastAsia="Times New Roman"/>
          <w:sz w:val="34"/>
          <w:szCs w:val="34"/>
          <w:spacing w:val="-17"/>
          <w:w w:val="100"/>
          <w:i/>
        </w:rPr>
        <w:t>c</w:t>
      </w:r>
      <w:r>
        <w:rPr>
          <w:rFonts w:ascii="Times New Roman" w:hAnsi="Times New Roman" w:cs="Times New Roman" w:eastAsia="Times New Roman"/>
          <w:sz w:val="34"/>
          <w:szCs w:val="34"/>
          <w:spacing w:val="-17"/>
          <w:w w:val="100"/>
          <w:i/>
        </w:rPr>
        <w:t>c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34"/>
          <w:szCs w:val="34"/>
          <w:spacing w:val="-17"/>
          <w:w w:val="100"/>
          <w:i/>
        </w:rPr>
        <w:t>r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do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16"/>
          <w:w w:val="100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5"/>
          <w:i/>
        </w:rPr>
        <w:t>M</w:t>
      </w:r>
      <w:r>
        <w:rPr>
          <w:rFonts w:ascii="Times New Roman" w:hAnsi="Times New Roman" w:cs="Times New Roman" w:eastAsia="Times New Roman"/>
          <w:sz w:val="34"/>
          <w:szCs w:val="34"/>
          <w:spacing w:val="-17"/>
          <w:w w:val="105"/>
          <w:i/>
        </w:rPr>
        <w:t>e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3"/>
          <w:i/>
        </w:rPr>
        <w:t>dana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3"/>
          <w:i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</w:rPr>
        <w:t>(</w:t>
      </w:r>
      <w:r>
        <w:rPr>
          <w:rFonts w:ascii="Courier" w:hAnsi="Courier" w:cs="Courier" w:eastAsia="Courier"/>
          <w:sz w:val="28"/>
          <w:szCs w:val="28"/>
          <w:spacing w:val="0"/>
          <w:w w:val="87"/>
        </w:rPr>
        <w:t>r.medana@gmail.co</w:t>
      </w:r>
      <w:r>
        <w:rPr>
          <w:rFonts w:ascii="Courier" w:hAnsi="Courier" w:cs="Courier" w:eastAsia="Courier"/>
          <w:sz w:val="28"/>
          <w:szCs w:val="28"/>
          <w:spacing w:val="3"/>
          <w:w w:val="87"/>
        </w:rPr>
        <w:t>m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</w:rPr>
        <w:t>)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jc w:val="right"/>
        <w:spacing w:after="0"/>
        <w:sectPr>
          <w:pgNumType w:start="64"/>
          <w:pgMar w:header="0" w:footer="1848" w:top="1560" w:bottom="2040" w:left="1680" w:right="1680"/>
          <w:headerReference w:type="default" r:id="rId79"/>
          <w:footerReference w:type="default" r:id="rId80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537" w:lineRule="exact"/>
        <w:ind w:left="378" w:right="-20"/>
        <w:jc w:val="left"/>
        <w:rPr>
          <w:rFonts w:ascii="Times New Roman" w:hAnsi="Times New Roman" w:cs="Times New Roman" w:eastAsia="Times New Roman"/>
          <w:sz w:val="49"/>
          <w:szCs w:val="49"/>
        </w:rPr>
      </w:pPr>
      <w:rPr/>
      <w:r>
        <w:rPr>
          <w:rFonts w:ascii="Times New Roman" w:hAnsi="Times New Roman" w:cs="Times New Roman" w:eastAsia="Times New Roman"/>
          <w:sz w:val="49"/>
          <w:szCs w:val="49"/>
          <w:spacing w:val="0"/>
          <w:w w:val="113"/>
          <w:b/>
          <w:bCs/>
        </w:rPr>
        <w:t>Indice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</w:r>
    </w:p>
    <w:p>
      <w:pPr>
        <w:spacing w:before="0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9" w:right="-20"/>
        <w:jc w:val="left"/>
        <w:tabs>
          <w:tab w:pos="1260" w:val="left"/>
          <w:tab w:pos="790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5.1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uale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Sviluppatore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66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1267" w:right="-20"/>
        <w:jc w:val="left"/>
        <w:tabs>
          <w:tab w:pos="2000" w:val="left"/>
          <w:tab w:pos="790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5.1.1</w:t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Descrizione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66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1267" w:right="-20"/>
        <w:jc w:val="left"/>
        <w:tabs>
          <w:tab w:pos="2000" w:val="left"/>
          <w:tab w:pos="790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5.1.2</w:t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Strutture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68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1267" w:right="-20"/>
        <w:jc w:val="left"/>
        <w:tabs>
          <w:tab w:pos="2000" w:val="left"/>
          <w:tab w:pos="790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5.1.3</w:t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dello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sessione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69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729" w:right="-20"/>
        <w:jc w:val="left"/>
        <w:tabs>
          <w:tab w:pos="1260" w:val="left"/>
          <w:tab w:pos="790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5.2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uale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71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1227.340012" w:type="dxa"/>
      </w:tblPr>
      <w:tblGrid/>
      <w:tr>
        <w:trPr>
          <w:trHeight w:val="436" w:hRule="exact"/>
        </w:trPr>
        <w:tc>
          <w:tcPr>
            <w:tcW w:w="65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4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5.2.1</w:t>
            </w:r>
          </w:p>
        </w:tc>
        <w:tc>
          <w:tcPr>
            <w:tcW w:w="23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134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Primo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54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-6"/>
                <w:w w:val="100"/>
              </w:rPr>
              <w:t>a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vvi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18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4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4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4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4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7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5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4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4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23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38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5" w:after="0" w:line="240" w:lineRule="auto"/>
              <w:ind w:left="10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71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436" w:hRule="exact"/>
        </w:trPr>
        <w:tc>
          <w:tcPr>
            <w:tcW w:w="65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4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5.2.2</w:t>
            </w:r>
          </w:p>
        </w:tc>
        <w:tc>
          <w:tcPr>
            <w:tcW w:w="2379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134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m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7"/>
                <w:w w:val="100"/>
              </w:rPr>
              <w:t>p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ostazioni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6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di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25"/>
                <w:w w:val="100"/>
              </w:rPr>
              <w:t> 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gi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7"/>
                <w:w w:val="100"/>
              </w:rPr>
              <w:t>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co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77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52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4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4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185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23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60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7"/>
              </w:rPr>
              <w:t>.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  <w:tc>
          <w:tcPr>
            <w:tcW w:w="381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52" w:after="0" w:line="240" w:lineRule="auto"/>
              <w:ind w:left="107" w:right="-20"/>
              <w:jc w:val="left"/>
              <w:rPr>
                <w:rFonts w:ascii="Times New Roman" w:hAnsi="Times New Roman" w:cs="Times New Roman" w:eastAsia="Times New Roman"/>
                <w:sz w:val="24"/>
                <w:szCs w:val="24"/>
              </w:rPr>
            </w:pPr>
            <w:rPr/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  <w:t>71</w:t>
            </w:r>
            <w:r>
              <w:rPr>
                <w:rFonts w:ascii="Times New Roman" w:hAnsi="Times New Roman" w:cs="Times New Roman" w:eastAsia="Times New Roman"/>
                <w:sz w:val="24"/>
                <w:szCs w:val="24"/>
                <w:spacing w:val="0"/>
                <w:w w:val="100"/>
              </w:rPr>
            </w:r>
          </w:p>
        </w:tc>
      </w:tr>
    </w:tbl>
    <w:p>
      <w:pPr>
        <w:jc w:val="left"/>
        <w:spacing w:after="0"/>
        <w:sectPr>
          <w:pgNumType w:start="65"/>
          <w:pgMar w:header="0" w:footer="1848" w:top="1560" w:bottom="2040" w:left="1680" w:right="1680"/>
          <w:headerReference w:type="default" r:id="rId81"/>
          <w:footerReference w:type="default" r:id="rId82"/>
          <w:pgSz w:w="11920" w:h="16840"/>
        </w:sectPr>
      </w:pPr>
      <w:rPr/>
    </w:p>
    <w:p>
      <w:pPr>
        <w:spacing w:before="3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3490"/>
        <w:jc w:val="both"/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5.1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    </w:t>
      </w:r>
      <w:r>
        <w:rPr>
          <w:rFonts w:ascii="Times New Roman" w:hAnsi="Times New Roman" w:cs="Times New Roman" w:eastAsia="Times New Roman"/>
          <w:sz w:val="34"/>
          <w:szCs w:val="34"/>
          <w:spacing w:val="3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4"/>
          <w:b/>
          <w:bCs/>
        </w:rPr>
        <w:t>Ma</w:t>
      </w:r>
      <w:r>
        <w:rPr>
          <w:rFonts w:ascii="Times New Roman" w:hAnsi="Times New Roman" w:cs="Times New Roman" w:eastAsia="Times New Roman"/>
          <w:sz w:val="34"/>
          <w:szCs w:val="34"/>
          <w:spacing w:val="-11"/>
          <w:w w:val="114"/>
          <w:b/>
          <w:bCs/>
        </w:rPr>
        <w:t>n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4"/>
          <w:b/>
          <w:bCs/>
        </w:rPr>
        <w:t>uale</w:t>
      </w:r>
      <w:r>
        <w:rPr>
          <w:rFonts w:ascii="Times New Roman" w:hAnsi="Times New Roman" w:cs="Times New Roman" w:eastAsia="Times New Roman"/>
          <w:sz w:val="34"/>
          <w:szCs w:val="34"/>
          <w:spacing w:val="22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4"/>
          <w:b/>
          <w:bCs/>
        </w:rPr>
        <w:t>Sviluppatore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378" w:right="3909"/>
        <w:jc w:val="both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  <w:b/>
          <w:bCs/>
        </w:rPr>
        <w:t>5.1.1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  <w:b/>
          <w:bCs/>
        </w:rPr>
        <w:t>   </w:t>
      </w:r>
      <w:r>
        <w:rPr>
          <w:rFonts w:ascii="Times New Roman" w:hAnsi="Times New Roman" w:cs="Times New Roman" w:eastAsia="Times New Roman"/>
          <w:sz w:val="28"/>
          <w:szCs w:val="28"/>
          <w:spacing w:val="10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  <w:b/>
          <w:bCs/>
        </w:rPr>
        <w:t>Descrizione</w:t>
      </w:r>
      <w:r>
        <w:rPr>
          <w:rFonts w:ascii="Times New Roman" w:hAnsi="Times New Roman" w:cs="Times New Roman" w:eastAsia="Times New Roman"/>
          <w:sz w:val="28"/>
          <w:szCs w:val="28"/>
          <w:spacing w:val="28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  <w:b/>
          <w:bCs/>
        </w:rPr>
        <w:t>delle</w:t>
      </w:r>
      <w:r>
        <w:rPr>
          <w:rFonts w:ascii="Times New Roman" w:hAnsi="Times New Roman" w:cs="Times New Roman" w:eastAsia="Times New Roman"/>
          <w:sz w:val="28"/>
          <w:szCs w:val="28"/>
          <w:spacing w:val="27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  <w:b/>
          <w:bCs/>
        </w:rPr>
        <w:t>classi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descritte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seguito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principali,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iniziando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costi-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tuiscono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dello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Successi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99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ame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5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descrit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classi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utili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11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ermettono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gestione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eleme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l’app,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infine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Activi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ongono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l’applicazione.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542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Classi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14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dello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2584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tato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5.1.</w:t>
      </w:r>
    </w:p>
    <w:p>
      <w:pPr>
        <w:spacing w:before="14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7.0pt;height:117pt;mso-position-horizontal-relative:char;mso-position-vertical-relative:line" type="#_x0000_t75">
            <v:imagedata r:id="rId85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203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5.1: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Diagram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dello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376" w:lineRule="auto"/>
        <w:ind w:left="963" w:right="331" w:firstLine="-237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2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61"/>
          <w:w w:val="12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2"/>
          <w:b/>
          <w:bCs/>
        </w:rPr>
        <w:t>Oggetto</w:t>
      </w:r>
      <w:r>
        <w:rPr>
          <w:rFonts w:ascii="Times New Roman" w:hAnsi="Times New Roman" w:cs="Times New Roman" w:eastAsia="Times New Roman"/>
          <w:sz w:val="24"/>
          <w:szCs w:val="24"/>
          <w:spacing w:val="-37"/>
          <w:w w:val="122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singolo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oggetto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sullo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stage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69"/>
          <w:w w:val="116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b/>
          <w:bCs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6"/>
          <w:b/>
          <w:bCs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b/>
          <w:bCs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-33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singola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6" w:lineRule="auto"/>
        <w:ind w:left="963" w:right="33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oggetti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(N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definito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1" w:firstLine="-237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20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63"/>
          <w:w w:val="12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0"/>
          <w:b/>
          <w:bCs/>
        </w:rPr>
        <w:t>Sessione</w:t>
      </w:r>
      <w:r>
        <w:rPr>
          <w:rFonts w:ascii="Times New Roman" w:hAnsi="Times New Roman" w:cs="Times New Roman" w:eastAsia="Times New Roman"/>
          <w:sz w:val="24"/>
          <w:szCs w:val="24"/>
          <w:spacing w:val="-35"/>
          <w:w w:val="12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sessione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sessione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costituita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9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19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46"/>
          <w:w w:val="119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9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1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8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hermate.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NumType w:start="66"/>
          <w:pgMar w:header="1898" w:footer="1980" w:top="2160" w:bottom="2160" w:left="1680" w:right="1680"/>
          <w:headerReference w:type="default" r:id="rId83"/>
          <w:footerReference w:type="default" r:id="rId84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376" w:lineRule="auto"/>
        <w:ind w:left="378" w:right="33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23"/>
          <w:w w:val="115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</w:rPr>
        <w:t>utte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1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classi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sopracitate,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oltre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particolari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rtati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nello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ma,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gono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relativi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getter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setter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accedere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agli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attri-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buti.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Classi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  <w:b/>
          <w:bCs/>
        </w:rPr>
        <w:t>utili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8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3" w:lineRule="auto"/>
        <w:ind w:left="963" w:right="331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DbAdapter</w:t>
      </w:r>
      <w:r>
        <w:rPr>
          <w:rFonts w:ascii="Courier" w:hAnsi="Courier" w:cs="Courier" w:eastAsia="Courier"/>
          <w:sz w:val="24"/>
          <w:szCs w:val="24"/>
          <w:spacing w:val="-7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DatabaseHelper</w:t>
      </w:r>
      <w:r>
        <w:rPr>
          <w:rFonts w:ascii="Courier" w:hAnsi="Courier" w:cs="Courier" w:eastAsia="Courier"/>
          <w:sz w:val="24"/>
          <w:szCs w:val="24"/>
          <w:spacing w:val="-7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classi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tengono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5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gestione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database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email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(le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email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viare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termine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13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ita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sal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ella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agisce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email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sal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ato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testo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l’indiriz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z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ail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destinazione).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370" w:lineRule="auto"/>
        <w:ind w:left="963" w:right="330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GmailSender</w:t>
      </w:r>
      <w:r>
        <w:rPr>
          <w:rFonts w:ascii="Courier" w:hAnsi="Courier" w:cs="Courier" w:eastAsia="Courier"/>
          <w:sz w:val="24"/>
          <w:szCs w:val="24"/>
          <w:spacing w:val="-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viare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re-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sessione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mail.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utilizza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JSSEProvider</w:t>
      </w:r>
      <w:r>
        <w:rPr>
          <w:rFonts w:ascii="Courier" w:hAnsi="Courier" w:cs="Courier" w:eastAsia="Courier"/>
          <w:sz w:val="24"/>
          <w:szCs w:val="24"/>
          <w:spacing w:val="-25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gestire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l’aute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ticazione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connessione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ser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uscita.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367" w:lineRule="auto"/>
        <w:ind w:left="963" w:right="332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ImgUtils</w:t>
      </w:r>
      <w:r>
        <w:rPr>
          <w:rFonts w:ascii="Courier" w:hAnsi="Courier" w:cs="Courier" w:eastAsia="Courier"/>
          <w:sz w:val="24"/>
          <w:szCs w:val="24"/>
          <w:spacing w:val="-6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alcuni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gestione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gini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all’in-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terno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7" w:lineRule="auto"/>
        <w:ind w:left="963" w:right="331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JsonUtils</w:t>
      </w:r>
      <w:r>
        <w:rPr>
          <w:rFonts w:ascii="Courier" w:hAnsi="Courier" w:cs="Courier" w:eastAsia="Courier"/>
          <w:sz w:val="24"/>
          <w:szCs w:val="24"/>
          <w:spacing w:val="-7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accedere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strutture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JSO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7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definiscono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ossibili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(v.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Strutture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Dati)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7" w:lineRule="auto"/>
        <w:ind w:left="963" w:right="331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MailUtils</w:t>
      </w:r>
      <w:r>
        <w:rPr>
          <w:rFonts w:ascii="Courier" w:hAnsi="Courier" w:cs="Courier" w:eastAsia="Courier"/>
          <w:sz w:val="24"/>
          <w:szCs w:val="24"/>
          <w:spacing w:val="-7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edisce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asincro-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na,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assieme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4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edire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7" w:lineRule="auto"/>
        <w:ind w:left="963" w:right="331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TimeUtils</w:t>
      </w:r>
      <w:r>
        <w:rPr>
          <w:rFonts w:ascii="Courier" w:hAnsi="Courier" w:cs="Courier" w:eastAsia="Courier"/>
          <w:sz w:val="24"/>
          <w:szCs w:val="24"/>
          <w:spacing w:val="-15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scri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secondi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stringa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corretto.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3" w:lineRule="auto"/>
        <w:ind w:left="963" w:right="331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ViewContainer</w:t>
      </w:r>
      <w:r>
        <w:rPr>
          <w:rFonts w:ascii="Courier" w:hAnsi="Courier" w:cs="Courier" w:eastAsia="Courier"/>
          <w:sz w:val="24"/>
          <w:szCs w:val="24"/>
          <w:spacing w:val="-6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ViewContainerAccessor</w:t>
      </w:r>
      <w:r>
        <w:rPr>
          <w:rFonts w:ascii="Courier" w:hAnsi="Courier" w:cs="Courier" w:eastAsia="Courier"/>
          <w:sz w:val="24"/>
          <w:szCs w:val="24"/>
          <w:spacing w:val="-6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classi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predefinite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gestione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anim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zioni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libreria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ersal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een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Engi-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ne,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defi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ono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tenitore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view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animare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dev’essere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animata.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378" w:right="7154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w w:val="118"/>
          <w:b/>
          <w:bCs/>
        </w:rPr>
        <w:t>Activi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8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7" w:lineRule="auto"/>
        <w:ind w:left="963" w:right="331" w:firstLine="-237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MainActivity</w:t>
      </w:r>
      <w:r>
        <w:rPr>
          <w:rFonts w:ascii="Courier" w:hAnsi="Courier" w:cs="Courier" w:eastAsia="Courier"/>
          <w:sz w:val="24"/>
          <w:szCs w:val="24"/>
          <w:spacing w:val="-7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l’activi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prese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9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tata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vvio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dell’app,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one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setup.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3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7" w:lineRule="auto"/>
        <w:ind w:left="963" w:right="331" w:firstLine="-237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SetupActivity</w:t>
      </w:r>
      <w:r>
        <w:rPr>
          <w:rFonts w:ascii="Courier" w:hAnsi="Courier" w:cs="Courier" w:eastAsia="Courier"/>
          <w:sz w:val="24"/>
          <w:szCs w:val="24"/>
          <w:spacing w:val="-31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l’activi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dificare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parametri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3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ModeOneActivity</w:t>
      </w:r>
      <w:r>
        <w:rPr>
          <w:rFonts w:ascii="Courier" w:hAnsi="Courier" w:cs="Courier" w:eastAsia="Courier"/>
          <w:sz w:val="24"/>
          <w:szCs w:val="24"/>
          <w:spacing w:val="-8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l’activi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esegue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dinamica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963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(con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oggetti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vime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to)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ModeTwoActivity</w:t>
      </w:r>
      <w:r>
        <w:rPr>
          <w:rFonts w:ascii="Courier" w:hAnsi="Courier" w:cs="Courier" w:eastAsia="Courier"/>
          <w:sz w:val="24"/>
          <w:szCs w:val="24"/>
          <w:spacing w:val="-31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l’activi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esegue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statica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963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(griglia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etti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fissi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azio)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6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escrizione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singoli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activi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6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ortata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al-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terno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ice.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7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5134"/>
        <w:jc w:val="both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18"/>
          <w:b/>
          <w:bCs/>
        </w:rPr>
        <w:t>5.1.2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8"/>
          <w:b/>
          <w:bCs/>
        </w:rPr>
        <w:t>  </w:t>
      </w:r>
      <w:r>
        <w:rPr>
          <w:rFonts w:ascii="Times New Roman" w:hAnsi="Times New Roman" w:cs="Times New Roman" w:eastAsia="Times New Roman"/>
          <w:sz w:val="28"/>
          <w:szCs w:val="28"/>
          <w:spacing w:val="76"/>
          <w:w w:val="118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8"/>
          <w:b/>
          <w:bCs/>
        </w:rPr>
        <w:t>Strutture</w:t>
      </w:r>
      <w:r>
        <w:rPr>
          <w:rFonts w:ascii="Times New Roman" w:hAnsi="Times New Roman" w:cs="Times New Roman" w:eastAsia="Times New Roman"/>
          <w:sz w:val="28"/>
          <w:szCs w:val="28"/>
          <w:spacing w:val="25"/>
          <w:w w:val="118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8"/>
          <w:b/>
          <w:bCs/>
        </w:rPr>
        <w:t>dati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0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434" w:lineRule="exact"/>
        <w:ind w:left="378" w:right="33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terno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Assets</w:t>
      </w:r>
      <w:r>
        <w:rPr>
          <w:rFonts w:ascii="Courier" w:hAnsi="Courier" w:cs="Courier" w:eastAsia="Courier"/>
          <w:sz w:val="24"/>
          <w:szCs w:val="24"/>
          <w:spacing w:val="-34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ortati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alcuni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file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JSON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descri-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ono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ossibili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gni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criterio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(forma,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ercet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colore).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esempio,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file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percettivo.jso</w:t>
      </w:r>
      <w:r>
        <w:rPr>
          <w:rFonts w:ascii="Courier" w:hAnsi="Courier" w:cs="Courier" w:eastAsia="Courier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1764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/>
        <w:pict>
          <v:group style="position:absolute;margin-left:102.884003pt;margin-top:16.086119pt;width:388.543pt;height:.1pt;mso-position-horizontal-relative:page;mso-position-vertical-relative:paragraph;z-index:-4653" coordorigin="2058,322" coordsize="7771,2">
            <v:shape style="position:absolute;left:2058;top:322;width:7771;height:2" coordorigin="2058,322" coordsize="7771,0" path="m2058,322l9829,322e" filled="f" stroked="t" strokeweight=".398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Listing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5.1: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percettivo.json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9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40" w:lineRule="auto"/>
        <w:ind w:left="378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{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40" w:lineRule="auto"/>
        <w:ind w:left="821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"scen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e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[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1264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{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88" w:lineRule="auto"/>
        <w:ind w:left="2260" w:right="3769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"id"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100"/>
        </w:rPr>
        <w:t>"univers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100"/>
        </w:rPr>
        <w:t>o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100"/>
        </w:rPr>
        <w:t>"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"nom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e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"Univers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o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"targe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t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"stell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a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"element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i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[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40" w:lineRule="auto"/>
        <w:ind w:left="3035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85"/>
        </w:rPr>
        <w:t>{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"nom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e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100"/>
        </w:rPr>
        <w:t>"pianeta_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100"/>
        </w:rPr>
        <w:t>1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100"/>
        </w:rPr>
        <w:t>"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},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3035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85"/>
        </w:rPr>
        <w:t>{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"nom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e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100"/>
        </w:rPr>
        <w:t>"pianeta_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100"/>
        </w:rPr>
        <w:t>2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100"/>
        </w:rPr>
        <w:t>"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},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3035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85"/>
        </w:rPr>
        <w:t>{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"nom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e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100"/>
        </w:rPr>
        <w:t>"pianeta_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100"/>
        </w:rPr>
        <w:t>3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100"/>
        </w:rPr>
        <w:t>"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}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2260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/>
        <w:pict>
          <v:group style="position:absolute;margin-left:102.884003pt;margin-top:31.072878pt;width:388.543pt;height:.1pt;mso-position-horizontal-relative:page;mso-position-vertical-relative:paragraph;z-index:-4652" coordorigin="2058,621" coordsize="7771,2">
            <v:shape style="position:absolute;left:2058;top:621;width:7771;height:2" coordorigin="2058,621" coordsize="7771,0" path="m2058,621l9829,621e" filled="f" stroked="t" strokeweight=".398pt" strokecolor="#000000">
              <v:path arrowok="t"/>
            </v:shape>
          </v:group>
          <w10:wrap type="none"/>
        </w:pic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],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NumType w:start="68"/>
          <w:pgMar w:footer="1848" w:header="1898" w:top="2200" w:bottom="2040" w:left="1680" w:right="1680"/>
          <w:footerReference w:type="default" r:id="rId86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/>
        <w:pict>
          <v:group style="position:absolute;margin-left:102.884003pt;margin-top:733.096008pt;width:388.543pt;height:.1pt;mso-position-horizontal-relative:page;mso-position-vertical-relative:page;z-index:-4650" coordorigin="2058,14662" coordsize="7771,2">
            <v:shape style="position:absolute;left:2058;top:14662;width:7771;height:2" coordorigin="2058,14662" coordsize="7771,0" path="m2058,14662l9829,14662e" filled="f" stroked="t" strokeweight=".398pt" strokecolor="#000000">
              <v:path arrowok="t"/>
            </v:shape>
          </v:group>
          <w10:wrap type="none"/>
        </w:pict>
      </w:r>
      <w:r>
        <w:rPr>
          <w:sz w:val="20"/>
          <w:szCs w:val="20"/>
        </w:rPr>
      </w:r>
    </w:p>
    <w:p>
      <w:pPr>
        <w:spacing w:before="12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8" w:after="0" w:line="240" w:lineRule="auto"/>
        <w:ind w:left="2260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"sfond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o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100"/>
        </w:rPr>
        <w:t>"bg_univers</w:t>
      </w:r>
      <w:r>
        <w:rPr>
          <w:rFonts w:ascii="Courier" w:hAnsi="Courier" w:cs="Courier" w:eastAsia="Courier"/>
          <w:sz w:val="24"/>
          <w:szCs w:val="24"/>
          <w:color w:val="9300D1"/>
          <w:spacing w:val="2"/>
          <w:w w:val="100"/>
        </w:rPr>
        <w:t>o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100"/>
        </w:rPr>
        <w:t>"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1264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},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40" w:lineRule="auto"/>
        <w:ind w:left="1264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{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88" w:lineRule="auto"/>
        <w:ind w:left="2482" w:right="3916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"id"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100"/>
        </w:rPr>
        <w:t>"prat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100"/>
        </w:rPr>
        <w:t>o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100"/>
        </w:rPr>
        <w:t>"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"nom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e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"Prat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o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88" w:lineRule="auto"/>
        <w:ind w:left="2482" w:right="2809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"targe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t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"quadrifogli</w:t>
      </w:r>
      <w:r>
        <w:rPr>
          <w:rFonts w:ascii="Courier" w:hAnsi="Courier" w:cs="Courier" w:eastAsia="Courier"/>
          <w:sz w:val="24"/>
          <w:szCs w:val="24"/>
          <w:color w:val="9300D1"/>
          <w:spacing w:val="2"/>
          <w:w w:val="85"/>
        </w:rPr>
        <w:t>o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"element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i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[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40" w:lineRule="auto"/>
        <w:ind w:left="3257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85"/>
        </w:rPr>
        <w:t>{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"nom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e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100"/>
        </w:rPr>
        <w:t>"trifogli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100"/>
        </w:rPr>
        <w:t>o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100"/>
        </w:rPr>
        <w:t>"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}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2482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],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40" w:lineRule="auto"/>
        <w:ind w:left="2482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"sfond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o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100"/>
        </w:rPr>
        <w:t>"bg_prat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100"/>
        </w:rPr>
        <w:t>o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100"/>
        </w:rPr>
        <w:t>"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1264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},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40" w:lineRule="auto"/>
        <w:ind w:left="1264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{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88" w:lineRule="auto"/>
        <w:ind w:left="2260" w:right="340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"id"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"natur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a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"nom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e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-21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"Natur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a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"targe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t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21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"tartarug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a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"element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i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-21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[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40" w:lineRule="auto"/>
        <w:ind w:left="2997" w:right="2992"/>
        <w:jc w:val="center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85"/>
        </w:rPr>
        <w:t>{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"nom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e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"anguri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a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}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2260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],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40" w:lineRule="auto"/>
        <w:ind w:left="2260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"sfond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o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100"/>
        </w:rPr>
        <w:t>"bg_prat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100"/>
        </w:rPr>
        <w:t>o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100"/>
        </w:rPr>
        <w:t>"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1264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}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40" w:lineRule="auto"/>
        <w:ind w:left="821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]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40" w:lineRule="auto"/>
        <w:ind w:left="378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/>
        <w:pict>
          <v:group style="position:absolute;margin-left:102.884003pt;margin-top:19.018887pt;width:388.543pt;height:.1pt;mso-position-horizontal-relative:page;mso-position-vertical-relative:paragraph;z-index:-4651" coordorigin="2058,380" coordsize="7771,2">
            <v:shape style="position:absolute;left:2058;top:380;width:7771;height:2" coordorigin="2058,380" coordsize="7771,0" path="m2058,380l9829,380e" filled="f" stroked="t" strokeweight=".398pt" strokecolor="#000000">
              <v:path arrowok="t"/>
            </v:shape>
          </v:group>
          <w10:wrap type="none"/>
        </w:pic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}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2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376" w:lineRule="auto"/>
        <w:ind w:left="378" w:right="336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scena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ecificati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quali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eleme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grafici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uti-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lizzare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2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orla.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tabs>
          <w:tab w:pos="1360" w:val="left"/>
        </w:tabs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5.1.3</w:t>
      </w:r>
      <w:r>
        <w:rPr>
          <w:rFonts w:ascii="Times New Roman" w:hAnsi="Times New Roman" w:cs="Times New Roman" w:eastAsia="Times New Roman"/>
          <w:sz w:val="28"/>
          <w:szCs w:val="28"/>
          <w:spacing w:val="-64"/>
          <w:w w:val="115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M</w:t>
      </w:r>
      <w:r>
        <w:rPr>
          <w:rFonts w:ascii="Times New Roman" w:hAnsi="Times New Roman" w:cs="Times New Roman" w:eastAsia="Times New Roman"/>
          <w:sz w:val="28"/>
          <w:szCs w:val="28"/>
          <w:spacing w:val="10"/>
          <w:w w:val="115"/>
          <w:b/>
          <w:bCs/>
        </w:rPr>
        <w:t>o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dello</w:t>
      </w:r>
      <w:r>
        <w:rPr>
          <w:rFonts w:ascii="Times New Roman" w:hAnsi="Times New Roman" w:cs="Times New Roman" w:eastAsia="Times New Roman"/>
          <w:sz w:val="28"/>
          <w:szCs w:val="28"/>
          <w:spacing w:val="26"/>
          <w:w w:val="115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della</w:t>
      </w:r>
      <w:r>
        <w:rPr>
          <w:rFonts w:ascii="Times New Roman" w:hAnsi="Times New Roman" w:cs="Times New Roman" w:eastAsia="Times New Roman"/>
          <w:sz w:val="28"/>
          <w:szCs w:val="28"/>
          <w:spacing w:val="28"/>
          <w:w w:val="115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sessione</w:t>
      </w:r>
      <w:r>
        <w:rPr>
          <w:rFonts w:ascii="Times New Roman" w:hAnsi="Times New Roman" w:cs="Times New Roman" w:eastAsia="Times New Roman"/>
          <w:sz w:val="28"/>
          <w:szCs w:val="28"/>
          <w:spacing w:val="38"/>
          <w:w w:val="115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di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gi</w:t>
      </w:r>
      <w:r>
        <w:rPr>
          <w:rFonts w:ascii="Times New Roman" w:hAnsi="Times New Roman" w:cs="Times New Roman" w:eastAsia="Times New Roman"/>
          <w:sz w:val="28"/>
          <w:szCs w:val="28"/>
          <w:spacing w:val="9"/>
          <w:w w:val="115"/>
          <w:b/>
          <w:bCs/>
        </w:rPr>
        <w:t>o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co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5.2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9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ortato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flusso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co,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riferime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alle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attivi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14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activi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2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898" w:footer="1848" w:top="2160" w:bottom="204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91.02pt;height:488.46pt;mso-position-horizontal-relative:char;mso-position-vertical-relative:line" type="#_x0000_t75">
            <v:imagedata r:id="rId88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2087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5.2: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dello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sessione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NumType w:start="70"/>
          <w:pgMar w:footer="1934" w:header="1898" w:top="2200" w:bottom="2120" w:left="1680" w:right="1680"/>
          <w:footerReference w:type="default" r:id="rId87"/>
          <w:pgSz w:w="11920" w:h="16840"/>
        </w:sectPr>
      </w:pPr>
      <w:rPr/>
    </w:p>
    <w:p>
      <w:pPr>
        <w:spacing w:before="9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40" w:lineRule="auto"/>
        <w:ind w:left="378" w:right="4480"/>
        <w:jc w:val="both"/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5.2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    </w:t>
      </w:r>
      <w:r>
        <w:rPr>
          <w:rFonts w:ascii="Times New Roman" w:hAnsi="Times New Roman" w:cs="Times New Roman" w:eastAsia="Times New Roman"/>
          <w:sz w:val="34"/>
          <w:szCs w:val="34"/>
          <w:spacing w:val="3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3"/>
          <w:b/>
          <w:bCs/>
        </w:rPr>
        <w:t>Ma</w:t>
      </w:r>
      <w:r>
        <w:rPr>
          <w:rFonts w:ascii="Times New Roman" w:hAnsi="Times New Roman" w:cs="Times New Roman" w:eastAsia="Times New Roman"/>
          <w:sz w:val="34"/>
          <w:szCs w:val="34"/>
          <w:spacing w:val="-11"/>
          <w:w w:val="113"/>
          <w:b/>
          <w:bCs/>
        </w:rPr>
        <w:t>n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3"/>
          <w:b/>
          <w:bCs/>
        </w:rPr>
        <w:t>uale</w:t>
      </w:r>
      <w:r>
        <w:rPr>
          <w:rFonts w:ascii="Times New Roman" w:hAnsi="Times New Roman" w:cs="Times New Roman" w:eastAsia="Times New Roman"/>
          <w:sz w:val="34"/>
          <w:szCs w:val="34"/>
          <w:spacing w:val="35"/>
          <w:w w:val="113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20"/>
          <w:b/>
          <w:bCs/>
        </w:rPr>
        <w:t>Ute</w:t>
      </w:r>
      <w:r>
        <w:rPr>
          <w:rFonts w:ascii="Times New Roman" w:hAnsi="Times New Roman" w:cs="Times New Roman" w:eastAsia="Times New Roman"/>
          <w:sz w:val="34"/>
          <w:szCs w:val="34"/>
          <w:spacing w:val="-10"/>
          <w:w w:val="120"/>
          <w:b/>
          <w:bCs/>
        </w:rPr>
        <w:t>n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23"/>
          <w:b/>
          <w:bCs/>
        </w:rPr>
        <w:t>te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378" w:right="5399"/>
        <w:jc w:val="both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17"/>
          <w:b/>
          <w:bCs/>
        </w:rPr>
        <w:t>5.2.1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7"/>
          <w:b/>
          <w:bCs/>
        </w:rPr>
        <w:t>   </w:t>
      </w:r>
      <w:r>
        <w:rPr>
          <w:rFonts w:ascii="Times New Roman" w:hAnsi="Times New Roman" w:cs="Times New Roman" w:eastAsia="Times New Roman"/>
          <w:sz w:val="28"/>
          <w:szCs w:val="28"/>
          <w:spacing w:val="2"/>
          <w:w w:val="117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7"/>
          <w:b/>
          <w:bCs/>
        </w:rPr>
        <w:t>Primo</w:t>
      </w:r>
      <w:r>
        <w:rPr>
          <w:rFonts w:ascii="Times New Roman" w:hAnsi="Times New Roman" w:cs="Times New Roman" w:eastAsia="Times New Roman"/>
          <w:sz w:val="28"/>
          <w:szCs w:val="28"/>
          <w:spacing w:val="19"/>
          <w:w w:val="117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-9"/>
          <w:w w:val="111"/>
          <w:b/>
          <w:bCs/>
        </w:rPr>
        <w:t>a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8"/>
          <w:b/>
          <w:bCs/>
        </w:rPr>
        <w:t>vvio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primo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vvio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hiesto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effett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setup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parametri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necessari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ecificare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quindi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indirizzi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email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ricezione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co,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assieme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parametri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co.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Premere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“Sal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3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ostazioni”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tornare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iniziale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(si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eda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5.3).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Fino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sal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ostazioni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ossibile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cominciare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care.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8pt;height:243pt;mso-position-horizontal-relative:char;mso-position-vertical-relative:line" type="#_x0000_t75">
            <v:imagedata r:id="rId90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2142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5.3: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4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ostazioni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8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378" w:right="4096"/>
        <w:jc w:val="both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  <w:b/>
          <w:bCs/>
        </w:rPr>
        <w:t>5.2.2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  <w:b/>
          <w:bCs/>
        </w:rPr>
        <w:t>   </w:t>
      </w:r>
      <w:r>
        <w:rPr>
          <w:rFonts w:ascii="Times New Roman" w:hAnsi="Times New Roman" w:cs="Times New Roman" w:eastAsia="Times New Roman"/>
          <w:sz w:val="28"/>
          <w:szCs w:val="28"/>
          <w:spacing w:val="10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  <w:b/>
          <w:bCs/>
        </w:rPr>
        <w:t>Im</w:t>
      </w:r>
      <w:r>
        <w:rPr>
          <w:rFonts w:ascii="Times New Roman" w:hAnsi="Times New Roman" w:cs="Times New Roman" w:eastAsia="Times New Roman"/>
          <w:sz w:val="28"/>
          <w:szCs w:val="28"/>
          <w:spacing w:val="10"/>
          <w:w w:val="116"/>
          <w:b/>
          <w:bCs/>
        </w:rPr>
        <w:t>p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  <w:b/>
          <w:bCs/>
        </w:rPr>
        <w:t>ostazioni</w:t>
      </w:r>
      <w:r>
        <w:rPr>
          <w:rFonts w:ascii="Times New Roman" w:hAnsi="Times New Roman" w:cs="Times New Roman" w:eastAsia="Times New Roman"/>
          <w:sz w:val="28"/>
          <w:szCs w:val="28"/>
          <w:spacing w:val="16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di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gi</w:t>
      </w:r>
      <w:r>
        <w:rPr>
          <w:rFonts w:ascii="Times New Roman" w:hAnsi="Times New Roman" w:cs="Times New Roman" w:eastAsia="Times New Roman"/>
          <w:sz w:val="28"/>
          <w:szCs w:val="28"/>
          <w:spacing w:val="9"/>
          <w:w w:val="115"/>
          <w:b/>
          <w:bCs/>
        </w:rPr>
        <w:t>o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co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accedere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ostazioni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ccare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l’ic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grigia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alto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sinistra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iniziale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(fig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5.4).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34" w:top="2200" w:bottom="2160" w:left="1680" w:right="1680"/>
          <w:headerReference w:type="default" r:id="rId89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8pt;height:243pt;mso-position-horizontal-relative:char;mso-position-vertical-relative:line" type="#_x0000_t75">
            <v:imagedata r:id="rId91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242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5.4: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principale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579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12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ostazioni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e-mail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5" w:lineRule="auto"/>
        <w:ind w:left="378" w:right="33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mail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necessario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accou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3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Gmail.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caso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es-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sero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problemi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vio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mail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necessario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abilitare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l’acces-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app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meno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sicure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andando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hyperlink r:id="rId92">
        <w:r>
          <w:rPr>
            <w:rFonts w:ascii="Courier" w:hAnsi="Courier" w:cs="Courier" w:eastAsia="Courier"/>
            <w:sz w:val="24"/>
            <w:szCs w:val="24"/>
            <w:spacing w:val="0"/>
            <w:w w:val="85"/>
          </w:rPr>
          <w:t>https://www.google.com/settings/</w:t>
        </w:r>
      </w:hyperlink>
      <w:hyperlink r:id="rId93">
        <w:r>
          <w:rPr>
            <w:rFonts w:ascii="Courier" w:hAnsi="Courier" w:cs="Courier" w:eastAsia="Courier"/>
            <w:sz w:val="24"/>
            <w:szCs w:val="24"/>
            <w:spacing w:val="0"/>
            <w:w w:val="85"/>
          </w:rPr>
          <w:t> </w:t>
        </w:r>
        <w:r>
          <w:rPr>
            <w:rFonts w:ascii="Courier" w:hAnsi="Courier" w:cs="Courier" w:eastAsia="Courier"/>
            <w:sz w:val="24"/>
            <w:szCs w:val="24"/>
            <w:spacing w:val="0"/>
            <w:w w:val="85"/>
          </w:rPr>
          <w:t>security/lesssecureapps</w:t>
        </w:r>
        <w:r>
          <w:rPr>
            <w:rFonts w:ascii="Courier" w:hAnsi="Courier" w:cs="Courier" w:eastAsia="Courier"/>
            <w:sz w:val="24"/>
            <w:szCs w:val="24"/>
            <w:spacing w:val="-14"/>
            <w:w w:val="85"/>
          </w:rPr>
          <w:t> </w:t>
        </w:r>
      </w:hyperlink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dall’app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saranno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4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onibili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cartella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dell’accou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1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Gmail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utilizzato.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mail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in-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viata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solo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selettore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vio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mail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termine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sessione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co”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osizionato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ON,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atti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connessione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ternet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solo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state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visualizzate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tutte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1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hermate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(an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saltandole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corso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co).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mail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comparsa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finestra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“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9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artita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terminata”,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premendo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pulsa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uscita.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caso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accesso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Gmail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fossero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errati,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fosse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connessione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9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ternet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atti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termine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parti-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ta,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mostrato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messaggio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errore.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mail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caso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34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ersa,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sal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mail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edire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viate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termine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prima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nnessione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ternet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atti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accesso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Gmail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corretti.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0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238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11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ostazioni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11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2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  <w:b/>
          <w:bCs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9"/>
          <w:b/>
          <w:bCs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19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33"/>
          <w:w w:val="168"/>
          <w:b/>
          <w:bCs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b/>
          <w:bCs/>
        </w:rPr>
        <w:t>oggetti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2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  <w:b/>
          <w:bCs/>
        </w:rPr>
        <w:t>vime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3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9"/>
          <w:b/>
          <w:bCs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questa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bino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individuare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oggetti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trusi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nascosti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grup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oggetti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(figura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5.5).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8pt;height:243pt;mso-position-horizontal-relative:char;mso-position-vertical-relative:line" type="#_x0000_t75">
            <v:imagedata r:id="rId94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24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5.5: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oggetti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vime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2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Occorre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ecificare: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Email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destinazi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(pu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essere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indiri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z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email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963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Gmail)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Criterio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(forma/colore/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9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ercetti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7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o)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Numero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care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898" w:footer="1934" w:top="2200" w:bottom="212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Numero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totale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oggetti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sullo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hermo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9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146"/>
          <w:w w:val="119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9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1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50,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inclusi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trusi)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1" w:firstLine="-237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Numero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trusi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grup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oggetti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(in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inferiore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totale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degli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oggetti)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massimo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secondi)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1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40" w:lineRule="auto"/>
        <w:ind w:left="378" w:right="2112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11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ostazioni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11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2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  <w:b/>
          <w:bCs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9"/>
          <w:b/>
          <w:bCs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19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33"/>
          <w:w w:val="168"/>
          <w:b/>
          <w:bCs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b/>
          <w:bCs/>
        </w:rPr>
        <w:t>oggetti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fissi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nello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spazio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individuare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oggetti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trusi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nascosti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griglia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oggetti.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trusi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appaiono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scompaiono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corso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partita,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ccorre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ccarli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prima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mpaiano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(figura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5.6).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8pt;height:243pt;mso-position-horizontal-relative:char;mso-position-vertical-relative:line" type="#_x0000_t75">
            <v:imagedata r:id="rId95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75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5.6: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oggetti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fissi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Occorre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ecificare: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Email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destinazio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(pu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essere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indiri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z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email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963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Gmail)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898" w:footer="1934" w:top="2200" w:bottom="212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Criterio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(forma/colore/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9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ercetti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7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o)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Numero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care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Numero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righe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(non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18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46"/>
          <w:w w:val="118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1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6)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Numero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colonne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(non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18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46"/>
          <w:w w:val="118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1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10)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Numero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trusi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(in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inferiore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totale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degli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oggetti)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massimo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secondi)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attesa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rima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compaia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truso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(in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sec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ondi)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osizione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truso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sullo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hermo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(in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secondi)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898" w:footer="1934" w:top="2200" w:bottom="2160" w:left="1680" w:right="1680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537" w:lineRule="exact"/>
        <w:ind w:left="378" w:right="-20"/>
        <w:jc w:val="left"/>
        <w:rPr>
          <w:rFonts w:ascii="Times New Roman" w:hAnsi="Times New Roman" w:cs="Times New Roman" w:eastAsia="Times New Roman"/>
          <w:sz w:val="49"/>
          <w:szCs w:val="49"/>
        </w:rPr>
      </w:pPr>
      <w:rPr/>
      <w:r>
        <w:rPr>
          <w:rFonts w:ascii="Times New Roman" w:hAnsi="Times New Roman" w:cs="Times New Roman" w:eastAsia="Times New Roman"/>
          <w:sz w:val="49"/>
          <w:szCs w:val="49"/>
          <w:spacing w:val="0"/>
          <w:w w:val="114"/>
          <w:b/>
          <w:bCs/>
        </w:rPr>
        <w:t>Capitolo</w:t>
      </w:r>
      <w:r>
        <w:rPr>
          <w:rFonts w:ascii="Times New Roman" w:hAnsi="Times New Roman" w:cs="Times New Roman" w:eastAsia="Times New Roman"/>
          <w:sz w:val="49"/>
          <w:szCs w:val="49"/>
          <w:spacing w:val="66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4"/>
          <w:b/>
          <w:bCs/>
        </w:rPr>
        <w:t>6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</w:r>
    </w:p>
    <w:p>
      <w:pPr>
        <w:spacing w:before="2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49"/>
          <w:szCs w:val="49"/>
        </w:rPr>
      </w:pPr>
      <w:rPr/>
      <w:r>
        <w:rPr>
          <w:rFonts w:ascii="Times New Roman" w:hAnsi="Times New Roman" w:cs="Times New Roman" w:eastAsia="Times New Roman"/>
          <w:sz w:val="49"/>
          <w:szCs w:val="49"/>
          <w:w w:val="113"/>
          <w:b/>
          <w:bCs/>
        </w:rPr>
        <w:t>Su</w:t>
      </w:r>
      <w:r>
        <w:rPr>
          <w:rFonts w:ascii="Times New Roman" w:hAnsi="Times New Roman" w:cs="Times New Roman" w:eastAsia="Times New Roman"/>
          <w:sz w:val="49"/>
          <w:szCs w:val="49"/>
          <w:spacing w:val="15"/>
          <w:w w:val="113"/>
          <w:b/>
          <w:bCs/>
        </w:rPr>
        <w:t>p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14"/>
          <w:b/>
          <w:bCs/>
        </w:rPr>
        <w:t>erApp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</w:r>
    </w:p>
    <w:p>
      <w:pPr>
        <w:spacing w:before="1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84" w:lineRule="auto"/>
        <w:ind w:left="4180" w:right="377" w:firstLine="62"/>
        <w:jc w:val="right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5"/>
          <w:i/>
        </w:rPr>
        <w:t>D</w:t>
      </w:r>
      <w:r>
        <w:rPr>
          <w:rFonts w:ascii="Times New Roman" w:hAnsi="Times New Roman" w:cs="Times New Roman" w:eastAsia="Times New Roman"/>
          <w:sz w:val="34"/>
          <w:szCs w:val="34"/>
          <w:spacing w:val="-18"/>
          <w:w w:val="105"/>
          <w:i/>
        </w:rPr>
        <w:t>o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5"/>
          <w:i/>
        </w:rPr>
        <w:t>cumentazione</w:t>
      </w:r>
      <w:r>
        <w:rPr>
          <w:rFonts w:ascii="Times New Roman" w:hAnsi="Times New Roman" w:cs="Times New Roman" w:eastAsia="Times New Roman"/>
          <w:sz w:val="34"/>
          <w:szCs w:val="34"/>
          <w:spacing w:val="39"/>
          <w:w w:val="105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34"/>
          <w:szCs w:val="34"/>
          <w:spacing w:val="38"/>
          <w:w w:val="100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cu</w:t>
      </w:r>
      <w:r>
        <w:rPr>
          <w:rFonts w:ascii="Times New Roman" w:hAnsi="Times New Roman" w:cs="Times New Roman" w:eastAsia="Times New Roman"/>
          <w:sz w:val="34"/>
          <w:szCs w:val="34"/>
          <w:spacing w:val="-17"/>
          <w:w w:val="100"/>
          <w:i/>
        </w:rPr>
        <w:t>r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a</w:t>
      </w:r>
      <w:r>
        <w:rPr>
          <w:rFonts w:ascii="Times New Roman" w:hAnsi="Times New Roman" w:cs="Times New Roman" w:eastAsia="Times New Roman"/>
          <w:sz w:val="34"/>
          <w:szCs w:val="34"/>
          <w:spacing w:val="60"/>
          <w:w w:val="100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4"/>
          <w:i/>
        </w:rPr>
        <w:t>di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4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-17"/>
          <w:w w:val="100"/>
          <w:i/>
        </w:rPr>
        <w:t>L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o</w:t>
      </w:r>
      <w:r>
        <w:rPr>
          <w:rFonts w:ascii="Times New Roman" w:hAnsi="Times New Roman" w:cs="Times New Roman" w:eastAsia="Times New Roman"/>
          <w:sz w:val="34"/>
          <w:szCs w:val="34"/>
          <w:spacing w:val="-17"/>
          <w:w w:val="100"/>
          <w:i/>
        </w:rPr>
        <w:t>r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enzo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12"/>
          <w:w w:val="100"/>
          <w:i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3"/>
          <w:i/>
        </w:rPr>
        <w:t>Affetti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3"/>
          <w:i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</w:rPr>
        <w:t>(</w:t>
      </w:r>
      <w:r>
        <w:rPr>
          <w:rFonts w:ascii="Courier" w:hAnsi="Courier" w:cs="Courier" w:eastAsia="Courier"/>
          <w:sz w:val="28"/>
          <w:szCs w:val="28"/>
          <w:spacing w:val="0"/>
          <w:w w:val="87"/>
        </w:rPr>
        <w:t>lorenzo.affetti@polimi.i</w:t>
      </w:r>
      <w:r>
        <w:rPr>
          <w:rFonts w:ascii="Courier" w:hAnsi="Courier" w:cs="Courier" w:eastAsia="Courier"/>
          <w:sz w:val="28"/>
          <w:szCs w:val="28"/>
          <w:spacing w:val="4"/>
          <w:w w:val="87"/>
        </w:rPr>
        <w:t>t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</w:rPr>
        <w:t>)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jc w:val="right"/>
        <w:spacing w:after="0"/>
        <w:sectPr>
          <w:pgNumType w:start="76"/>
          <w:pgMar w:header="0" w:footer="1848" w:top="1560" w:bottom="2040" w:left="1680" w:right="1680"/>
          <w:headerReference w:type="default" r:id="rId96"/>
          <w:footerReference w:type="default" r:id="rId97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9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537" w:lineRule="exact"/>
        <w:ind w:left="378" w:right="-20"/>
        <w:jc w:val="left"/>
        <w:rPr>
          <w:rFonts w:ascii="Times New Roman" w:hAnsi="Times New Roman" w:cs="Times New Roman" w:eastAsia="Times New Roman"/>
          <w:sz w:val="49"/>
          <w:szCs w:val="49"/>
        </w:rPr>
      </w:pPr>
      <w:rPr/>
      <w:r>
        <w:rPr>
          <w:rFonts w:ascii="Times New Roman" w:hAnsi="Times New Roman" w:cs="Times New Roman" w:eastAsia="Times New Roman"/>
          <w:sz w:val="49"/>
          <w:szCs w:val="49"/>
          <w:spacing w:val="0"/>
          <w:w w:val="113"/>
          <w:b/>
          <w:bCs/>
        </w:rPr>
        <w:t>Indice</w:t>
      </w:r>
      <w:r>
        <w:rPr>
          <w:rFonts w:ascii="Times New Roman" w:hAnsi="Times New Roman" w:cs="Times New Roman" w:eastAsia="Times New Roman"/>
          <w:sz w:val="49"/>
          <w:szCs w:val="49"/>
          <w:spacing w:val="0"/>
          <w:w w:val="100"/>
        </w:rPr>
      </w:r>
    </w:p>
    <w:p>
      <w:pPr>
        <w:spacing w:before="0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729" w:right="-20"/>
        <w:jc w:val="left"/>
        <w:tabs>
          <w:tab w:pos="1260" w:val="left"/>
          <w:tab w:pos="7900" w:val="left"/>
        </w:tabs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6.1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uale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Sviluppatore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ab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78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6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15" w:after="0" w:line="240" w:lineRule="auto"/>
        <w:ind w:left="72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w10:wrap type="none"/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145.367004pt;margin-top:-88.679314pt;width:348.049146pt;height:151.9672pt;mso-position-horizontal-relative:page;mso-position-vertical-relative:paragraph;z-index:-4649" type="#_x0000_t202" filled="f" stroked="f">
            <v:textbox inset="0,0,0,0">
              <w:txbxContent>
                <w:tbl>
                  <w:tblPr>
                    <w:tblW w:w="0" w:type="auto"/>
                    <w:tblLook w:val="01E0"/>
                    <w:tblLayout w:type="fixed"/>
                    <w:tblCellMar>
                      <w:left w:w="0" w:type="dxa"/>
                      <w:right w:w="0" w:type="dxa"/>
                      <w:bottom w:w="0" w:type="dxa"/>
                      <w:top w:w="0" w:type="dxa"/>
                    </w:tblCellMar>
                    <w:jc w:val="left"/>
                  </w:tblPr>
                  <w:tblGrid/>
                  <w:tr>
                    <w:trPr>
                      <w:trHeight w:val="436" w:hRule="exact"/>
                    </w:trPr>
                    <w:tc>
                      <w:tcPr>
                        <w:tcW w:w="65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4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6.1.1</w:t>
                        </w:r>
                      </w:p>
                    </w:tc>
                    <w:tc>
                      <w:tcPr>
                        <w:tcW w:w="2187" w:type="dxa"/>
                        <w:gridSpan w:val="7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134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I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-6"/>
                            <w:w w:val="100"/>
                          </w:rPr>
                          <w:t>n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tr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7"/>
                            <w:w w:val="100"/>
                          </w:rPr>
                          <w:t>o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duzione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23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23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38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5" w:after="0" w:line="240" w:lineRule="auto"/>
                          <w:ind w:left="107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78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</w:tr>
                  <w:tr>
                    <w:trPr>
                      <w:trHeight w:val="433" w:hRule="exact"/>
                    </w:trPr>
                    <w:tc>
                      <w:tcPr>
                        <w:tcW w:w="65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4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6.1.2</w:t>
                        </w:r>
                      </w:p>
                    </w:tc>
                    <w:tc>
                      <w:tcPr>
                        <w:tcW w:w="2187" w:type="dxa"/>
                        <w:gridSpan w:val="7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134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8"/>
                          </w:rPr>
                          <w:t>Struttura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8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1"/>
                            <w:w w:val="108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8"/>
                          </w:rPr>
                          <w:t>Generale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23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38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107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79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</w:tr>
                  <w:tr>
                    <w:trPr>
                      <w:trHeight w:val="433" w:hRule="exact"/>
                    </w:trPr>
                    <w:tc>
                      <w:tcPr>
                        <w:tcW w:w="65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4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6.1.3</w:t>
                        </w:r>
                      </w:p>
                    </w:tc>
                    <w:tc>
                      <w:tcPr>
                        <w:tcW w:w="1264" w:type="dxa"/>
                        <w:gridSpan w:val="2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134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Ba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-6"/>
                            <w:w w:val="100"/>
                          </w:rPr>
                          <w:t>c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-6"/>
                            <w:w w:val="100"/>
                          </w:rPr>
                          <w:t>k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end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55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23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38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107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82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</w:tr>
                  <w:tr>
                    <w:trPr>
                      <w:trHeight w:val="336" w:hRule="exact"/>
                    </w:trPr>
                    <w:tc>
                      <w:tcPr>
                        <w:tcW w:w="65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4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6.1.4</w:t>
                        </w:r>
                      </w:p>
                    </w:tc>
                    <w:tc>
                      <w:tcPr>
                        <w:tcW w:w="1264" w:type="dxa"/>
                        <w:gridSpan w:val="2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134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-20"/>
                            <w:w w:val="108"/>
                          </w:rPr>
                          <w:t>F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8"/>
                          </w:rPr>
                          <w:t>ro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-6"/>
                            <w:w w:val="108"/>
                          </w:rPr>
                          <w:t>n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8"/>
                          </w:rPr>
                          <w:t>tend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30"/>
                            <w:w w:val="108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8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23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38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107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90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</w:tr>
                  <w:tr>
                    <w:trPr>
                      <w:trHeight w:val="531" w:hRule="exact"/>
                    </w:trPr>
                    <w:tc>
                      <w:tcPr>
                        <w:tcW w:w="6961" w:type="dxa"/>
                        <w:gridSpan w:val="29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9" w:after="0" w:line="140" w:lineRule="exact"/>
                          <w:jc w:val="left"/>
                          <w:rPr>
                            <w:sz w:val="14"/>
                            <w:szCs w:val="14"/>
                          </w:rPr>
                        </w:pPr>
                        <w:rPr/>
                        <w:r>
                          <w:rPr>
                            <w:sz w:val="14"/>
                            <w:szCs w:val="14"/>
                          </w:rPr>
                        </w:r>
                      </w:p>
                      <w:p>
                        <w:pPr>
                          <w:spacing w:before="0" w:after="0" w:line="240" w:lineRule="auto"/>
                          <w:ind w:left="40" w:right="-20"/>
                          <w:jc w:val="left"/>
                          <w:tabs>
                            <w:tab w:pos="6680" w:val="left"/>
                          </w:tabs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Ma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-6"/>
                            <w:w w:val="100"/>
                          </w:rPr>
                          <w:t>n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uale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53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Ute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-6"/>
                            <w:w w:val="100"/>
                          </w:rPr>
                          <w:t>n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te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9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-56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ab/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94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</w:tr>
                  <w:tr>
                    <w:trPr>
                      <w:trHeight w:val="433" w:hRule="exact"/>
                    </w:trPr>
                    <w:tc>
                      <w:tcPr>
                        <w:tcW w:w="65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4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6.2.1</w:t>
                        </w:r>
                      </w:p>
                    </w:tc>
                    <w:tc>
                      <w:tcPr>
                        <w:tcW w:w="1080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134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  <w:i/>
                          </w:rPr>
                          <w:t>Master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  <w:i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19"/>
                            <w:w w:val="100"/>
                            <w:i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23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38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107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95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</w:tr>
                  <w:tr>
                    <w:trPr>
                      <w:trHeight w:val="436" w:hRule="exact"/>
                    </w:trPr>
                    <w:tc>
                      <w:tcPr>
                        <w:tcW w:w="65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4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6.2.2</w:t>
                        </w:r>
                      </w:p>
                    </w:tc>
                    <w:tc>
                      <w:tcPr>
                        <w:tcW w:w="1080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134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  <w:i/>
                          </w:rPr>
                          <w:t>Slave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55"/>
                            <w:w w:val="100"/>
                            <w:i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4"/>
                            <w:w w:val="100"/>
                          </w:rPr>
                          <w:t> 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185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23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60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7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  <w:tc>
                      <w:tcPr>
                        <w:tcW w:w="381" w:type="dxa"/>
                        <w:tcBorders>
                          <w:top w:val="nil" w:sz="6" w:space="0" w:color="auto"/>
                          <w:bottom w:val="nil" w:sz="6" w:space="0" w:color="auto"/>
                          <w:left w:val="nil" w:sz="6" w:space="0" w:color="auto"/>
                          <w:right w:val="nil" w:sz="6" w:space="0" w:color="auto"/>
                        </w:tcBorders>
                      </w:tcPr>
                      <w:p>
                        <w:pPr>
                          <w:spacing w:before="52" w:after="0" w:line="240" w:lineRule="auto"/>
                          <w:ind w:left="107" w:right="-20"/>
                          <w:jc w:val="left"/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</w:rPr>
                        </w:pPr>
                        <w:rPr/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  <w:t>98</w:t>
                        </w:r>
                        <w:r>
                          <w:rPr>
                            <w:rFonts w:ascii="Times New Roman" w:hAnsi="Times New Roman" w:cs="Times New Roman" w:eastAsia="Times New Roman"/>
                            <w:sz w:val="24"/>
                            <w:szCs w:val="24"/>
                            <w:spacing w:val="0"/>
                            <w:w w:val="100"/>
                          </w:rPr>
                        </w:r>
                      </w:p>
                    </w:tc>
                  </w:tr>
                </w:tbl>
                <w:p>
                  <w:pPr>
                    <w:spacing w:before="0" w:after="0" w:line="240" w:lineRule="auto"/>
                    <w:jc w:val="left"/>
                  </w:pPr>
                  <w:rPr/>
                </w:p>
              </w:txbxContent>
            </v:textbox>
          </v:shape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6.2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NumType w:start="77"/>
          <w:pgMar w:header="0" w:footer="1848" w:top="1560" w:bottom="2040" w:left="1680" w:right="1680"/>
          <w:headerReference w:type="default" r:id="rId98"/>
          <w:footerReference w:type="default" r:id="rId99"/>
          <w:pgSz w:w="11920" w:h="16840"/>
        </w:sectPr>
      </w:pPr>
      <w:rPr/>
    </w:p>
    <w:p>
      <w:pPr>
        <w:spacing w:before="3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3490"/>
        <w:jc w:val="both"/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6.1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    </w:t>
      </w:r>
      <w:r>
        <w:rPr>
          <w:rFonts w:ascii="Times New Roman" w:hAnsi="Times New Roman" w:cs="Times New Roman" w:eastAsia="Times New Roman"/>
          <w:sz w:val="34"/>
          <w:szCs w:val="34"/>
          <w:spacing w:val="3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4"/>
          <w:b/>
          <w:bCs/>
        </w:rPr>
        <w:t>Ma</w:t>
      </w:r>
      <w:r>
        <w:rPr>
          <w:rFonts w:ascii="Times New Roman" w:hAnsi="Times New Roman" w:cs="Times New Roman" w:eastAsia="Times New Roman"/>
          <w:sz w:val="34"/>
          <w:szCs w:val="34"/>
          <w:spacing w:val="-11"/>
          <w:w w:val="114"/>
          <w:b/>
          <w:bCs/>
        </w:rPr>
        <w:t>n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4"/>
          <w:b/>
          <w:bCs/>
        </w:rPr>
        <w:t>uale</w:t>
      </w:r>
      <w:r>
        <w:rPr>
          <w:rFonts w:ascii="Times New Roman" w:hAnsi="Times New Roman" w:cs="Times New Roman" w:eastAsia="Times New Roman"/>
          <w:sz w:val="34"/>
          <w:szCs w:val="34"/>
          <w:spacing w:val="22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4"/>
          <w:b/>
          <w:bCs/>
        </w:rPr>
        <w:t>Sviluppatore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20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378" w:right="5321"/>
        <w:jc w:val="both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18"/>
          <w:b/>
          <w:bCs/>
        </w:rPr>
        <w:t>6.1.1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8"/>
          <w:b/>
          <w:bCs/>
        </w:rPr>
        <w:t>  </w:t>
      </w:r>
      <w:r>
        <w:rPr>
          <w:rFonts w:ascii="Times New Roman" w:hAnsi="Times New Roman" w:cs="Times New Roman" w:eastAsia="Times New Roman"/>
          <w:sz w:val="28"/>
          <w:szCs w:val="28"/>
          <w:spacing w:val="76"/>
          <w:w w:val="118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3"/>
          <w:b/>
          <w:bCs/>
        </w:rPr>
        <w:t>I</w:t>
      </w:r>
      <w:r>
        <w:rPr>
          <w:rFonts w:ascii="Times New Roman" w:hAnsi="Times New Roman" w:cs="Times New Roman" w:eastAsia="Times New Roman"/>
          <w:sz w:val="28"/>
          <w:szCs w:val="28"/>
          <w:spacing w:val="-9"/>
          <w:w w:val="113"/>
          <w:b/>
          <w:bCs/>
        </w:rPr>
        <w:t>n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7"/>
          <w:b/>
          <w:bCs/>
        </w:rPr>
        <w:t>tr</w:t>
      </w:r>
      <w:r>
        <w:rPr>
          <w:rFonts w:ascii="Times New Roman" w:hAnsi="Times New Roman" w:cs="Times New Roman" w:eastAsia="Times New Roman"/>
          <w:sz w:val="28"/>
          <w:szCs w:val="28"/>
          <w:spacing w:val="9"/>
          <w:w w:val="117"/>
          <w:b/>
          <w:bCs/>
        </w:rPr>
        <w:t>o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5"/>
          <w:b/>
          <w:bCs/>
        </w:rPr>
        <w:t>duzione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dell’applicazione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quello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mettere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colla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orazione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quattro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catori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attr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9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erso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erse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co.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squadra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tablet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erso,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uno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slave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necessita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lteriore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tablet,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err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utilizzato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nessun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catore,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forni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3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informazioni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massima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corso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scandi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5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partite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man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5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76" w:lineRule="auto"/>
        <w:ind w:left="378" w:right="336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ositivi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unicano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mezzo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connessione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Bluet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oth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disegno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massima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osizioni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fornito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6.1.</w:t>
      </w:r>
    </w:p>
    <w:p>
      <w:pPr>
        <w:spacing w:before="6" w:after="0" w:line="240" w:lineRule="auto"/>
        <w:ind w:left="72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L’applicazione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comprende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tre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430" w:lineRule="atLeast"/>
        <w:ind w:left="963" w:right="330" w:firstLine="-2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ova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l’Intrus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appu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truso.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rto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oste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esatte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consecuti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(configurabile)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feedba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sonori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visivi)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3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3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a,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quindi,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truso.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essere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lanciato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qu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attro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a: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truso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colore,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  <w:i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3"/>
          <w:i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2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  <w:i/>
        </w:rPr>
        <w:t>a-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1"/>
          <w:i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  <w:i/>
        </w:rPr>
        <w:t>olo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99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(come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colore,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differenza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immagini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mostrate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bian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nero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ersione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co),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direzione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forma.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jc w:val="left"/>
        <w:spacing w:after="0"/>
        <w:sectPr>
          <w:pgNumType w:start="78"/>
          <w:pgMar w:header="1898" w:footer="1980" w:top="2160" w:bottom="2160" w:left="1680" w:right="1680"/>
          <w:headerReference w:type="default" r:id="rId100"/>
          <w:footerReference w:type="default" r:id="rId101"/>
          <w:pgSz w:w="11920" w:h="16840"/>
        </w:sectPr>
      </w:pPr>
      <w:rPr/>
    </w:p>
    <w:p>
      <w:pPr>
        <w:spacing w:before="15" w:after="0" w:line="240" w:lineRule="auto"/>
        <w:ind w:left="726" w:right="-87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dina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  <w:i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122"/>
          <w:w w:val="104"/>
          <w:i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49"/>
          <w:i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5" w:after="0" w:line="240" w:lineRule="auto"/>
        <w:ind w:right="-7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br w:type="column"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olo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  <w:i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123"/>
          <w:w w:val="104"/>
          <w:i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49"/>
          <w:i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5" w:after="0" w:line="240" w:lineRule="auto"/>
        <w:ind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br w:type="column"/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ande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ordinare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680"/>
          <w:cols w:num="3" w:equalWidth="0">
            <w:col w:w="2554" w:space="118"/>
            <w:col w:w="1484" w:space="118"/>
            <w:col w:w="4286"/>
          </w:cols>
        </w:sectPr>
      </w:pPr>
      <w:rPr/>
    </w:p>
    <w:p>
      <w:pPr>
        <w:spacing w:before="2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15" w:after="0" w:line="240" w:lineRule="auto"/>
        <w:ind w:left="963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quattro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oggetti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9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146"/>
          <w:w w:val="119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9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1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ccolo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9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146"/>
          <w:w w:val="119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9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1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grande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vice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ersa.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1" w:firstLine="-237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42"/>
          <w:i/>
        </w:rPr>
        <w:t>•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42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Costruisci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  <w:i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or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catori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ono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completare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torre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2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osta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quattro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ogge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tti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cando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turn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1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76" w:lineRule="auto"/>
        <w:ind w:left="378" w:right="337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uno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l’applicazione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sotto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agli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immagini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ono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el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cit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ariabile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nastri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tras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11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ortatori.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68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7.6075pt;height:333.0375pt;mso-position-horizontal-relative:char;mso-position-vertical-relative:line" type="#_x0000_t75">
            <v:imagedata r:id="rId102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2868" w:right="2868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6.1: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cinque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tablet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artita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manche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(o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stage</w:t>
      </w:r>
      <w:r>
        <w:rPr>
          <w:rFonts w:ascii="Times New Roman" w:hAnsi="Times New Roman" w:cs="Times New Roman" w:eastAsia="Times New Roman"/>
          <w:sz w:val="24"/>
          <w:szCs w:val="24"/>
          <w:spacing w:val="-4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confi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gurabile.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completame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tutte</w:t>
      </w:r>
      <w:r>
        <w:rPr>
          <w:rFonts w:ascii="Times New Roman" w:hAnsi="Times New Roman" w:cs="Times New Roman" w:eastAsia="Times New Roman"/>
          <w:sz w:val="24"/>
          <w:szCs w:val="24"/>
          <w:spacing w:val="-16"/>
          <w:w w:val="11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orta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vittoria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grup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teggi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sempre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ulativi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tera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squad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6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4423"/>
        <w:jc w:val="both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  <w:b/>
          <w:bCs/>
        </w:rPr>
        <w:t>6.1.2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  <w:b/>
          <w:bCs/>
        </w:rPr>
        <w:t>   </w:t>
      </w:r>
      <w:r>
        <w:rPr>
          <w:rFonts w:ascii="Times New Roman" w:hAnsi="Times New Roman" w:cs="Times New Roman" w:eastAsia="Times New Roman"/>
          <w:sz w:val="28"/>
          <w:szCs w:val="28"/>
          <w:spacing w:val="10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  <w:b/>
          <w:bCs/>
        </w:rPr>
        <w:t>Struttura</w:t>
      </w:r>
      <w:r>
        <w:rPr>
          <w:rFonts w:ascii="Times New Roman" w:hAnsi="Times New Roman" w:cs="Times New Roman" w:eastAsia="Times New Roman"/>
          <w:sz w:val="28"/>
          <w:szCs w:val="28"/>
          <w:spacing w:val="39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  <w:b/>
          <w:bCs/>
        </w:rPr>
        <w:t>Generale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0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434" w:lineRule="exact"/>
        <w:ind w:left="378" w:right="33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dice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sorge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dell’applicazio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suddiviso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tre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duli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(figura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6.2)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dulo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app</w:t>
      </w:r>
      <w:r>
        <w:rPr>
          <w:rFonts w:ascii="Courier" w:hAnsi="Courier" w:cs="Courier" w:eastAsia="Courier"/>
          <w:sz w:val="24"/>
          <w:szCs w:val="24"/>
          <w:spacing w:val="-3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end,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comprensi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u-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nicazione,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fro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tend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dell’applicazione.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dulo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libgdx</w:t>
      </w:r>
      <w:r>
        <w:rPr>
          <w:rFonts w:ascii="Courier" w:hAnsi="Courier" w:cs="Courier" w:eastAsia="Courier"/>
          <w:sz w:val="24"/>
          <w:szCs w:val="24"/>
          <w:spacing w:val="-6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parti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40" w:lineRule="auto"/>
        <w:ind w:left="378" w:right="-7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w w:val="104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123"/>
          <w:w w:val="108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120" w:lineRule="exact"/>
        <w:jc w:val="left"/>
        <w:rPr>
          <w:sz w:val="12"/>
          <w:szCs w:val="12"/>
        </w:rPr>
      </w:pPr>
      <w:rPr/>
      <w:r>
        <w:rPr/>
        <w:br w:type="column"/>
      </w:r>
      <w:r>
        <w:rPr>
          <w:sz w:val="12"/>
          <w:szCs w:val="12"/>
        </w:rPr>
      </w:r>
    </w:p>
    <w:p>
      <w:pPr>
        <w:spacing w:before="0" w:after="0" w:line="240" w:lineRule="auto"/>
        <w:ind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9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teratti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9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dell’applicazione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ci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quelle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nastri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tras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ortatori.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type w:val="continuous"/>
          <w:pgSz w:w="11920" w:h="16840"/>
          <w:pgMar w:top="1560" w:bottom="280" w:left="1680" w:right="1680"/>
          <w:cols w:num="2" w:equalWidth="0">
            <w:col w:w="697" w:space="103"/>
            <w:col w:w="7760"/>
          </w:cols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2933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133.38pt;height:198.9pt;mso-position-horizontal-relative:char;mso-position-vertical-relative:line" type="#_x0000_t75">
            <v:imagedata r:id="rId103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4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1568" w:right="1568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6.2: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</w:rPr>
        <w:t>struttura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1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progetto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(p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rofondi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5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1)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3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ne,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dulo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common</w:t>
      </w:r>
      <w:r>
        <w:rPr>
          <w:rFonts w:ascii="Courier" w:hAnsi="Courier" w:cs="Courier" w:eastAsia="Courier"/>
          <w:sz w:val="24"/>
          <w:szCs w:val="24"/>
          <w:spacing w:val="-6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duli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privi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endenze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frame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ork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Android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usati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edue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precede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duli.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5" w:lineRule="auto"/>
        <w:ind w:left="378" w:right="335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accennato,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erAp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divisa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tre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pri-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nibile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quattro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(in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real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a,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secondo,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tutt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4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via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rimane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9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9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ariata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esse,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ci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l’ordiname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quattro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immagini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iniziali).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quasi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costitue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7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ucleo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(si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eda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sezione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6.1.3)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agment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(si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eda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sezione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6.1.4)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segue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partic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hema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ere-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ditarie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1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illustrato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6.3,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oradi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eccezioni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he,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o,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facilme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comprensibili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lettura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dice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esempio,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abbia-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Slave1Color</w:t>
      </w:r>
      <w:r>
        <w:rPr>
          <w:rFonts w:ascii="Courier" w:hAnsi="Courier" w:cs="Courier" w:eastAsia="Courier"/>
          <w:sz w:val="24"/>
          <w:szCs w:val="24"/>
          <w:spacing w:val="-24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Slave1ColorAgai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solo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MasterColor</w:t>
      </w:r>
      <w:r>
        <w:rPr>
          <w:rFonts w:ascii="Courier" w:hAnsi="Courier" w:cs="Courier" w:eastAsia="Courier"/>
          <w:sz w:val="24"/>
          <w:szCs w:val="24"/>
          <w:spacing w:val="-24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7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8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´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ruolo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ca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bia).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240" w:lineRule="auto"/>
        <w:ind w:left="72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eleme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costitutivi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’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tera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app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licazione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sono:</w:t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0"/>
          <w:b/>
          <w:bCs/>
          <w:i/>
        </w:rPr>
        <w:t>Cont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20"/>
          <w:b/>
          <w:bCs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0"/>
          <w:b/>
          <w:bCs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20"/>
          <w:b/>
          <w:bCs/>
          <w:i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0"/>
          <w:b/>
          <w:bCs/>
          <w:i/>
        </w:rPr>
        <w:t>ler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0"/>
          <w:b/>
          <w:bCs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20"/>
          <w:b/>
          <w:bCs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7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tano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logica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6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suo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stato;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3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2"/>
          <w:b/>
          <w:bCs/>
          <w:i/>
        </w:rPr>
        <w:t>Tile</w:t>
      </w:r>
      <w:r>
        <w:rPr>
          <w:rFonts w:ascii="Times New Roman" w:hAnsi="Times New Roman" w:cs="Times New Roman" w:eastAsia="Times New Roman"/>
          <w:sz w:val="24"/>
          <w:szCs w:val="24"/>
          <w:spacing w:val="65"/>
          <w:w w:val="122"/>
          <w:b/>
          <w:bCs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ini,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costi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tuiscono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dello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dell’applicazione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(si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eda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sse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90.195pt;height:256.4325pt;mso-position-horizontal-relative:char;mso-position-vertical-relative:line" type="#_x0000_t75">
            <v:imagedata r:id="rId104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2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189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6.3: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ereditarie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8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generale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7" w:lineRule="auto"/>
        <w:ind w:left="963" w:right="33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85"/>
        </w:rPr>
        <w:t>it.playfellas.superapp.tiles.T</w:t>
      </w:r>
      <w:r>
        <w:rPr>
          <w:rFonts w:ascii="Courier" w:hAnsi="Courier" w:cs="Courier" w:eastAsia="Courier"/>
          <w:sz w:val="24"/>
          <w:szCs w:val="24"/>
          <w:spacing w:val="3"/>
          <w:w w:val="85"/>
        </w:rPr>
        <w:t>i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le</w:t>
      </w:r>
      <w:r>
        <w:rPr>
          <w:rFonts w:ascii="Courier" w:hAnsi="Courier" w:cs="Courier" w:eastAsia="Courier"/>
          <w:sz w:val="24"/>
          <w:szCs w:val="24"/>
          <w:spacing w:val="-31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dulo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commo</w:t>
      </w:r>
      <w:r>
        <w:rPr>
          <w:rFonts w:ascii="Courier" w:hAnsi="Courier" w:cs="Courier" w:eastAsia="Courier"/>
          <w:sz w:val="24"/>
          <w:szCs w:val="24"/>
          <w:spacing w:val="1"/>
          <w:w w:val="85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immagini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1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7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her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dare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ris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5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oste;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" w:after="0" w:line="180" w:lineRule="exact"/>
        <w:jc w:val="left"/>
        <w:rPr>
          <w:sz w:val="18"/>
          <w:szCs w:val="18"/>
        </w:rPr>
      </w:pPr>
      <w:rPr/>
      <w:r>
        <w:rPr>
          <w:sz w:val="18"/>
          <w:szCs w:val="18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  <w:i/>
        </w:rPr>
        <w:t>UI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  <w:i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  <w:b/>
          <w:bCs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mostra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all’ute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accoglie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azioni;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9" w:after="0" w:line="120" w:lineRule="exact"/>
        <w:jc w:val="left"/>
        <w:rPr>
          <w:sz w:val="12"/>
          <w:szCs w:val="12"/>
        </w:rPr>
      </w:pPr>
      <w:rPr/>
      <w:r>
        <w:rPr>
          <w:sz w:val="12"/>
          <w:szCs w:val="12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963" w:right="336" w:firstLine="-58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3"/>
          <w:b/>
          <w:bCs/>
          <w:i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23"/>
          <w:b/>
          <w:bCs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3"/>
          <w:b/>
          <w:bCs/>
          <w:i/>
        </w:rPr>
        <w:t>esenter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3"/>
          <w:b/>
          <w:bCs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23"/>
          <w:b/>
          <w:bCs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terpretano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azioni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dell’ute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fornite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UI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fornendole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Cont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  <w:i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ler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onso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otte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uto,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  <w:i/>
        </w:rPr>
        <w:t>UI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ap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or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tare.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376" w:lineRule="auto"/>
        <w:ind w:left="963" w:right="336" w:firstLine="-58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  <w:i/>
        </w:rPr>
        <w:t>Bus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  <w:i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  <w:b/>
          <w:bCs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unicazione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mezzo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eventi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eleme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stitutivi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dell’applicazione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cale)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ositivi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(in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remoto,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Bluet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oth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maggiori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informazioni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riguardo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unicazione,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eda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sezione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6.1.3.</w:t>
      </w:r>
    </w:p>
    <w:p>
      <w:pPr>
        <w:spacing w:before="3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6" w:lineRule="auto"/>
        <w:ind w:left="378" w:right="336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diagramma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6.4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mostra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erApp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loro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terazi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alto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ello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slave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diagram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fornito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vuole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essere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esausti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1"/>
        </w:rPr>
        <w:t>tutti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2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ossibili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messaggi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duli,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en</w:t>
      </w:r>
      <w:r>
        <w:rPr>
          <w:rFonts w:ascii="Times New Roman" w:hAnsi="Times New Roman" w:cs="Times New Roman" w:eastAsia="Times New Roman"/>
          <w:sz w:val="24"/>
          <w:szCs w:val="24"/>
          <w:spacing w:val="-26"/>
          <w:w w:val="98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9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ı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vuole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hiarire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idee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lettore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fornire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un’idea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massima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terazioni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classi.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5930"/>
        <w:jc w:val="both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18"/>
          <w:b/>
          <w:bCs/>
        </w:rPr>
        <w:t>6.1.3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8"/>
          <w:b/>
          <w:bCs/>
        </w:rPr>
        <w:t>  </w:t>
      </w:r>
      <w:r>
        <w:rPr>
          <w:rFonts w:ascii="Times New Roman" w:hAnsi="Times New Roman" w:cs="Times New Roman" w:eastAsia="Times New Roman"/>
          <w:sz w:val="28"/>
          <w:szCs w:val="28"/>
          <w:spacing w:val="76"/>
          <w:w w:val="118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7"/>
          <w:b/>
          <w:bCs/>
        </w:rPr>
        <w:t>Ba</w:t>
      </w:r>
      <w:r>
        <w:rPr>
          <w:rFonts w:ascii="Times New Roman" w:hAnsi="Times New Roman" w:cs="Times New Roman" w:eastAsia="Times New Roman"/>
          <w:sz w:val="28"/>
          <w:szCs w:val="28"/>
          <w:spacing w:val="-8"/>
          <w:w w:val="117"/>
          <w:b/>
          <w:bCs/>
        </w:rPr>
        <w:t>c</w:t>
      </w:r>
      <w:r>
        <w:rPr>
          <w:rFonts w:ascii="Times New Roman" w:hAnsi="Times New Roman" w:cs="Times New Roman" w:eastAsia="Times New Roman"/>
          <w:sz w:val="28"/>
          <w:szCs w:val="28"/>
          <w:spacing w:val="-9"/>
          <w:w w:val="109"/>
          <w:b/>
          <w:bCs/>
        </w:rPr>
        <w:t>k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6"/>
          <w:b/>
          <w:bCs/>
        </w:rPr>
        <w:t>end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6964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16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enBus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1" w:lineRule="auto"/>
        <w:ind w:left="378" w:right="33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spiegare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funzioname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qualsiasi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altro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4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rApp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necessario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7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tr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durre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6"/>
        </w:rPr>
        <w:t>TenBu</w:t>
      </w:r>
      <w:r>
        <w:rPr>
          <w:rFonts w:ascii="Courier" w:hAnsi="Courier" w:cs="Courier" w:eastAsia="Courier"/>
          <w:sz w:val="24"/>
          <w:szCs w:val="24"/>
          <w:spacing w:val="1"/>
          <w:w w:val="86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6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8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age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it.playfellas.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superapp.networ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quella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tutte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1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2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sistema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unicare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loro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sia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remoto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–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mezzo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trasmissione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eventi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TenBus</w:t>
      </w:r>
      <w:r>
        <w:rPr>
          <w:rFonts w:ascii="Courier" w:hAnsi="Courier" w:cs="Courier" w:eastAsia="Courier"/>
          <w:sz w:val="24"/>
          <w:szCs w:val="24"/>
          <w:spacing w:val="-7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ap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attorno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bus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b/>
          <w:bCs/>
        </w:rPr>
        <w:t>Otto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hyperlink r:id="rId105">
        <w:r>
          <w:rPr>
            <w:rFonts w:ascii="Courier" w:hAnsi="Courier" w:cs="Courier" w:eastAsia="Courier"/>
            <w:sz w:val="24"/>
            <w:szCs w:val="24"/>
            <w:spacing w:val="0"/>
            <w:w w:val="100"/>
          </w:rPr>
          <w:t>http://square.github.io/otto</w:t>
        </w:r>
        <w:r>
          <w:rPr>
            <w:rFonts w:ascii="Courier" w:hAnsi="Courier" w:cs="Courier" w:eastAsia="Courier"/>
            <w:sz w:val="24"/>
            <w:szCs w:val="24"/>
            <w:spacing w:val="4"/>
            <w:w w:val="100"/>
          </w:rPr>
          <w:t>/</w:t>
        </w:r>
      </w:hyperlink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371" w:lineRule="auto"/>
        <w:ind w:left="378" w:right="335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otte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uto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un’istanza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TenBus</w:t>
      </w:r>
      <w:r>
        <w:rPr>
          <w:rFonts w:ascii="Courier" w:hAnsi="Courier" w:cs="Courier" w:eastAsia="Courier"/>
          <w:sz w:val="24"/>
          <w:szCs w:val="24"/>
          <w:spacing w:val="-6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tramite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statico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get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oggetto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9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pos</w:t>
      </w:r>
      <w:r>
        <w:rPr>
          <w:rFonts w:ascii="Courier" w:hAnsi="Courier" w:cs="Courier" w:eastAsia="Courier"/>
          <w:sz w:val="24"/>
          <w:szCs w:val="24"/>
          <w:spacing w:val="1"/>
          <w:w w:val="85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85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NetEvent</w:t>
      </w:r>
      <w:r>
        <w:rPr>
          <w:rFonts w:ascii="Courier" w:hAnsi="Courier" w:cs="Courier" w:eastAsia="Courier"/>
          <w:sz w:val="24"/>
          <w:szCs w:val="24"/>
          <w:spacing w:val="-3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oppure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InternalEven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primi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erran-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remoto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canale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Bluet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oth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secondi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erranno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propagati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cale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usando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l’originale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tto.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molteplici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tipi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classi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it.playfellas.superapp.event</w:t>
      </w:r>
      <w:r>
        <w:rPr>
          <w:rFonts w:ascii="Courier" w:hAnsi="Courier" w:cs="Courier" w:eastAsia="Courier"/>
          <w:sz w:val="24"/>
          <w:szCs w:val="24"/>
          <w:spacing w:val="4"/>
          <w:w w:val="85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generazione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acce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9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trata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EventFactor</w:t>
      </w:r>
      <w:r>
        <w:rPr>
          <w:rFonts w:ascii="Courier" w:hAnsi="Courier" w:cs="Courier" w:eastAsia="Courier"/>
          <w:sz w:val="24"/>
          <w:szCs w:val="24"/>
          <w:spacing w:val="2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372" w:lineRule="auto"/>
        <w:ind w:left="378" w:right="335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oggetto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olesse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rice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degli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ti,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vr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sempliceme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care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register</w:t>
      </w:r>
      <w:r>
        <w:rPr>
          <w:rFonts w:ascii="Courier" w:hAnsi="Courier" w:cs="Courier" w:eastAsia="Courier"/>
          <w:sz w:val="24"/>
          <w:szCs w:val="24"/>
          <w:spacing w:val="-27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passando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qualsiasi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ggetto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(an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thi</w:t>
      </w:r>
      <w:r>
        <w:rPr>
          <w:rFonts w:ascii="Courier" w:hAnsi="Courier" w:cs="Courier" w:eastAsia="Courier"/>
          <w:sz w:val="24"/>
          <w:szCs w:val="24"/>
          <w:spacing w:val="1"/>
          <w:w w:val="85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abbia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registrato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tramite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l’annotazione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@Subscrib</w:t>
      </w:r>
      <w:r>
        <w:rPr>
          <w:rFonts w:ascii="Courier" w:hAnsi="Courier" w:cs="Courier" w:eastAsia="Courier"/>
          <w:sz w:val="24"/>
          <w:szCs w:val="24"/>
          <w:spacing w:val="1"/>
          <w:w w:val="85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meth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annotati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ono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accettare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ingresso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oggetto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uguale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teressato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ritornare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alore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voi</w:t>
      </w:r>
      <w:r>
        <w:rPr>
          <w:rFonts w:ascii="Courier" w:hAnsi="Courier" w:cs="Courier" w:eastAsia="Courier"/>
          <w:sz w:val="24"/>
          <w:szCs w:val="24"/>
          <w:spacing w:val="1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372" w:lineRule="auto"/>
        <w:ind w:left="378" w:right="33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TenBus</w:t>
      </w:r>
      <w:r>
        <w:rPr>
          <w:rFonts w:ascii="Courier" w:hAnsi="Courier" w:cs="Courier" w:eastAsia="Courier"/>
          <w:sz w:val="24"/>
          <w:szCs w:val="24"/>
          <w:spacing w:val="-6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offre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attach</w:t>
      </w:r>
      <w:r>
        <w:rPr>
          <w:rFonts w:ascii="Courier" w:hAnsi="Courier" w:cs="Courier" w:eastAsia="Courier"/>
          <w:sz w:val="24"/>
          <w:szCs w:val="24"/>
          <w:spacing w:val="-6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detach</w:t>
      </w:r>
      <w:r>
        <w:rPr>
          <w:rFonts w:ascii="Courier" w:hAnsi="Courier" w:cs="Courier" w:eastAsia="Courier"/>
          <w:sz w:val="24"/>
          <w:szCs w:val="24"/>
          <w:spacing w:val="-6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7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ermettere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scam-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bio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remoto.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funzion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dettagliato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connessione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Bluet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oth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(inizializzazione,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hiusura)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eda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dice.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6.775pt;height:486pt;mso-position-horizontal-relative:char;mso-position-vertical-relative:line" type="#_x0000_t75">
            <v:imagedata r:id="rId106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8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15" w:after="0" w:line="240" w:lineRule="auto"/>
        <w:ind w:left="1537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6.4: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erApp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uno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slave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67" w:lineRule="auto"/>
        <w:ind w:left="378" w:right="335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classi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BTThread</w:t>
      </w:r>
      <w:r>
        <w:rPr>
          <w:rFonts w:ascii="Courier" w:hAnsi="Courier" w:cs="Courier" w:eastAsia="Courier"/>
          <w:sz w:val="24"/>
          <w:szCs w:val="24"/>
          <w:spacing w:val="-35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Peer</w:t>
      </w:r>
      <w:r>
        <w:rPr>
          <w:rFonts w:ascii="Courier" w:hAnsi="Courier" w:cs="Courier" w:eastAsia="Courier"/>
          <w:sz w:val="24"/>
          <w:szCs w:val="24"/>
          <w:spacing w:val="-35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quelle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estendono)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olutame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6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visibili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all’esterno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6"/>
        </w:rPr>
        <w:t>networ</w:t>
      </w:r>
      <w:r>
        <w:rPr>
          <w:rFonts w:ascii="Courier" w:hAnsi="Courier" w:cs="Courier" w:eastAsia="Courier"/>
          <w:sz w:val="24"/>
          <w:szCs w:val="24"/>
          <w:spacing w:val="1"/>
          <w:w w:val="86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6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8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l’unico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d’accesso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rete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oggetto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esterno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TenBu</w:t>
      </w:r>
      <w:r>
        <w:rPr>
          <w:rFonts w:ascii="Courier" w:hAnsi="Courier" w:cs="Courier" w:eastAsia="Courier"/>
          <w:sz w:val="24"/>
          <w:szCs w:val="24"/>
          <w:spacing w:val="1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Logica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2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6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1630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264.3525pt;height:284.58pt;mso-position-horizontal-relative:char;mso-position-vertical-relative:line" type="#_x0000_t75">
            <v:imagedata r:id="rId107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2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634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6.5: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</w:rPr>
        <w:t>struttura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1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age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it.playfellas.superapp.logic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372" w:lineRule="auto"/>
        <w:ind w:left="378" w:right="735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eleme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fondame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tali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pa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5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2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it.playfellas.superapp.logic</w:t>
      </w:r>
      <w:r>
        <w:rPr>
          <w:rFonts w:ascii="Courier" w:hAnsi="Courier" w:cs="Courier" w:eastAsia="Courier"/>
          <w:sz w:val="24"/>
          <w:szCs w:val="24"/>
          <w:spacing w:val="-35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</w:rPr>
        <w:t>struttura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1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eda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6.5):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4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  <w:b/>
          <w:bCs/>
        </w:rPr>
        <w:t>enser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67" w:lineRule="auto"/>
        <w:ind w:left="963" w:right="44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Sostanzialme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sono,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hiarisce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signatu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it.playfellas.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superapp.logic.slave.TileDispe</w:t>
      </w:r>
      <w:r>
        <w:rPr>
          <w:rFonts w:ascii="Courier" w:hAnsi="Courier" w:cs="Courier" w:eastAsia="Courier"/>
          <w:sz w:val="24"/>
          <w:szCs w:val="24"/>
          <w:spacing w:val="4"/>
          <w:w w:val="85"/>
        </w:rPr>
        <w:t>n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se</w:t>
      </w:r>
      <w:r>
        <w:rPr>
          <w:rFonts w:ascii="Courier" w:hAnsi="Courier" w:cs="Courier" w:eastAsia="Courier"/>
          <w:sz w:val="24"/>
          <w:szCs w:val="24"/>
          <w:spacing w:val="1"/>
          <w:w w:val="85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degli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Iterator</w:t>
      </w:r>
      <w:r>
        <w:rPr>
          <w:rFonts w:ascii="Courier" w:hAnsi="Courier" w:cs="Courier" w:eastAsia="Courier"/>
          <w:sz w:val="24"/>
          <w:szCs w:val="24"/>
          <w:spacing w:val="11"/>
          <w:w w:val="85"/>
        </w:rPr>
        <w:t>&lt;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Tile</w:t>
      </w:r>
      <w:r>
        <w:rPr>
          <w:rFonts w:ascii="Courier" w:hAnsi="Courier" w:cs="Courier" w:eastAsia="Courier"/>
          <w:sz w:val="24"/>
          <w:szCs w:val="24"/>
          <w:spacing w:val="11"/>
          <w:w w:val="85"/>
        </w:rPr>
        <w:t>&gt;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Quel-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376" w:lineRule="auto"/>
        <w:ind w:left="963" w:right="735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enser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fa,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infatti,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fornire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tile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ca-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zione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nex</w:t>
      </w:r>
      <w:r>
        <w:rPr>
          <w:rFonts w:ascii="Courier" w:hAnsi="Courier" w:cs="Courier" w:eastAsia="Courier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suo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particolare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898" w:footer="1980" w:top="2200" w:bottom="2160" w:left="1680" w:right="12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373" w:lineRule="auto"/>
        <w:ind w:left="963" w:right="33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enser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(il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ha,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ece,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due: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uno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ormale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l’altro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ersione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co),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quale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terroga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data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ase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dell’applicazione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solo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  <w:i/>
        </w:rPr>
        <w:t>tile</w:t>
      </w:r>
      <w:r>
        <w:rPr>
          <w:rFonts w:ascii="Times New Roman" w:hAnsi="Times New Roman" w:cs="Times New Roman" w:eastAsia="Times New Roman"/>
          <w:sz w:val="24"/>
          <w:szCs w:val="24"/>
          <w:spacing w:val="-4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ottenere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insieme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tesserini.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uesti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ultimi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erranno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forniti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ai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  <w:i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ler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tramite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next</w:t>
      </w:r>
      <w:r>
        <w:rPr>
          <w:rFonts w:ascii="Courier" w:hAnsi="Courier" w:cs="Courier" w:eastAsia="Courier"/>
          <w:sz w:val="24"/>
          <w:szCs w:val="24"/>
          <w:spacing w:val="-27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secondo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proprie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enser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stesso.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indagare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cifi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eda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dice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sorge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ecifici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TileDispenser</w:t>
      </w:r>
      <w:r>
        <w:rPr>
          <w:rFonts w:ascii="Courier" w:hAnsi="Courier" w:cs="Courier" w:eastAsia="Courier"/>
          <w:sz w:val="24"/>
          <w:szCs w:val="24"/>
          <w:spacing w:val="-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pa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5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2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age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it.playfella.superapp.logic.sl</w:t>
      </w:r>
      <w:r>
        <w:rPr>
          <w:rFonts w:ascii="Courier" w:hAnsi="Courier" w:cs="Courier" w:eastAsia="Courier"/>
          <w:sz w:val="24"/>
          <w:szCs w:val="24"/>
          <w:spacing w:val="4"/>
          <w:w w:val="85"/>
        </w:rPr>
        <w:t>a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ve.game1</w:t>
      </w:r>
      <w:r>
        <w:rPr>
          <w:rFonts w:ascii="Courier" w:hAnsi="Courier" w:cs="Courier" w:eastAsia="Courier"/>
          <w:sz w:val="24"/>
          <w:szCs w:val="24"/>
          <w:spacing w:val="-6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game2</w:t>
      </w:r>
      <w:r>
        <w:rPr>
          <w:rFonts w:ascii="Courier" w:hAnsi="Courier" w:cs="Courier" w:eastAsia="Courier"/>
          <w:sz w:val="24"/>
          <w:szCs w:val="24"/>
          <w:spacing w:val="1"/>
          <w:w w:val="100"/>
        </w:rPr>
        <w:t>3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  <w:b/>
          <w:bCs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13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2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troller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5" w:lineRule="auto"/>
        <w:ind w:left="963" w:right="33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  <w:i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ler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7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tano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logico.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azione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l’ute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compie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mezzo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gesto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sullo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hermo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tablet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terpretata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dalla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UI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passata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  <w:i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ler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sap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7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terpre-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tarla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fornire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allo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attuale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partita.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nello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ecifico,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tengono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stato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globale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esempio: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gio,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catori,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ecc.)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danno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inizio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alle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partite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sugli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slave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(si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eda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beginStag</w:t>
      </w:r>
      <w:r>
        <w:rPr>
          <w:rFonts w:ascii="Courier" w:hAnsi="Courier" w:cs="Courier" w:eastAsia="Courier"/>
          <w:sz w:val="24"/>
          <w:szCs w:val="24"/>
          <w:spacing w:val="1"/>
          <w:w w:val="85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endo,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olte,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informazioni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condivise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esempio,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1,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colore/forma/dire-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zione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e;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3,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quattro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tile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Oltre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dare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partite,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scandiscono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fase,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loro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inizio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loro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fine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l’inizio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fine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2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ongono.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Sl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2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troller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6" w:lineRule="auto"/>
        <w:ind w:left="963" w:right="33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slave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attendono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trasmettano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inizio/fi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inizio/fine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dare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inizio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pro-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istanziano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enser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ottenere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prossimi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tile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fornire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agli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tengono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ogica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riguarda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7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l’esattezza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meno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tile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caratteristi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edi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5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isTileRigh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est’ultima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informazione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quella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err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trasmessa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370" w:lineRule="auto"/>
        <w:ind w:left="963" w:right="91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tramite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decide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3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a,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conseguenza,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increme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3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azzerare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(o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teggio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complessi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SlaveController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fornisce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6"/>
        </w:rPr>
        <w:t>nextTil</w:t>
      </w:r>
      <w:r>
        <w:rPr>
          <w:rFonts w:ascii="Courier" w:hAnsi="Courier" w:cs="Courier" w:eastAsia="Courier"/>
          <w:sz w:val="24"/>
          <w:szCs w:val="24"/>
          <w:spacing w:val="1"/>
          <w:w w:val="86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6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8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quale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ga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enser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l’ot-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tenime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prossimo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tile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nex</w:t>
      </w:r>
      <w:r>
        <w:rPr>
          <w:rFonts w:ascii="Courier" w:hAnsi="Courier" w:cs="Courier" w:eastAsia="Courier"/>
          <w:sz w:val="24"/>
          <w:szCs w:val="24"/>
          <w:spacing w:val="1"/>
          <w:w w:val="85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mostrare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all’u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Sa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5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oi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UI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mostre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6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tesseri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all’ute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osizionandolo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giusto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nastro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tras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9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ortat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re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usando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DisposingService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(si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eda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it.playfellas.superapp.ui.slav</w:t>
      </w:r>
      <w:r>
        <w:rPr>
          <w:rFonts w:ascii="Courier" w:hAnsi="Courier" w:cs="Courier" w:eastAsia="Courier"/>
          <w:sz w:val="24"/>
          <w:szCs w:val="24"/>
          <w:spacing w:val="4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376" w:lineRule="auto"/>
        <w:ind w:left="378" w:right="91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precede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5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teme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5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detto,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articolata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umero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confi-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gurable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stage.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uno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essi</w:t>
      </w:r>
      <w:r>
        <w:rPr>
          <w:rFonts w:ascii="Times New Roman" w:hAnsi="Times New Roman" w:cs="Times New Roman" w:eastAsia="Times New Roman"/>
          <w:sz w:val="24"/>
          <w:szCs w:val="24"/>
          <w:spacing w:val="-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ede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teggio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massimo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confi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gurabile.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raggiungime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tale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teggio,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stage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termina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inizio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allo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stage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successi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o.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1"/>
        </w:rPr>
        <w:t>tutti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2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stage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completati,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finisce.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67" w:lineRule="auto"/>
        <w:ind w:left="378" w:right="43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scansio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rtita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ddette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fasi</w:t>
      </w:r>
      <w:r>
        <w:rPr>
          <w:rFonts w:ascii="Times New Roman" w:hAnsi="Times New Roman" w:cs="Times New Roman" w:eastAsia="Times New Roman"/>
          <w:sz w:val="24"/>
          <w:szCs w:val="24"/>
          <w:spacing w:val="-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determinata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MasterControlle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tramite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6"/>
        </w:rPr>
        <w:t>TenBu</w:t>
      </w:r>
      <w:r>
        <w:rPr>
          <w:rFonts w:ascii="Courier" w:hAnsi="Courier" w:cs="Courier" w:eastAsia="Courier"/>
          <w:sz w:val="24"/>
          <w:szCs w:val="24"/>
          <w:spacing w:val="1"/>
          <w:w w:val="86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6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8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StartGameEvent</w:t>
      </w:r>
      <w:r>
        <w:rPr>
          <w:rFonts w:ascii="Courier" w:hAnsi="Courier" w:cs="Courier" w:eastAsia="Courier"/>
          <w:sz w:val="24"/>
          <w:szCs w:val="24"/>
          <w:spacing w:val="-25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(in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real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370" w:lineRule="auto"/>
        <w:ind w:left="378" w:right="91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viato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estende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classe.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esempio: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StartGame1Colo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oppure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StartGame2Even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ecc.).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icezione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to,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slave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reagi-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mostrando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all’ute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to,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pro-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cede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stage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fino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loro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esauri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BeginStageEvent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stage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inizio;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quando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teggio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massimo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raggiu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  <w:i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EndStageEvent</w:t>
      </w:r>
      <w:r>
        <w:rPr>
          <w:rFonts w:ascii="Courier" w:hAnsi="Courier" w:cs="Courier" w:eastAsia="Courier"/>
          <w:sz w:val="24"/>
          <w:szCs w:val="24"/>
          <w:spacing w:val="-7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seguito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ulteriore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BeginStageEvent</w:t>
      </w:r>
      <w:r>
        <w:rPr>
          <w:rFonts w:ascii="Courier" w:hAnsi="Courier" w:cs="Courier" w:eastAsia="Courier"/>
          <w:sz w:val="24"/>
          <w:szCs w:val="24"/>
          <w:spacing w:val="-7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caso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altro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stage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care,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altrime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viato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EndGameEven</w:t>
      </w:r>
      <w:r>
        <w:rPr>
          <w:rFonts w:ascii="Courier" w:hAnsi="Courier" w:cs="Courier" w:eastAsia="Courier"/>
          <w:sz w:val="24"/>
          <w:szCs w:val="24"/>
          <w:spacing w:val="2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" w:after="0" w:line="376" w:lineRule="auto"/>
        <w:ind w:left="378" w:right="91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6.6,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9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tata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successione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regolano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olgime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partita.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140" w:lineRule="exact"/>
        <w:jc w:val="left"/>
        <w:rPr>
          <w:sz w:val="14"/>
          <w:szCs w:val="14"/>
        </w:rPr>
      </w:pPr>
      <w:rPr/>
      <w:r>
        <w:rPr>
          <w:sz w:val="14"/>
          <w:szCs w:val="14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5760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vio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7"/>
          <w:b/>
          <w:bCs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17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2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91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vio</w:t>
      </w:r>
      <w:r>
        <w:rPr>
          <w:rFonts w:ascii="Times New Roman" w:hAnsi="Times New Roman" w:cs="Times New Roman" w:eastAsia="Times New Roman"/>
          <w:sz w:val="24"/>
          <w:szCs w:val="24"/>
          <w:spacing w:val="-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biamo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utilizzato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data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ase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relazionale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Firebase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378" w:right="1924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w w:val="113"/>
        </w:rPr>
        <w:t>(</w:t>
      </w:r>
      <w:hyperlink r:id="rId108">
        <w:r>
          <w:rPr>
            <w:rFonts w:ascii="Courier" w:hAnsi="Courier" w:cs="Courier" w:eastAsia="Courier"/>
            <w:sz w:val="24"/>
            <w:szCs w:val="24"/>
            <w:w w:val="85"/>
          </w:rPr>
          <w:t>https://www.firebase.com/docs/a</w:t>
        </w:r>
        <w:r>
          <w:rPr>
            <w:rFonts w:ascii="Courier" w:hAnsi="Courier" w:cs="Courier" w:eastAsia="Courier"/>
            <w:sz w:val="24"/>
            <w:szCs w:val="24"/>
            <w:spacing w:val="4"/>
            <w:w w:val="85"/>
          </w:rPr>
          <w:t>n</w:t>
        </w:r>
        <w:r>
          <w:rPr>
            <w:rFonts w:ascii="Courier" w:hAnsi="Courier" w:cs="Courier" w:eastAsia="Courier"/>
            <w:sz w:val="24"/>
            <w:szCs w:val="24"/>
            <w:spacing w:val="0"/>
            <w:w w:val="85"/>
          </w:rPr>
          <w:t>droid/quickstart.htm</w:t>
        </w:r>
        <w:r>
          <w:rPr>
            <w:rFonts w:ascii="Courier" w:hAnsi="Courier" w:cs="Courier" w:eastAsia="Courier"/>
            <w:sz w:val="24"/>
            <w:szCs w:val="24"/>
            <w:spacing w:val="3"/>
            <w:w w:val="85"/>
          </w:rPr>
          <w:t>l</w:t>
        </w:r>
      </w:hyperlink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200" w:bottom="2160" w:left="1680" w:right="110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4325pt;height:441.6975pt;mso-position-horizontal-relative:char;mso-position-vertical-relative:line" type="#_x0000_t75">
            <v:imagedata r:id="rId109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6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3094" w:right="3094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6.6: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0" w:lineRule="auto"/>
        <w:ind w:left="378" w:right="335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classe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GameHistory</w:t>
      </w:r>
      <w:r>
        <w:rPr>
          <w:rFonts w:ascii="Courier" w:hAnsi="Courier" w:cs="Courier" w:eastAsia="Courier"/>
          <w:sz w:val="24"/>
          <w:szCs w:val="24"/>
          <w:spacing w:val="-6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prende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carico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memorizzare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tutte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1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azio-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ni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traprese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loro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esito,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tramite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osizione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5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right</w:t>
      </w:r>
      <w:r>
        <w:rPr>
          <w:rFonts w:ascii="Courier" w:hAnsi="Courier" w:cs="Courier" w:eastAsia="Courier"/>
          <w:sz w:val="24"/>
          <w:szCs w:val="24"/>
          <w:spacing w:val="-22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wron</w:t>
      </w:r>
      <w:r>
        <w:rPr>
          <w:rFonts w:ascii="Courier" w:hAnsi="Courier" w:cs="Courier" w:eastAsia="Courier"/>
          <w:sz w:val="24"/>
          <w:szCs w:val="24"/>
          <w:spacing w:val="1"/>
          <w:w w:val="100"/>
        </w:rPr>
        <w:t>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Sar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MasterController</w:t>
      </w:r>
      <w:r>
        <w:rPr>
          <w:rFonts w:ascii="Courier" w:hAnsi="Courier" w:cs="Courier" w:eastAsia="Courier"/>
          <w:sz w:val="24"/>
          <w:szCs w:val="24"/>
          <w:spacing w:val="-21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GameHistory</w:t>
      </w:r>
      <w:r>
        <w:rPr>
          <w:rFonts w:ascii="Courier" w:hAnsi="Courier" w:cs="Courier" w:eastAsia="Courier"/>
          <w:sz w:val="24"/>
          <w:szCs w:val="24"/>
          <w:spacing w:val="-23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rice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vuto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RWEvent</w:t>
      </w:r>
      <w:r>
        <w:rPr>
          <w:rFonts w:ascii="Courier" w:hAnsi="Courier" w:cs="Courier" w:eastAsia="Courier"/>
          <w:sz w:val="24"/>
          <w:szCs w:val="24"/>
          <w:spacing w:val="-23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degli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slave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378" w:right="206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partita,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ersiste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ackend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  <w:i/>
        </w:rPr>
        <w:t>Fi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5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5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95"/>
          <w:i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ase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6" w:lineRule="auto"/>
        <w:ind w:left="378" w:right="33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4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onibili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4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connettivi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8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ternet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unque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necessaria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pro-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prio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grazie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funzioname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3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  <w:i/>
        </w:rPr>
        <w:t>Fi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5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5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95"/>
          <w:i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ase</w:t>
      </w:r>
      <w:r>
        <w:rPr>
          <w:rFonts w:ascii="Times New Roman" w:hAnsi="Times New Roman" w:cs="Times New Roman" w:eastAsia="Times New Roman"/>
          <w:sz w:val="24"/>
          <w:szCs w:val="24"/>
          <w:spacing w:val="-4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erranno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sal-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ati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suo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data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ase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cale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fino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connettivi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8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sar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onibile,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quel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to,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erranno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sal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ati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data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ase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remoto.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76" w:lineRule="auto"/>
        <w:ind w:left="378" w:right="33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</w:rPr>
        <w:t>struttura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1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oggetto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JSON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remoto,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infatti,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ossono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essere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ortati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file</w:t>
      </w:r>
      <w:r>
        <w:rPr>
          <w:rFonts w:ascii="Times New Roman" w:hAnsi="Times New Roman" w:cs="Times New Roman" w:eastAsia="Times New Roman"/>
          <w:sz w:val="24"/>
          <w:szCs w:val="24"/>
          <w:spacing w:val="-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.json</w:t>
      </w:r>
      <w:r>
        <w:rPr>
          <w:rFonts w:ascii="Courier" w:hAnsi="Courier" w:cs="Courier" w:eastAsia="Courier"/>
          <w:sz w:val="24"/>
          <w:szCs w:val="24"/>
          <w:spacing w:val="-6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qualsiasi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mome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71" w:lineRule="exact"/>
        <w:ind w:left="72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dato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suo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ID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(visibile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sulla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6" w:lineRule="auto"/>
        <w:ind w:left="378" w:right="33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),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storia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completa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(ogni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singolo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click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catori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l’esatte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z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meno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9"/>
        </w:rPr>
        <w:t>pi</w:t>
      </w:r>
      <w:r>
        <w:rPr>
          <w:rFonts w:ascii="Times New Roman" w:hAnsi="Times New Roman" w:cs="Times New Roman" w:eastAsia="Times New Roman"/>
          <w:sz w:val="24"/>
          <w:szCs w:val="24"/>
          <w:spacing w:val="-146"/>
          <w:w w:val="119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9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1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dieci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indici.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</w:rPr>
        <w:t>struttura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dato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ancora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considerarsi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ariabile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fino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erime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taz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conclusa.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240" w:lineRule="auto"/>
        <w:ind w:left="72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ortiamo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esempio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dato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partita,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troncato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stru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ttura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378" w:right="938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eti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8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l’inform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zione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ridonda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7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te,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listato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6.1.</w:t>
      </w:r>
    </w:p>
    <w:p>
      <w:pPr>
        <w:spacing w:before="2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1815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102.884003pt;margin-top:16.137123pt;width:388.543pt;height:.1pt;mso-position-horizontal-relative:page;mso-position-vertical-relative:paragraph;z-index:-4648" coordorigin="2058,323" coordsize="7771,2">
            <v:shape style="position:absolute;left:2058;top:323;width:7771;height:2" coordorigin="2058,323" coordsize="7771,0" path="m2058,323l9829,323e" filled="f" stroked="t" strokeweight=".398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Listing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6.1: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esempio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pa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7"/>
        </w:rPr>
        <w:t>rtita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40" w:lineRule="auto"/>
        <w:ind w:left="378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{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88" w:lineRule="auto"/>
        <w:ind w:left="821" w:right="5823" w:firstLine="-221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"dd42247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e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{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"histor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y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[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{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88" w:lineRule="auto"/>
        <w:ind w:left="1042" w:right="4864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"delta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T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0.0,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"playe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r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"player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4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"rw"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FF"/>
          <w:spacing w:val="0"/>
          <w:w w:val="100"/>
        </w:rPr>
        <w:t>fals</w:t>
      </w:r>
      <w:r>
        <w:rPr>
          <w:rFonts w:ascii="Courier" w:hAnsi="Courier" w:cs="Courier" w:eastAsia="Courier"/>
          <w:sz w:val="24"/>
          <w:szCs w:val="24"/>
          <w:color w:val="0000FF"/>
          <w:spacing w:val="1"/>
          <w:w w:val="100"/>
        </w:rPr>
        <w:t>e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40" w:lineRule="auto"/>
        <w:ind w:left="1042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"ts"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"28/09/2015</w:t>
      </w:r>
      <w:r>
        <w:rPr>
          <w:rFonts w:ascii="Courier" w:hAnsi="Courier" w:cs="Courier" w:eastAsia="Courier"/>
          <w:sz w:val="24"/>
          <w:szCs w:val="24"/>
          <w:color w:val="9300D1"/>
          <w:spacing w:val="3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100"/>
        </w:rPr>
        <w:t>13:34:06:07</w:t>
      </w:r>
      <w:r>
        <w:rPr>
          <w:rFonts w:ascii="Courier" w:hAnsi="Courier" w:cs="Courier" w:eastAsia="Courier"/>
          <w:sz w:val="24"/>
          <w:szCs w:val="24"/>
          <w:color w:val="9300D1"/>
          <w:spacing w:val="2"/>
          <w:w w:val="100"/>
        </w:rPr>
        <w:t>4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100"/>
        </w:rPr>
        <w:t>"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821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85"/>
        </w:rPr>
        <w:t>},</w:t>
      </w:r>
      <w:r>
        <w:rPr>
          <w:rFonts w:ascii="Courier" w:hAnsi="Courier" w:cs="Courier" w:eastAsia="Courier"/>
          <w:sz w:val="24"/>
          <w:szCs w:val="24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{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88" w:lineRule="auto"/>
        <w:ind w:left="1042" w:right="4864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"delta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T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0.001,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"playe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r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"player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3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"rw"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FF"/>
          <w:spacing w:val="0"/>
          <w:w w:val="100"/>
        </w:rPr>
        <w:t>tru</w:t>
      </w:r>
      <w:r>
        <w:rPr>
          <w:rFonts w:ascii="Courier" w:hAnsi="Courier" w:cs="Courier" w:eastAsia="Courier"/>
          <w:sz w:val="24"/>
          <w:szCs w:val="24"/>
          <w:color w:val="0000FF"/>
          <w:spacing w:val="1"/>
          <w:w w:val="100"/>
        </w:rPr>
        <w:t>e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40" w:lineRule="auto"/>
        <w:ind w:left="1042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"ts"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"28/09/2015</w:t>
      </w:r>
      <w:r>
        <w:rPr>
          <w:rFonts w:ascii="Courier" w:hAnsi="Courier" w:cs="Courier" w:eastAsia="Courier"/>
          <w:sz w:val="24"/>
          <w:szCs w:val="24"/>
          <w:color w:val="9300D1"/>
          <w:spacing w:val="3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100"/>
        </w:rPr>
        <w:t>13:34:06:07</w:t>
      </w:r>
      <w:r>
        <w:rPr>
          <w:rFonts w:ascii="Courier" w:hAnsi="Courier" w:cs="Courier" w:eastAsia="Courier"/>
          <w:sz w:val="24"/>
          <w:szCs w:val="24"/>
          <w:color w:val="9300D1"/>
          <w:spacing w:val="2"/>
          <w:w w:val="100"/>
        </w:rPr>
        <w:t>5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100"/>
        </w:rPr>
        <w:t>"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821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},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40" w:lineRule="auto"/>
        <w:ind w:left="1706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//</w:t>
      </w:r>
      <w:r>
        <w:rPr>
          <w:rFonts w:ascii="Courier" w:hAnsi="Courier" w:cs="Courier" w:eastAsia="Courier"/>
          <w:sz w:val="24"/>
          <w:szCs w:val="24"/>
          <w:color w:val="009900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more</w:t>
      </w:r>
      <w:r>
        <w:rPr>
          <w:rFonts w:ascii="Courier" w:hAnsi="Courier" w:cs="Courier" w:eastAsia="Courier"/>
          <w:sz w:val="24"/>
          <w:szCs w:val="24"/>
          <w:color w:val="009900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and</w:t>
      </w:r>
      <w:r>
        <w:rPr>
          <w:rFonts w:ascii="Courier" w:hAnsi="Courier" w:cs="Courier" w:eastAsia="Courier"/>
          <w:sz w:val="24"/>
          <w:szCs w:val="24"/>
          <w:color w:val="009900"/>
          <w:spacing w:val="2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more</w:t>
      </w:r>
      <w:r>
        <w:rPr>
          <w:rFonts w:ascii="Courier" w:hAnsi="Courier" w:cs="Courier" w:eastAsia="Courier"/>
          <w:sz w:val="24"/>
          <w:szCs w:val="24"/>
          <w:color w:val="009900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clicks</w:t>
      </w:r>
      <w:r>
        <w:rPr>
          <w:rFonts w:ascii="Courier" w:hAnsi="Courier" w:cs="Courier" w:eastAsia="Courier"/>
          <w:sz w:val="24"/>
          <w:szCs w:val="24"/>
          <w:color w:val="009900"/>
          <w:spacing w:val="2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100"/>
        </w:rPr>
        <w:t>...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821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],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40" w:lineRule="auto"/>
        <w:ind w:left="821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/>
        <w:pict>
          <v:group style="position:absolute;margin-left:102.884003pt;margin-top:81.548866pt;width:388.543pt;height:.1pt;mso-position-horizontal-relative:page;mso-position-vertical-relative:paragraph;z-index:-4647" coordorigin="2058,1631" coordsize="7771,2">
            <v:shape style="position:absolute;left:2058;top:1631;width:7771;height:2" coordorigin="2058,1631" coordsize="7771,0" path="m2058,1631l9829,1631e" filled="f" stroked="t" strokeweight=".398pt" strokecolor="#000000">
              <v:path arrowok="t"/>
            </v:shape>
          </v:group>
          <w10:wrap type="none"/>
        </w:pic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"index10_noRightPerPlaye</w:t>
      </w:r>
      <w:r>
        <w:rPr>
          <w:rFonts w:ascii="Courier" w:hAnsi="Courier" w:cs="Courier" w:eastAsia="Courier"/>
          <w:sz w:val="24"/>
          <w:szCs w:val="24"/>
          <w:color w:val="9300D1"/>
          <w:spacing w:val="3"/>
          <w:w w:val="85"/>
        </w:rPr>
        <w:t>r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{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tbl>
      <w:tblPr>
        <w:tblW w:w="0" w:type="auto"/>
        <w:tblLook w:val="01E0"/>
        <w:tblLayout w:type="fixed"/>
        <w:tblCellMar>
          <w:left w:w="0" w:type="dxa"/>
          <w:right w:w="0" w:type="dxa"/>
          <w:bottom w:w="0" w:type="dxa"/>
          <w:top w:w="0" w:type="dxa"/>
        </w:tblCellMar>
        <w:jc w:val="left"/>
        <w:tblInd w:w="1002.080002" w:type="dxa"/>
      </w:tblPr>
      <w:tblGrid/>
      <w:tr>
        <w:trPr>
          <w:trHeight w:val="314" w:hRule="exact"/>
        </w:trPr>
        <w:tc>
          <w:tcPr>
            <w:tcW w:w="2316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47" w:after="0" w:line="240" w:lineRule="auto"/>
              <w:ind w:left="40" w:right="-20"/>
              <w:jc w:val="left"/>
              <w:rPr>
                <w:rFonts w:ascii="Courier" w:hAnsi="Courier" w:cs="Courier" w:eastAsia="Courier"/>
                <w:sz w:val="24"/>
                <w:szCs w:val="24"/>
              </w:rPr>
            </w:pPr>
            <w:rPr/>
            <w:r>
              <w:rPr>
                <w:rFonts w:ascii="Courier" w:hAnsi="Courier" w:cs="Courier" w:eastAsia="Courier"/>
                <w:sz w:val="24"/>
                <w:szCs w:val="24"/>
                <w:color w:val="9300D1"/>
                <w:spacing w:val="0"/>
                <w:w w:val="85"/>
              </w:rPr>
              <w:t>"player_player</w:t>
            </w:r>
            <w:r>
              <w:rPr>
                <w:rFonts w:ascii="Courier" w:hAnsi="Courier" w:cs="Courier" w:eastAsia="Courier"/>
                <w:sz w:val="24"/>
                <w:szCs w:val="24"/>
                <w:color w:val="9300D1"/>
                <w:spacing w:val="2"/>
                <w:w w:val="85"/>
              </w:rPr>
              <w:t>1</w:t>
            </w:r>
            <w:r>
              <w:rPr>
                <w:rFonts w:ascii="Courier" w:hAnsi="Courier" w:cs="Courier" w:eastAsia="Courier"/>
                <w:sz w:val="24"/>
                <w:szCs w:val="24"/>
                <w:color w:val="9300D1"/>
                <w:spacing w:val="0"/>
                <w:w w:val="85"/>
              </w:rPr>
              <w:t>"</w:t>
            </w:r>
            <w:r>
              <w:rPr>
                <w:rFonts w:ascii="Courier" w:hAnsi="Courier" w:cs="Courier" w:eastAsia="Courier"/>
                <w:sz w:val="24"/>
                <w:szCs w:val="24"/>
                <w:color w:val="9300D1"/>
                <w:spacing w:val="1"/>
                <w:w w:val="85"/>
              </w:rPr>
              <w:t> </w:t>
            </w:r>
            <w:r>
              <w:rPr>
                <w:rFonts w:ascii="Courier" w:hAnsi="Courier" w:cs="Courier" w:eastAsia="Courier"/>
                <w:sz w:val="24"/>
                <w:szCs w:val="24"/>
                <w:color w:val="000000"/>
                <w:spacing w:val="0"/>
                <w:w w:val="100"/>
              </w:rPr>
              <w:t>:</w:t>
            </w:r>
            <w:r>
              <w:rPr>
                <w:rFonts w:ascii="Courier" w:hAnsi="Courier" w:cs="Courier" w:eastAsia="Courier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470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47" w:after="0" w:line="240" w:lineRule="auto"/>
              <w:ind w:left="62" w:right="-20"/>
              <w:jc w:val="left"/>
              <w:rPr>
                <w:rFonts w:ascii="Courier" w:hAnsi="Courier" w:cs="Courier" w:eastAsia="Courier"/>
                <w:sz w:val="24"/>
                <w:szCs w:val="24"/>
              </w:rPr>
            </w:pPr>
            <w:rPr/>
            <w:r>
              <w:rPr>
                <w:rFonts w:ascii="Courier" w:hAnsi="Courier" w:cs="Courier" w:eastAsia="Courier"/>
                <w:sz w:val="24"/>
                <w:szCs w:val="24"/>
                <w:spacing w:val="0"/>
                <w:w w:val="85"/>
              </w:rPr>
              <w:t>10,</w:t>
            </w:r>
            <w:r>
              <w:rPr>
                <w:rFonts w:ascii="Courier" w:hAnsi="Courier" w:cs="Courier" w:eastAsia="Courier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289" w:hRule="exact"/>
        </w:trPr>
        <w:tc>
          <w:tcPr>
            <w:tcW w:w="2316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3" w:after="0" w:line="240" w:lineRule="auto"/>
              <w:ind w:left="40" w:right="-20"/>
              <w:jc w:val="left"/>
              <w:rPr>
                <w:rFonts w:ascii="Courier" w:hAnsi="Courier" w:cs="Courier" w:eastAsia="Courier"/>
                <w:sz w:val="24"/>
                <w:szCs w:val="24"/>
              </w:rPr>
            </w:pPr>
            <w:rPr/>
            <w:r>
              <w:rPr>
                <w:rFonts w:ascii="Courier" w:hAnsi="Courier" w:cs="Courier" w:eastAsia="Courier"/>
                <w:sz w:val="24"/>
                <w:szCs w:val="24"/>
                <w:color w:val="9300D1"/>
                <w:spacing w:val="0"/>
                <w:w w:val="85"/>
              </w:rPr>
              <w:t>"player_player</w:t>
            </w:r>
            <w:r>
              <w:rPr>
                <w:rFonts w:ascii="Courier" w:hAnsi="Courier" w:cs="Courier" w:eastAsia="Courier"/>
                <w:sz w:val="24"/>
                <w:szCs w:val="24"/>
                <w:color w:val="9300D1"/>
                <w:spacing w:val="2"/>
                <w:w w:val="85"/>
              </w:rPr>
              <w:t>2</w:t>
            </w:r>
            <w:r>
              <w:rPr>
                <w:rFonts w:ascii="Courier" w:hAnsi="Courier" w:cs="Courier" w:eastAsia="Courier"/>
                <w:sz w:val="24"/>
                <w:szCs w:val="24"/>
                <w:color w:val="9300D1"/>
                <w:spacing w:val="0"/>
                <w:w w:val="85"/>
              </w:rPr>
              <w:t>"</w:t>
            </w:r>
            <w:r>
              <w:rPr>
                <w:rFonts w:ascii="Courier" w:hAnsi="Courier" w:cs="Courier" w:eastAsia="Courier"/>
                <w:sz w:val="24"/>
                <w:szCs w:val="24"/>
                <w:color w:val="9300D1"/>
                <w:spacing w:val="1"/>
                <w:w w:val="85"/>
              </w:rPr>
              <w:t> </w:t>
            </w:r>
            <w:r>
              <w:rPr>
                <w:rFonts w:ascii="Courier" w:hAnsi="Courier" w:cs="Courier" w:eastAsia="Courier"/>
                <w:sz w:val="24"/>
                <w:szCs w:val="24"/>
                <w:color w:val="000000"/>
                <w:spacing w:val="0"/>
                <w:w w:val="100"/>
              </w:rPr>
              <w:t>:</w:t>
            </w:r>
            <w:r>
              <w:rPr>
                <w:rFonts w:ascii="Courier" w:hAnsi="Courier" w:cs="Courier" w:eastAsia="Courier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470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3" w:after="0" w:line="240" w:lineRule="auto"/>
              <w:ind w:left="62" w:right="-20"/>
              <w:jc w:val="left"/>
              <w:rPr>
                <w:rFonts w:ascii="Courier" w:hAnsi="Courier" w:cs="Courier" w:eastAsia="Courier"/>
                <w:sz w:val="24"/>
                <w:szCs w:val="24"/>
              </w:rPr>
            </w:pPr>
            <w:rPr/>
            <w:r>
              <w:rPr>
                <w:rFonts w:ascii="Courier" w:hAnsi="Courier" w:cs="Courier" w:eastAsia="Courier"/>
                <w:sz w:val="24"/>
                <w:szCs w:val="24"/>
                <w:spacing w:val="0"/>
                <w:w w:val="100"/>
              </w:rPr>
              <w:t>7,</w:t>
            </w:r>
            <w:r>
              <w:rPr>
                <w:rFonts w:ascii="Courier" w:hAnsi="Courier" w:cs="Courier" w:eastAsia="Courier"/>
                <w:sz w:val="24"/>
                <w:szCs w:val="24"/>
                <w:spacing w:val="0"/>
                <w:w w:val="100"/>
              </w:rPr>
            </w:r>
          </w:p>
        </w:tc>
      </w:tr>
      <w:tr>
        <w:trPr>
          <w:trHeight w:val="364" w:hRule="exact"/>
        </w:trPr>
        <w:tc>
          <w:tcPr>
            <w:tcW w:w="2316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3" w:after="0" w:line="240" w:lineRule="auto"/>
              <w:ind w:left="40" w:right="-20"/>
              <w:jc w:val="left"/>
              <w:rPr>
                <w:rFonts w:ascii="Courier" w:hAnsi="Courier" w:cs="Courier" w:eastAsia="Courier"/>
                <w:sz w:val="24"/>
                <w:szCs w:val="24"/>
              </w:rPr>
            </w:pPr>
            <w:rPr/>
            <w:r>
              <w:rPr>
                <w:rFonts w:ascii="Courier" w:hAnsi="Courier" w:cs="Courier" w:eastAsia="Courier"/>
                <w:sz w:val="24"/>
                <w:szCs w:val="24"/>
                <w:color w:val="9300D1"/>
                <w:spacing w:val="0"/>
                <w:w w:val="85"/>
              </w:rPr>
              <w:t>"player_player</w:t>
            </w:r>
            <w:r>
              <w:rPr>
                <w:rFonts w:ascii="Courier" w:hAnsi="Courier" w:cs="Courier" w:eastAsia="Courier"/>
                <w:sz w:val="24"/>
                <w:szCs w:val="24"/>
                <w:color w:val="9300D1"/>
                <w:spacing w:val="2"/>
                <w:w w:val="85"/>
              </w:rPr>
              <w:t>3</w:t>
            </w:r>
            <w:r>
              <w:rPr>
                <w:rFonts w:ascii="Courier" w:hAnsi="Courier" w:cs="Courier" w:eastAsia="Courier"/>
                <w:sz w:val="24"/>
                <w:szCs w:val="24"/>
                <w:color w:val="9300D1"/>
                <w:spacing w:val="0"/>
                <w:w w:val="85"/>
              </w:rPr>
              <w:t>"</w:t>
            </w:r>
            <w:r>
              <w:rPr>
                <w:rFonts w:ascii="Courier" w:hAnsi="Courier" w:cs="Courier" w:eastAsia="Courier"/>
                <w:sz w:val="24"/>
                <w:szCs w:val="24"/>
                <w:color w:val="9300D1"/>
                <w:spacing w:val="1"/>
                <w:w w:val="85"/>
              </w:rPr>
              <w:t> </w:t>
            </w:r>
            <w:r>
              <w:rPr>
                <w:rFonts w:ascii="Courier" w:hAnsi="Courier" w:cs="Courier" w:eastAsia="Courier"/>
                <w:sz w:val="24"/>
                <w:szCs w:val="24"/>
                <w:color w:val="000000"/>
                <w:spacing w:val="0"/>
                <w:w w:val="100"/>
              </w:rPr>
              <w:t>:</w:t>
            </w:r>
            <w:r>
              <w:rPr>
                <w:rFonts w:ascii="Courier" w:hAnsi="Courier" w:cs="Courier" w:eastAsia="Courier"/>
                <w:sz w:val="24"/>
                <w:szCs w:val="24"/>
                <w:color w:val="000000"/>
                <w:spacing w:val="0"/>
                <w:w w:val="100"/>
              </w:rPr>
            </w:r>
          </w:p>
        </w:tc>
        <w:tc>
          <w:tcPr>
            <w:tcW w:w="470" w:type="dxa"/>
            <w:tcBorders>
              <w:top w:val="nil" w:sz="6" w:space="0" w:color="auto"/>
              <w:bottom w:val="nil" w:sz="6" w:space="0" w:color="auto"/>
              <w:left w:val="nil" w:sz="6" w:space="0" w:color="auto"/>
              <w:right w:val="nil" w:sz="6" w:space="0" w:color="auto"/>
            </w:tcBorders>
          </w:tcPr>
          <w:p>
            <w:pPr>
              <w:spacing w:before="23" w:after="0" w:line="240" w:lineRule="auto"/>
              <w:ind w:left="62" w:right="-20"/>
              <w:jc w:val="left"/>
              <w:rPr>
                <w:rFonts w:ascii="Courier" w:hAnsi="Courier" w:cs="Courier" w:eastAsia="Courier"/>
                <w:sz w:val="24"/>
                <w:szCs w:val="24"/>
              </w:rPr>
            </w:pPr>
            <w:rPr/>
            <w:r>
              <w:rPr>
                <w:rFonts w:ascii="Courier" w:hAnsi="Courier" w:cs="Courier" w:eastAsia="Courier"/>
                <w:sz w:val="24"/>
                <w:szCs w:val="24"/>
                <w:spacing w:val="0"/>
                <w:w w:val="85"/>
              </w:rPr>
              <w:t>11,</w:t>
            </w:r>
            <w:r>
              <w:rPr>
                <w:rFonts w:ascii="Courier" w:hAnsi="Courier" w:cs="Courier" w:eastAsia="Courier"/>
                <w:sz w:val="24"/>
                <w:szCs w:val="24"/>
                <w:spacing w:val="0"/>
                <w:w w:val="100"/>
              </w:rPr>
            </w:r>
          </w:p>
        </w:tc>
      </w:tr>
    </w:tbl>
    <w:p>
      <w:pPr>
        <w:jc w:val="left"/>
        <w:spacing w:after="0"/>
        <w:sectPr>
          <w:pgNumType w:start="88"/>
          <w:pgMar w:footer="1848" w:header="1898" w:top="2200" w:bottom="2040" w:left="1680" w:right="1680"/>
          <w:footerReference w:type="default" r:id="rId110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8" w:after="0" w:line="240" w:lineRule="auto"/>
        <w:ind w:left="1042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"player_player</w:t>
      </w:r>
      <w:r>
        <w:rPr>
          <w:rFonts w:ascii="Courier" w:hAnsi="Courier" w:cs="Courier" w:eastAsia="Courier"/>
          <w:sz w:val="24"/>
          <w:szCs w:val="24"/>
          <w:color w:val="9300D1"/>
          <w:spacing w:val="2"/>
          <w:w w:val="85"/>
        </w:rPr>
        <w:t>4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11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821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},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88" w:lineRule="auto"/>
        <w:ind w:left="1042" w:right="2993" w:firstLine="-221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"index11_noWrongPerPlayerPerSt</w:t>
      </w:r>
      <w:r>
        <w:rPr>
          <w:rFonts w:ascii="Courier" w:hAnsi="Courier" w:cs="Courier" w:eastAsia="Courier"/>
          <w:sz w:val="24"/>
          <w:szCs w:val="24"/>
          <w:color w:val="9300D1"/>
          <w:spacing w:val="3"/>
          <w:w w:val="85"/>
        </w:rPr>
        <w:t>a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ge"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{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"player_player</w:t>
      </w:r>
      <w:r>
        <w:rPr>
          <w:rFonts w:ascii="Courier" w:hAnsi="Courier" w:cs="Courier" w:eastAsia="Courier"/>
          <w:sz w:val="24"/>
          <w:szCs w:val="24"/>
          <w:color w:val="9300D1"/>
          <w:spacing w:val="2"/>
          <w:w w:val="85"/>
        </w:rPr>
        <w:t>1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{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88" w:lineRule="auto"/>
        <w:ind w:left="1264" w:right="5504"/>
        <w:jc w:val="both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"stage_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1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8,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"stage_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2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3,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"stage_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3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3,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"stage_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4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1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40" w:lineRule="auto"/>
        <w:ind w:left="1042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},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40" w:lineRule="auto"/>
        <w:ind w:left="1706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//</w:t>
      </w:r>
      <w:r>
        <w:rPr>
          <w:rFonts w:ascii="Courier" w:hAnsi="Courier" w:cs="Courier" w:eastAsia="Courier"/>
          <w:sz w:val="24"/>
          <w:szCs w:val="24"/>
          <w:color w:val="009900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more</w:t>
      </w:r>
      <w:r>
        <w:rPr>
          <w:rFonts w:ascii="Courier" w:hAnsi="Courier" w:cs="Courier" w:eastAsia="Courier"/>
          <w:sz w:val="24"/>
          <w:szCs w:val="24"/>
          <w:color w:val="009900"/>
          <w:spacing w:val="2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players</w:t>
      </w:r>
      <w:r>
        <w:rPr>
          <w:rFonts w:ascii="Courier" w:hAnsi="Courier" w:cs="Courier" w:eastAsia="Courier"/>
          <w:sz w:val="24"/>
          <w:szCs w:val="24"/>
          <w:color w:val="009900"/>
          <w:spacing w:val="2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100"/>
        </w:rPr>
        <w:t>...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821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},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40" w:lineRule="auto"/>
        <w:ind w:left="821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"index12_noWrongPerPlaye</w:t>
      </w:r>
      <w:r>
        <w:rPr>
          <w:rFonts w:ascii="Courier" w:hAnsi="Courier" w:cs="Courier" w:eastAsia="Courier"/>
          <w:sz w:val="24"/>
          <w:szCs w:val="24"/>
          <w:color w:val="9300D1"/>
          <w:spacing w:val="3"/>
          <w:w w:val="85"/>
        </w:rPr>
        <w:t>r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{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1264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//</w:t>
      </w:r>
      <w:r>
        <w:rPr>
          <w:rFonts w:ascii="Courier" w:hAnsi="Courier" w:cs="Courier" w:eastAsia="Courier"/>
          <w:sz w:val="24"/>
          <w:szCs w:val="24"/>
          <w:color w:val="009900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100"/>
        </w:rPr>
        <w:t>hidden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821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},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40" w:lineRule="auto"/>
        <w:ind w:left="821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"index13_ratio9_1</w:t>
      </w:r>
      <w:r>
        <w:rPr>
          <w:rFonts w:ascii="Courier" w:hAnsi="Courier" w:cs="Courier" w:eastAsia="Courier"/>
          <w:sz w:val="24"/>
          <w:szCs w:val="24"/>
          <w:color w:val="9300D1"/>
          <w:spacing w:val="2"/>
          <w:w w:val="85"/>
        </w:rPr>
        <w:t>1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{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1264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//</w:t>
      </w:r>
      <w:r>
        <w:rPr>
          <w:rFonts w:ascii="Courier" w:hAnsi="Courier" w:cs="Courier" w:eastAsia="Courier"/>
          <w:sz w:val="24"/>
          <w:szCs w:val="24"/>
          <w:color w:val="009900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100"/>
        </w:rPr>
        <w:t>hidden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821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},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40" w:lineRule="auto"/>
        <w:ind w:left="821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"index14_ratio10_1</w:t>
      </w:r>
      <w:r>
        <w:rPr>
          <w:rFonts w:ascii="Courier" w:hAnsi="Courier" w:cs="Courier" w:eastAsia="Courier"/>
          <w:sz w:val="24"/>
          <w:szCs w:val="24"/>
          <w:color w:val="9300D1"/>
          <w:spacing w:val="3"/>
          <w:w w:val="85"/>
        </w:rPr>
        <w:t>2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{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1264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//</w:t>
      </w:r>
      <w:r>
        <w:rPr>
          <w:rFonts w:ascii="Courier" w:hAnsi="Courier" w:cs="Courier" w:eastAsia="Courier"/>
          <w:sz w:val="24"/>
          <w:szCs w:val="24"/>
          <w:color w:val="009900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100"/>
        </w:rPr>
        <w:t>hidden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821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},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40" w:lineRule="auto"/>
        <w:ind w:left="821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"index15_clicksRati</w:t>
      </w:r>
      <w:r>
        <w:rPr>
          <w:rFonts w:ascii="Courier" w:hAnsi="Courier" w:cs="Courier" w:eastAsia="Courier"/>
          <w:sz w:val="24"/>
          <w:szCs w:val="24"/>
          <w:color w:val="9300D1"/>
          <w:spacing w:val="3"/>
          <w:w w:val="85"/>
        </w:rPr>
        <w:t>o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{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1264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//</w:t>
      </w:r>
      <w:r>
        <w:rPr>
          <w:rFonts w:ascii="Courier" w:hAnsi="Courier" w:cs="Courier" w:eastAsia="Courier"/>
          <w:sz w:val="24"/>
          <w:szCs w:val="24"/>
          <w:color w:val="009900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100"/>
        </w:rPr>
        <w:t>hidden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821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},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88" w:lineRule="auto"/>
        <w:ind w:left="1219" w:right="779" w:firstLine="-399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"index1_elapsedTim</w:t>
      </w:r>
      <w:r>
        <w:rPr>
          <w:rFonts w:ascii="Courier" w:hAnsi="Courier" w:cs="Courier" w:eastAsia="Courier"/>
          <w:sz w:val="24"/>
          <w:szCs w:val="24"/>
          <w:color w:val="9300D1"/>
          <w:spacing w:val="3"/>
          <w:w w:val="85"/>
        </w:rPr>
        <w:t>e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9.166666666666666E-</w:t>
      </w:r>
      <w:r>
        <w:rPr>
          <w:rFonts w:ascii="Courier" w:hAnsi="Courier" w:cs="Courier" w:eastAsia="Courier"/>
          <w:sz w:val="24"/>
          <w:szCs w:val="24"/>
          <w:color w:val="000000"/>
          <w:spacing w:val="3"/>
          <w:w w:val="85"/>
        </w:rPr>
        <w:t>4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,</w:t>
      </w:r>
      <w:r>
        <w:rPr>
          <w:rFonts w:ascii="Courier" w:hAnsi="Courier" w:cs="Courier" w:eastAsia="Courier"/>
          <w:sz w:val="24"/>
          <w:szCs w:val="24"/>
          <w:color w:val="000000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//</w:t>
      </w:r>
      <w:r>
        <w:rPr>
          <w:rFonts w:ascii="Courier" w:hAnsi="Courier" w:cs="Courier" w:eastAsia="Courier"/>
          <w:sz w:val="24"/>
          <w:szCs w:val="24"/>
          <w:color w:val="009900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very</w:t>
      </w:r>
      <w:r>
        <w:rPr>
          <w:rFonts w:ascii="Courier" w:hAnsi="Courier" w:cs="Courier" w:eastAsia="Courier"/>
          <w:sz w:val="24"/>
          <w:szCs w:val="24"/>
          <w:color w:val="009900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low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because</w:t>
      </w:r>
      <w:r>
        <w:rPr>
          <w:rFonts w:ascii="Courier" w:hAnsi="Courier" w:cs="Courier" w:eastAsia="Courier"/>
          <w:sz w:val="24"/>
          <w:szCs w:val="24"/>
          <w:color w:val="009900"/>
          <w:spacing w:val="2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it</w:t>
      </w:r>
      <w:r>
        <w:rPr>
          <w:rFonts w:ascii="Courier" w:hAnsi="Courier" w:cs="Courier" w:eastAsia="Courier"/>
          <w:sz w:val="24"/>
          <w:szCs w:val="24"/>
          <w:color w:val="009900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was</w:t>
      </w:r>
      <w:r>
        <w:rPr>
          <w:rFonts w:ascii="Courier" w:hAnsi="Courier" w:cs="Courier" w:eastAsia="Courier"/>
          <w:sz w:val="24"/>
          <w:szCs w:val="24"/>
          <w:color w:val="009900"/>
          <w:spacing w:val="2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100"/>
        </w:rPr>
        <w:t>aut</w:t>
      </w:r>
      <w:r>
        <w:rPr>
          <w:rFonts w:ascii="Courier" w:hAnsi="Courier" w:cs="Courier" w:eastAsia="Courier"/>
          <w:sz w:val="24"/>
          <w:szCs w:val="24"/>
          <w:color w:val="009900"/>
          <w:spacing w:val="1"/>
          <w:w w:val="100"/>
        </w:rPr>
        <w:t>o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100"/>
        </w:rPr>
        <w:t>-generated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88" w:lineRule="auto"/>
        <w:ind w:left="1042" w:right="4224" w:firstLine="-221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"index2_noWrongPerStag</w:t>
      </w:r>
      <w:r>
        <w:rPr>
          <w:rFonts w:ascii="Courier" w:hAnsi="Courier" w:cs="Courier" w:eastAsia="Courier"/>
          <w:sz w:val="24"/>
          <w:szCs w:val="24"/>
          <w:color w:val="9300D1"/>
          <w:spacing w:val="3"/>
          <w:w w:val="85"/>
        </w:rPr>
        <w:t>e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{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"stage_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1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24,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88" w:lineRule="auto"/>
        <w:ind w:left="1042" w:right="5602"/>
        <w:jc w:val="both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"stage_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2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12,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"stage_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3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13,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"stage_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4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12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40" w:lineRule="auto"/>
        <w:ind w:left="821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},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88" w:lineRule="auto"/>
        <w:ind w:left="821" w:right="4224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"index3_noWron</w:t>
      </w:r>
      <w:r>
        <w:rPr>
          <w:rFonts w:ascii="Courier" w:hAnsi="Courier" w:cs="Courier" w:eastAsia="Courier"/>
          <w:sz w:val="24"/>
          <w:szCs w:val="24"/>
          <w:color w:val="9300D1"/>
          <w:spacing w:val="2"/>
          <w:w w:val="85"/>
        </w:rPr>
        <w:t>g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61,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"index4_noRightPerStag</w:t>
      </w:r>
      <w:r>
        <w:rPr>
          <w:rFonts w:ascii="Courier" w:hAnsi="Courier" w:cs="Courier" w:eastAsia="Courier"/>
          <w:sz w:val="24"/>
          <w:szCs w:val="24"/>
          <w:color w:val="9300D1"/>
          <w:spacing w:val="3"/>
          <w:w w:val="85"/>
        </w:rPr>
        <w:t>e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{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40" w:lineRule="auto"/>
        <w:ind w:left="1264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//</w:t>
      </w:r>
      <w:r>
        <w:rPr>
          <w:rFonts w:ascii="Courier" w:hAnsi="Courier" w:cs="Courier" w:eastAsia="Courier"/>
          <w:sz w:val="24"/>
          <w:szCs w:val="24"/>
          <w:color w:val="009900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100"/>
        </w:rPr>
        <w:t>hidden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821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},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88" w:lineRule="auto"/>
        <w:ind w:left="821" w:right="287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"index5_noRigh</w:t>
      </w:r>
      <w:r>
        <w:rPr>
          <w:rFonts w:ascii="Courier" w:hAnsi="Courier" w:cs="Courier" w:eastAsia="Courier"/>
          <w:sz w:val="24"/>
          <w:szCs w:val="24"/>
          <w:color w:val="9300D1"/>
          <w:spacing w:val="2"/>
          <w:w w:val="85"/>
        </w:rPr>
        <w:t>t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39,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"index6_playerContributionPerS</w:t>
      </w:r>
      <w:r>
        <w:rPr>
          <w:rFonts w:ascii="Courier" w:hAnsi="Courier" w:cs="Courier" w:eastAsia="Courier"/>
          <w:sz w:val="24"/>
          <w:szCs w:val="24"/>
          <w:color w:val="9300D1"/>
          <w:spacing w:val="3"/>
          <w:w w:val="85"/>
        </w:rPr>
        <w:t>t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age"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{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88" w:lineRule="auto"/>
        <w:ind w:left="1264" w:right="4987" w:firstLine="-221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"player_player</w:t>
      </w:r>
      <w:r>
        <w:rPr>
          <w:rFonts w:ascii="Courier" w:hAnsi="Courier" w:cs="Courier" w:eastAsia="Courier"/>
          <w:sz w:val="24"/>
          <w:szCs w:val="24"/>
          <w:color w:val="9300D1"/>
          <w:spacing w:val="2"/>
          <w:w w:val="85"/>
        </w:rPr>
        <w:t>1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{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"stage_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1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{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88" w:lineRule="auto"/>
        <w:ind w:left="1485" w:right="3562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"1-3"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0.23076923076923078,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"2-3"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0.46153846153846156,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jc w:val="left"/>
        <w:spacing w:after="0"/>
        <w:sectPr>
          <w:pgMar w:header="1898" w:footer="1848" w:top="2160" w:bottom="2040" w:left="1680" w:right="1680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2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8" w:after="0" w:line="240" w:lineRule="auto"/>
        <w:ind w:left="1485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"3-3"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0.35714285714285715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1264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},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40" w:lineRule="auto"/>
        <w:ind w:left="2149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//</w:t>
      </w:r>
      <w:r>
        <w:rPr>
          <w:rFonts w:ascii="Courier" w:hAnsi="Courier" w:cs="Courier" w:eastAsia="Courier"/>
          <w:sz w:val="24"/>
          <w:szCs w:val="24"/>
          <w:color w:val="009900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more</w:t>
      </w:r>
      <w:r>
        <w:rPr>
          <w:rFonts w:ascii="Courier" w:hAnsi="Courier" w:cs="Courier" w:eastAsia="Courier"/>
          <w:sz w:val="24"/>
          <w:szCs w:val="24"/>
          <w:color w:val="009900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100"/>
        </w:rPr>
        <w:t>stage</w:t>
      </w:r>
      <w:r>
        <w:rPr>
          <w:rFonts w:ascii="Courier" w:hAnsi="Courier" w:cs="Courier" w:eastAsia="Courier"/>
          <w:sz w:val="24"/>
          <w:szCs w:val="24"/>
          <w:color w:val="009900"/>
          <w:spacing w:val="1"/>
          <w:w w:val="100"/>
        </w:rPr>
        <w:t>s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100"/>
        </w:rPr>
        <w:t>...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1042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},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40" w:lineRule="auto"/>
        <w:ind w:left="2149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//</w:t>
      </w:r>
      <w:r>
        <w:rPr>
          <w:rFonts w:ascii="Courier" w:hAnsi="Courier" w:cs="Courier" w:eastAsia="Courier"/>
          <w:sz w:val="24"/>
          <w:szCs w:val="24"/>
          <w:color w:val="009900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more</w:t>
      </w:r>
      <w:r>
        <w:rPr>
          <w:rFonts w:ascii="Courier" w:hAnsi="Courier" w:cs="Courier" w:eastAsia="Courier"/>
          <w:sz w:val="24"/>
          <w:szCs w:val="24"/>
          <w:color w:val="009900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100"/>
        </w:rPr>
        <w:t>player</w:t>
      </w:r>
      <w:r>
        <w:rPr>
          <w:rFonts w:ascii="Courier" w:hAnsi="Courier" w:cs="Courier" w:eastAsia="Courier"/>
          <w:sz w:val="24"/>
          <w:szCs w:val="24"/>
          <w:color w:val="009900"/>
          <w:spacing w:val="1"/>
          <w:w w:val="100"/>
        </w:rPr>
        <w:t>s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100"/>
        </w:rPr>
        <w:t>...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821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},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88" w:lineRule="auto"/>
        <w:ind w:left="1042" w:right="4224" w:firstLine="-221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"index7_balancePerStag</w:t>
      </w:r>
      <w:r>
        <w:rPr>
          <w:rFonts w:ascii="Courier" w:hAnsi="Courier" w:cs="Courier" w:eastAsia="Courier"/>
          <w:sz w:val="24"/>
          <w:szCs w:val="24"/>
          <w:color w:val="9300D1"/>
          <w:spacing w:val="3"/>
          <w:w w:val="85"/>
        </w:rPr>
        <w:t>e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{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"stage_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1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{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88" w:lineRule="auto"/>
        <w:ind w:left="1264" w:right="5627"/>
        <w:jc w:val="both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"1-3"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5.25,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"2-3"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7.25,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"3-3"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3.5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0" w:after="0" w:line="240" w:lineRule="auto"/>
        <w:ind w:left="1042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},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40" w:lineRule="auto"/>
        <w:ind w:left="1707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//</w:t>
      </w:r>
      <w:r>
        <w:rPr>
          <w:rFonts w:ascii="Courier" w:hAnsi="Courier" w:cs="Courier" w:eastAsia="Courier"/>
          <w:sz w:val="24"/>
          <w:szCs w:val="24"/>
          <w:color w:val="009900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more</w:t>
      </w:r>
      <w:r>
        <w:rPr>
          <w:rFonts w:ascii="Courier" w:hAnsi="Courier" w:cs="Courier" w:eastAsia="Courier"/>
          <w:sz w:val="24"/>
          <w:szCs w:val="24"/>
          <w:color w:val="009900"/>
          <w:spacing w:val="2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100"/>
        </w:rPr>
        <w:t>stage</w:t>
      </w:r>
      <w:r>
        <w:rPr>
          <w:rFonts w:ascii="Courier" w:hAnsi="Courier" w:cs="Courier" w:eastAsia="Courier"/>
          <w:sz w:val="24"/>
          <w:szCs w:val="24"/>
          <w:color w:val="009900"/>
          <w:spacing w:val="1"/>
          <w:w w:val="100"/>
        </w:rPr>
        <w:t>s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100"/>
        </w:rPr>
        <w:t>...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821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},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40" w:lineRule="auto"/>
        <w:ind w:left="821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"index8_playerContributionStab</w:t>
      </w:r>
      <w:r>
        <w:rPr>
          <w:rFonts w:ascii="Courier" w:hAnsi="Courier" w:cs="Courier" w:eastAsia="Courier"/>
          <w:sz w:val="24"/>
          <w:szCs w:val="24"/>
          <w:color w:val="9300D1"/>
          <w:spacing w:val="3"/>
          <w:w w:val="85"/>
        </w:rPr>
        <w:t>i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lityPerStag</w:t>
      </w:r>
      <w:r>
        <w:rPr>
          <w:rFonts w:ascii="Courier" w:hAnsi="Courier" w:cs="Courier" w:eastAsia="Courier"/>
          <w:sz w:val="24"/>
          <w:szCs w:val="24"/>
          <w:color w:val="9300D1"/>
          <w:spacing w:val="2"/>
          <w:w w:val="85"/>
        </w:rPr>
        <w:t>e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{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1264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//</w:t>
      </w:r>
      <w:r>
        <w:rPr>
          <w:rFonts w:ascii="Courier" w:hAnsi="Courier" w:cs="Courier" w:eastAsia="Courier"/>
          <w:sz w:val="24"/>
          <w:szCs w:val="24"/>
          <w:color w:val="009900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100"/>
        </w:rPr>
        <w:t>hidden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821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},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40" w:lineRule="auto"/>
        <w:ind w:left="821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"index9_noRightPerPlayerPerSta</w:t>
      </w:r>
      <w:r>
        <w:rPr>
          <w:rFonts w:ascii="Courier" w:hAnsi="Courier" w:cs="Courier" w:eastAsia="Courier"/>
          <w:sz w:val="24"/>
          <w:szCs w:val="24"/>
          <w:color w:val="9300D1"/>
          <w:spacing w:val="3"/>
          <w:w w:val="85"/>
        </w:rPr>
        <w:t>g</w:t>
      </w:r>
      <w:r>
        <w:rPr>
          <w:rFonts w:ascii="Courier" w:hAnsi="Courier" w:cs="Courier" w:eastAsia="Courier"/>
          <w:sz w:val="24"/>
          <w:szCs w:val="24"/>
          <w:color w:val="9300D1"/>
          <w:spacing w:val="0"/>
          <w:w w:val="85"/>
        </w:rPr>
        <w:t>e"</w:t>
      </w:r>
      <w:r>
        <w:rPr>
          <w:rFonts w:ascii="Courier" w:hAnsi="Courier" w:cs="Courier" w:eastAsia="Courier"/>
          <w:sz w:val="24"/>
          <w:szCs w:val="24"/>
          <w:color w:val="9300D1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:</w:t>
      </w:r>
      <w:r>
        <w:rPr>
          <w:rFonts w:ascii="Courier" w:hAnsi="Courier" w:cs="Courier" w:eastAsia="Courier"/>
          <w:sz w:val="24"/>
          <w:szCs w:val="24"/>
          <w:color w:val="000000"/>
          <w:spacing w:val="-43"/>
          <w:w w:val="100"/>
        </w:rPr>
        <w:t> 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  <w:t>{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1264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color w:val="009900"/>
          <w:spacing w:val="0"/>
          <w:w w:val="85"/>
        </w:rPr>
        <w:t>//</w:t>
      </w:r>
      <w:r>
        <w:rPr>
          <w:rFonts w:ascii="Courier" w:hAnsi="Courier" w:cs="Courier" w:eastAsia="Courier"/>
          <w:sz w:val="24"/>
          <w:szCs w:val="24"/>
          <w:color w:val="009900"/>
          <w:spacing w:val="1"/>
          <w:w w:val="85"/>
        </w:rPr>
        <w:t> </w:t>
      </w:r>
      <w:r>
        <w:rPr>
          <w:rFonts w:ascii="Courier" w:hAnsi="Courier" w:cs="Courier" w:eastAsia="Courier"/>
          <w:sz w:val="24"/>
          <w:szCs w:val="24"/>
          <w:color w:val="009900"/>
          <w:spacing w:val="0"/>
          <w:w w:val="100"/>
        </w:rPr>
        <w:t>hidden</w:t>
      </w:r>
      <w:r>
        <w:rPr>
          <w:rFonts w:ascii="Courier" w:hAnsi="Courier" w:cs="Courier" w:eastAsia="Courier"/>
          <w:sz w:val="24"/>
          <w:szCs w:val="24"/>
          <w:color w:val="000000"/>
          <w:spacing w:val="0"/>
          <w:w w:val="100"/>
        </w:rPr>
      </w:r>
    </w:p>
    <w:p>
      <w:pPr>
        <w:spacing w:before="49" w:after="0" w:line="240" w:lineRule="auto"/>
        <w:ind w:left="821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}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40" w:lineRule="auto"/>
        <w:ind w:left="599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Courier" w:hAnsi="Courier" w:cs="Courier" w:eastAsia="Courier"/>
          <w:sz w:val="24"/>
          <w:szCs w:val="24"/>
          <w:spacing w:val="0"/>
          <w:w w:val="100"/>
        </w:rPr>
        <w:t>}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49" w:after="0" w:line="240" w:lineRule="auto"/>
        <w:ind w:left="378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/>
        <w:pict>
          <v:group style="position:absolute;margin-left:102.884003pt;margin-top:19.018887pt;width:388.543pt;height:.1pt;mso-position-horizontal-relative:page;mso-position-vertical-relative:paragraph;z-index:-4646" coordorigin="2058,380" coordsize="7771,2">
            <v:shape style="position:absolute;left:2058;top:380;width:7771;height:2" coordorigin="2058,380" coordsize="7771,0" path="m2058,380l9829,380e" filled="f" stroked="t" strokeweight=".398pt" strokecolor="#000000">
              <v:path arrowok="t"/>
            </v:shape>
          </v:group>
          <w10:wrap type="none"/>
        </w:pic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}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2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367" w:lineRule="auto"/>
        <w:ind w:left="378" w:right="335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sal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ati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all’indirizzo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hyperlink r:id="rId111">
        <w:r>
          <w:rPr>
            <w:rFonts w:ascii="Courier" w:hAnsi="Courier" w:cs="Courier" w:eastAsia="Courier"/>
            <w:sz w:val="24"/>
            <w:szCs w:val="24"/>
            <w:spacing w:val="0"/>
            <w:w w:val="85"/>
          </w:rPr>
          <w:t>https://giocoso2015.firebasei</w:t>
        </w:r>
        <w:r>
          <w:rPr>
            <w:rFonts w:ascii="Courier" w:hAnsi="Courier" w:cs="Courier" w:eastAsia="Courier"/>
            <w:sz w:val="24"/>
            <w:szCs w:val="24"/>
            <w:spacing w:val="4"/>
            <w:w w:val="85"/>
          </w:rPr>
          <w:t>o</w:t>
        </w:r>
        <w:r>
          <w:rPr>
            <w:rFonts w:ascii="Courier" w:hAnsi="Courier" w:cs="Courier" w:eastAsia="Courier"/>
            <w:sz w:val="24"/>
            <w:szCs w:val="24"/>
            <w:spacing w:val="0"/>
            <w:w w:val="85"/>
          </w:rPr>
          <w:t>.com</w:t>
        </w:r>
        <w:r>
          <w:rPr>
            <w:rFonts w:ascii="Courier" w:hAnsi="Courier" w:cs="Courier" w:eastAsia="Courier"/>
            <w:sz w:val="24"/>
            <w:szCs w:val="24"/>
            <w:spacing w:val="1"/>
            <w:w w:val="85"/>
          </w:rPr>
          <w:t>/</w:t>
        </w:r>
      </w:hyperlink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redenziali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accesso,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1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tatti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11"/>
        </w:rPr>
        <w:t> </w:t>
      </w:r>
      <w:hyperlink r:id="rId112">
        <w:r>
          <w:rPr>
            <w:rFonts w:ascii="Courier" w:hAnsi="Courier" w:cs="Courier" w:eastAsia="Courier"/>
            <w:sz w:val="24"/>
            <w:szCs w:val="24"/>
            <w:spacing w:val="0"/>
            <w:w w:val="100"/>
          </w:rPr>
          <w:t>lorenzo.affetti@polimi.i</w:t>
        </w:r>
        <w:r>
          <w:rPr>
            <w:rFonts w:ascii="Courier" w:hAnsi="Courier" w:cs="Courier" w:eastAsia="Courier"/>
            <w:sz w:val="24"/>
            <w:szCs w:val="24"/>
            <w:spacing w:val="3"/>
            <w:w w:val="100"/>
          </w:rPr>
          <w:t>t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  <w:t>.</w:t>
        </w:r>
        <w:r>
          <w:rPr>
            <w:rFonts w:ascii="Times New Roman" w:hAnsi="Times New Roman" w:cs="Times New Roman" w:eastAsia="Times New Roman"/>
            <w:sz w:val="24"/>
            <w:szCs w:val="24"/>
            <w:spacing w:val="0"/>
            <w:w w:val="100"/>
          </w:rPr>
        </w:r>
      </w:hyperlink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7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5848"/>
        <w:jc w:val="both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18"/>
          <w:b/>
          <w:bCs/>
        </w:rPr>
        <w:t>6.1.4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8"/>
          <w:b/>
          <w:bCs/>
        </w:rPr>
        <w:t>  </w:t>
      </w:r>
      <w:r>
        <w:rPr>
          <w:rFonts w:ascii="Times New Roman" w:hAnsi="Times New Roman" w:cs="Times New Roman" w:eastAsia="Times New Roman"/>
          <w:sz w:val="28"/>
          <w:szCs w:val="28"/>
          <w:spacing w:val="76"/>
          <w:w w:val="118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-27"/>
          <w:w w:val="118"/>
          <w:b/>
          <w:bCs/>
        </w:rPr>
        <w:t>F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2"/>
          <w:b/>
          <w:bCs/>
        </w:rPr>
        <w:t>ro</w:t>
      </w:r>
      <w:r>
        <w:rPr>
          <w:rFonts w:ascii="Times New Roman" w:hAnsi="Times New Roman" w:cs="Times New Roman" w:eastAsia="Times New Roman"/>
          <w:sz w:val="28"/>
          <w:szCs w:val="28"/>
          <w:spacing w:val="-9"/>
          <w:w w:val="112"/>
          <w:b/>
          <w:bCs/>
        </w:rPr>
        <w:t>n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19"/>
          <w:b/>
          <w:bCs/>
        </w:rPr>
        <w:t>tend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519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  <w:b/>
          <w:bCs/>
        </w:rPr>
        <w:t>Activi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8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18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2"/>
          <w:w w:val="115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  <w:b/>
          <w:bCs/>
        </w:rPr>
        <w:t>ragme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0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0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sezione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ortiamo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elenco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activity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agment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loro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principali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mansioni.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noti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he,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fianco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nomi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activity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  <w:i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6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  <w:i/>
        </w:rPr>
        <w:t>agment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76" w:lineRule="auto"/>
        <w:ind w:left="378" w:right="336" w:firstLine="-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/>
        <w:pict>
          <v:group style="position:absolute;margin-left:102.884003pt;margin-top:98.574127pt;width:388.543pt;height:.1pt;mso-position-horizontal-relative:page;mso-position-vertical-relative:paragraph;z-index:-4645" coordorigin="2058,1971" coordsize="7771,2">
            <v:shape style="position:absolute;left:2058;top:1971;width:7771;height:2" coordorigin="2058,1971" coordsize="7771,0" path="m2058,1971l9829,1971e" filled="f" stroked="t" strokeweight=".398pt" strokecolor="#000000">
              <v:path arrowok="t"/>
            </v:shape>
          </v:group>
          <w10:wrap type="none"/>
        </w:pic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ri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9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ortato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rife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sezione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6.2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6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6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62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corris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6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etti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6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visuallizzazione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ci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fatto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gara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7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tire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maggiore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hiarezza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erso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lettore/sviluppatore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he,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ma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6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uten-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848" w:top="2160" w:bottom="2040" w:left="1680" w:right="1680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1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376" w:lineRule="auto"/>
        <w:ind w:left="378" w:right="33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zione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futura,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sap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7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“mette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mani”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caso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errori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e/o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aggiu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funzionali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4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67" w:lineRule="auto"/>
        <w:ind w:left="378" w:right="336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dice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sorge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faccia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riferim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it.playfellas.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superapp.u</w:t>
      </w:r>
      <w:r>
        <w:rPr>
          <w:rFonts w:ascii="Courier" w:hAnsi="Courier" w:cs="Courier" w:eastAsia="Courier"/>
          <w:sz w:val="24"/>
          <w:szCs w:val="24"/>
          <w:spacing w:val="2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4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  <w:b/>
          <w:bCs/>
        </w:rPr>
        <w:t>MainActivi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5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15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(fig.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b/>
          <w:bCs/>
        </w:rPr>
        <w:t>6.10)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95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accesso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dell’applicazi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ne,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scegliere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  <w:i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963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  <w:i/>
        </w:rPr>
        <w:t>slave</w:t>
      </w:r>
      <w:r>
        <w:rPr>
          <w:rFonts w:ascii="Times New Roman" w:hAnsi="Times New Roman" w:cs="Times New Roman" w:eastAsia="Times New Roman"/>
          <w:sz w:val="24"/>
          <w:szCs w:val="24"/>
          <w:spacing w:val="-4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  <w:b/>
          <w:bCs/>
        </w:rPr>
        <w:t>master.MasterActivi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5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15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(fig.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b/>
          <w:bCs/>
        </w:rPr>
        <w:t>6.12)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963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scelta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rsi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(1,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3);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w w:val="115"/>
          <w:b/>
          <w:bCs/>
        </w:rPr>
        <w:t>master.GameActivi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15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956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’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activity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vviene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segue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1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7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963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agment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6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963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Setting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14"/>
          <w:b/>
          <w:bCs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25"/>
          <w:w w:val="114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ragme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4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(fig.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b/>
          <w:bCs/>
        </w:rPr>
        <w:t>6.13)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14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configurare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corre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3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te;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7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963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Game</w:t>
      </w:r>
      <w:r>
        <w:rPr>
          <w:rFonts w:ascii="Times New Roman" w:hAnsi="Times New Roman" w:cs="Times New Roman" w:eastAsia="Times New Roman"/>
          <w:sz w:val="24"/>
          <w:szCs w:val="24"/>
          <w:spacing w:val="-25"/>
          <w:w w:val="112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ragme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2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(fig.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b/>
          <w:bCs/>
        </w:rPr>
        <w:t>6.14)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6" w:lineRule="auto"/>
        <w:ind w:left="1478" w:right="13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mostra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(stage,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teggio,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tori,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ecc.).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Istanzia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giu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corre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3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te)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GamePresenter</w:t>
      </w:r>
      <w:r>
        <w:rPr>
          <w:rFonts w:ascii="Courier" w:hAnsi="Courier" w:cs="Courier" w:eastAsia="Courier"/>
          <w:sz w:val="24"/>
          <w:szCs w:val="24"/>
          <w:spacing w:val="-9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olta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istanzia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giusto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MasterControlle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4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b/>
          <w:bCs/>
        </w:rPr>
        <w:t>master.bluet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16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b/>
          <w:bCs/>
        </w:rPr>
        <w:t>oth.Bluet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16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b/>
          <w:bCs/>
        </w:rPr>
        <w:t>othActivi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6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(fig.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b/>
          <w:bCs/>
        </w:rPr>
        <w:t>6.11)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963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l’ass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ciazi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4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ositivi.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  <w:b/>
          <w:bCs/>
        </w:rPr>
        <w:t>master.bluet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15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  <w:b/>
          <w:bCs/>
        </w:rPr>
        <w:t>oth.</w:t>
      </w:r>
      <w:r>
        <w:rPr>
          <w:rFonts w:ascii="Times New Roman" w:hAnsi="Times New Roman" w:cs="Times New Roman" w:eastAsia="Times New Roman"/>
          <w:sz w:val="24"/>
          <w:szCs w:val="24"/>
          <w:spacing w:val="-25"/>
          <w:w w:val="115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  <w:b/>
          <w:bCs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  <w:b/>
          <w:bCs/>
        </w:rPr>
        <w:t>tStar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  <w:b/>
          <w:bCs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  <w:b/>
          <w:bCs/>
        </w:rPr>
        <w:t>ctivi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5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15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(fig.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b/>
          <w:bCs/>
        </w:rPr>
        <w:t>6.15)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6" w:lineRule="auto"/>
        <w:ind w:left="963" w:right="337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ermette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vvio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rapido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riass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ciando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ultimi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4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ositivi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connessi.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NumType w:start="91"/>
          <w:pgMar w:footer="1980" w:header="1898" w:top="2160" w:bottom="2160" w:left="1680" w:right="1680"/>
          <w:footerReference w:type="default" r:id="rId113"/>
          <w:pgSz w:w="11920" w:h="16840"/>
        </w:sectPr>
      </w:pPr>
      <w:rPr/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1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378" w:right="465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b/>
          <w:bCs/>
        </w:rPr>
        <w:t>sl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6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6"/>
          <w:b/>
          <w:bCs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b/>
          <w:bCs/>
        </w:rPr>
        <w:t>e.Sl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6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6"/>
          <w:b/>
          <w:bCs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b/>
          <w:bCs/>
        </w:rPr>
        <w:t>eActivi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6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16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(fig.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b/>
          <w:bCs/>
        </w:rPr>
        <w:t>6.16)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6" w:lineRule="auto"/>
        <w:ind w:left="963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activity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slave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as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1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etta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enir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scelto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catore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ass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ciazione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Bluet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oth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5829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w w:val="111"/>
          <w:b/>
          <w:bCs/>
        </w:rPr>
        <w:t>sl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1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8"/>
          <w:b/>
          <w:bCs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b/>
          <w:bCs/>
        </w:rPr>
        <w:t>e.GameActivi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6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3" w:lineRule="auto"/>
        <w:ind w:left="963" w:right="335" w:firstLine="-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’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activity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vviene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nello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slave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ramite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icezione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degli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estendono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StartGameEven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determina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sceglie,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conseguenza,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agment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mostrare.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segue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agment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8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963" w:right="4450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Photo</w:t>
      </w:r>
      <w:r>
        <w:rPr>
          <w:rFonts w:ascii="Times New Roman" w:hAnsi="Times New Roman" w:cs="Times New Roman" w:eastAsia="Times New Roman"/>
          <w:sz w:val="24"/>
          <w:szCs w:val="24"/>
          <w:spacing w:val="-25"/>
          <w:w w:val="114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ragme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4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14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(fig.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b/>
          <w:bCs/>
        </w:rPr>
        <w:t>6.17)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6" w:lineRule="auto"/>
        <w:ind w:left="14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l’ute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scattarsi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foto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utilizzare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avatar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dura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9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partita;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40" w:lineRule="auto"/>
        <w:ind w:left="963" w:right="2440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Sl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2"/>
          <w:b/>
          <w:bCs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2"/>
          <w:b/>
          <w:bCs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eG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ame</w:t>
      </w:r>
      <w:r>
        <w:rPr>
          <w:rFonts w:ascii="Times New Roman" w:hAnsi="Times New Roman" w:cs="Times New Roman" w:eastAsia="Times New Roman"/>
          <w:sz w:val="24"/>
          <w:szCs w:val="24"/>
          <w:spacing w:val="-25"/>
          <w:w w:val="112"/>
          <w:b/>
          <w:bCs/>
        </w:rPr>
        <w:t>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ragme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2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(fig.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6.18,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6.19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6"/>
          <w:b/>
          <w:bCs/>
        </w:rPr>
        <w:t>6.20)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2" w:lineRule="auto"/>
        <w:ind w:left="1478" w:right="33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tiene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nastri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tras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ortatori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tiles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edi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sezione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6.1.4).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Istanzia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nastri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tras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ortatori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giusto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SlavePresenter</w:t>
      </w:r>
      <w:r>
        <w:rPr>
          <w:rFonts w:ascii="Courier" w:hAnsi="Courier" w:cs="Courier" w:eastAsia="Courier"/>
          <w:sz w:val="24"/>
          <w:szCs w:val="24"/>
          <w:spacing w:val="-3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istanzia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giusto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SlaveControlle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base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dali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corre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3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9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367" w:lineRule="auto"/>
        <w:ind w:left="378" w:right="336" w:firstLine="351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l’istanziazio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ont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  <w:i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ler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faccia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riferime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it.playfellas.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superapp.logic.ControllerFacto</w:t>
      </w:r>
      <w:r>
        <w:rPr>
          <w:rFonts w:ascii="Courier" w:hAnsi="Courier" w:cs="Courier" w:eastAsia="Courier"/>
          <w:sz w:val="24"/>
          <w:szCs w:val="24"/>
          <w:spacing w:val="4"/>
          <w:w w:val="100"/>
        </w:rPr>
        <w:t>r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0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7187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  <w:b/>
          <w:bCs/>
        </w:rPr>
        <w:t>Nastri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2" w:after="0" w:line="110" w:lineRule="exact"/>
        <w:jc w:val="left"/>
        <w:rPr>
          <w:sz w:val="11"/>
          <w:szCs w:val="11"/>
        </w:rPr>
      </w:pPr>
      <w:rPr/>
      <w:r>
        <w:rPr>
          <w:sz w:val="11"/>
          <w:szCs w:val="11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5"/>
        <w:jc w:val="both"/>
        <w:rPr>
          <w:rFonts w:ascii="Courier" w:hAnsi="Courier" w:cs="Courier" w:eastAsia="Courier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dulo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progetto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98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visualiz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z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azione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scorrime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na-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stri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5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tazione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animazione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tile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6"/>
        </w:rPr>
        <w:t>libgd</w:t>
      </w:r>
      <w:r>
        <w:rPr>
          <w:rFonts w:ascii="Courier" w:hAnsi="Courier" w:cs="Courier" w:eastAsia="Courier"/>
          <w:sz w:val="24"/>
          <w:szCs w:val="24"/>
          <w:spacing w:val="1"/>
          <w:w w:val="86"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6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8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LibG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2"/>
          <w:b/>
          <w:bCs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(</w:t>
      </w:r>
      <w:hyperlink r:id="rId114">
        <w:r>
          <w:rPr>
            <w:rFonts w:ascii="Courier" w:hAnsi="Courier" w:cs="Courier" w:eastAsia="Courier"/>
            <w:sz w:val="24"/>
            <w:szCs w:val="24"/>
            <w:spacing w:val="0"/>
            <w:w w:val="85"/>
          </w:rPr>
          <w:t>https:</w:t>
        </w:r>
        <w:r>
          <w:rPr>
            <w:rFonts w:ascii="Courier" w:hAnsi="Courier" w:cs="Courier" w:eastAsia="Courier"/>
            <w:sz w:val="24"/>
            <w:szCs w:val="24"/>
            <w:spacing w:val="0"/>
            <w:w w:val="100"/>
          </w:rPr>
        </w:r>
      </w:hyperlink>
    </w:p>
    <w:p>
      <w:pPr>
        <w:spacing w:before="0" w:after="0" w:line="278" w:lineRule="exact"/>
        <w:ind w:left="378" w:right="34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hyperlink r:id="rId115">
        <w:r>
          <w:rPr>
            <w:rFonts w:ascii="Courier" w:hAnsi="Courier" w:cs="Courier" w:eastAsia="Courier"/>
            <w:sz w:val="24"/>
            <w:szCs w:val="24"/>
            <w:w w:val="85"/>
          </w:rPr>
          <w:t>//libgdx.badlogicgames.com/fea</w:t>
        </w:r>
        <w:r>
          <w:rPr>
            <w:rFonts w:ascii="Courier" w:hAnsi="Courier" w:cs="Courier" w:eastAsia="Courier"/>
            <w:sz w:val="24"/>
            <w:szCs w:val="24"/>
            <w:spacing w:val="4"/>
            <w:w w:val="85"/>
          </w:rPr>
          <w:t>t</w:t>
        </w:r>
        <w:r>
          <w:rPr>
            <w:rFonts w:ascii="Courier" w:hAnsi="Courier" w:cs="Courier" w:eastAsia="Courier"/>
            <w:sz w:val="24"/>
            <w:szCs w:val="24"/>
            <w:spacing w:val="0"/>
            <w:w w:val="85"/>
          </w:rPr>
          <w:t>ures.htm</w:t>
        </w:r>
        <w:r>
          <w:rPr>
            <w:rFonts w:ascii="Courier" w:hAnsi="Courier" w:cs="Courier" w:eastAsia="Courier"/>
            <w:sz w:val="24"/>
            <w:szCs w:val="24"/>
            <w:spacing w:val="1"/>
            <w:w w:val="85"/>
          </w:rPr>
          <w:t>l</w:t>
        </w:r>
      </w:hyperlink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frame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J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7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2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utilizza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  <w:b/>
          <w:bCs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9"/>
          <w:b/>
          <w:bCs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  <w:b/>
          <w:bCs/>
        </w:rPr>
        <w:t>enGL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9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(</w:t>
      </w:r>
      <w:hyperlink r:id="rId116">
        <w:r>
          <w:rPr>
            <w:rFonts w:ascii="Courier" w:hAnsi="Courier" w:cs="Courier" w:eastAsia="Courier"/>
            <w:sz w:val="24"/>
            <w:szCs w:val="24"/>
            <w:spacing w:val="0"/>
            <w:w w:val="85"/>
          </w:rPr>
          <w:t>https://www.opengl.org</w:t>
        </w:r>
        <w:r>
          <w:rPr>
            <w:rFonts w:ascii="Courier" w:hAnsi="Courier" w:cs="Courier" w:eastAsia="Courier"/>
            <w:sz w:val="24"/>
            <w:szCs w:val="24"/>
            <w:spacing w:val="3"/>
            <w:w w:val="85"/>
          </w:rPr>
          <w:t>/</w:t>
        </w:r>
      </w:hyperlink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renderizz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risultato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scelta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frame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ork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migliorame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sia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fluidi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4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delle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animazioni,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nell’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ccupazione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memoria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di-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16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378" w:right="-20"/>
        <w:jc w:val="left"/>
        <w:rPr>
          <w:rFonts w:ascii="Courier" w:hAnsi="Courier" w:cs="Courier" w:eastAsia="Courier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dell’ap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licazione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etto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all’utili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z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zo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’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ObjectAnimator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</w:r>
    </w:p>
    <w:p>
      <w:pPr>
        <w:spacing w:before="0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standard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Androi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4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6" w:lineRule="auto"/>
        <w:ind w:left="378" w:right="33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LibG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  <w:i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X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rac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hiude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concetti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18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146"/>
          <w:w w:val="118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8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frame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ork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renderizzazione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grafica.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viamo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infatti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“luogo”in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animazioni,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sprite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immagini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bidimension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li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dotate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osizione,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textu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(la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loro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immagine),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altezza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larghezza.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240" w:lineRule="auto"/>
        <w:ind w:left="72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eleme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costitutivi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dulo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libgdx</w:t>
      </w:r>
      <w:r>
        <w:rPr>
          <w:rFonts w:ascii="Courier" w:hAnsi="Courier" w:cs="Courier" w:eastAsia="Courier"/>
          <w:sz w:val="24"/>
          <w:szCs w:val="24"/>
          <w:spacing w:val="-6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sono:</w:t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9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  <w:b/>
          <w:bCs/>
        </w:rPr>
        <w:t>Scene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13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ena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co;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2" w:lineRule="auto"/>
        <w:ind w:left="963" w:right="335" w:firstLine="-58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2"/>
          <w:b/>
          <w:bCs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2"/>
          <w:b/>
          <w:bCs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12"/>
          <w:b/>
          <w:bCs/>
        </w:rPr>
        <w:t>y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  <w:b/>
          <w:bCs/>
        </w:rPr>
        <w:t>or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12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nastri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tras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1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ortatori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cui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osati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tile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ss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essere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ersi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tipi.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0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viamo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infatti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MovingConveyor</w:t>
      </w:r>
      <w:r>
        <w:rPr>
          <w:rFonts w:ascii="Courier" w:hAnsi="Courier" w:cs="Courier" w:eastAsia="Courier"/>
          <w:sz w:val="24"/>
          <w:szCs w:val="24"/>
          <w:spacing w:val="-2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6.7),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SizeConveyor</w:t>
      </w:r>
      <w:r>
        <w:rPr>
          <w:rFonts w:ascii="Courier" w:hAnsi="Courier" w:cs="Courier" w:eastAsia="Courier"/>
          <w:sz w:val="24"/>
          <w:szCs w:val="24"/>
          <w:spacing w:val="-6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(figura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6.8)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TowerConveyor</w:t>
      </w:r>
      <w:r>
        <w:rPr>
          <w:rFonts w:ascii="Courier" w:hAnsi="Courier" w:cs="Courier" w:eastAsia="Courier"/>
          <w:sz w:val="24"/>
          <w:szCs w:val="24"/>
          <w:spacing w:val="-6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(figura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6.9).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376" w:lineRule="auto"/>
        <w:ind w:left="963" w:right="33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Bisogna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notare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ltimi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non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propriame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5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nastri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tra-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ortatori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statici.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engono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utilizzati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nei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240" w:lineRule="auto"/>
        <w:ind w:left="963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ris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5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1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ame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5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4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8pt;height:88.0875pt;mso-position-horizontal-relative:char;mso-position-vertical-relative:line" type="#_x0000_t75">
            <v:imagedata r:id="rId117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7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2392" w:right="2392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6.7: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nastro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tras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11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ortatore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130" w:lineRule="exact"/>
        <w:jc w:val="left"/>
        <w:rPr>
          <w:sz w:val="13"/>
          <w:szCs w:val="13"/>
        </w:rPr>
      </w:pPr>
      <w:rPr/>
      <w:r>
        <w:rPr>
          <w:sz w:val="13"/>
          <w:szCs w:val="13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2" w:lineRule="auto"/>
        <w:ind w:left="963" w:right="335" w:firstLine="-58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b/>
          <w:bCs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  <w:b/>
          <w:bCs/>
        </w:rPr>
        <w:t>TileRepr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13"/>
          <w:b/>
          <w:bCs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w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ap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torno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Tile</w:t>
      </w:r>
      <w:r>
        <w:rPr>
          <w:rFonts w:ascii="Courier" w:hAnsi="Courier" w:cs="Courier" w:eastAsia="Courier"/>
          <w:sz w:val="24"/>
          <w:szCs w:val="24"/>
          <w:spacing w:val="-5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SimpleSprit</w:t>
      </w:r>
      <w:r>
        <w:rPr>
          <w:rFonts w:ascii="Courier" w:hAnsi="Courier" w:cs="Courier" w:eastAsia="Courier"/>
          <w:sz w:val="24"/>
          <w:szCs w:val="24"/>
          <w:spacing w:val="2"/>
          <w:w w:val="85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  </w:t>
      </w:r>
      <w:r>
        <w:rPr>
          <w:rFonts w:ascii="Times New Roman" w:hAnsi="Times New Roman" w:cs="Times New Roman" w:eastAsia="Times New Roman"/>
          <w:sz w:val="24"/>
          <w:szCs w:val="24"/>
          <w:spacing w:val="-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Essi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5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tazione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concreta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Tile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(quello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dello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del-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l’applicazione).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corris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ondenza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TileRepr</w:t>
      </w:r>
      <w:r>
        <w:rPr>
          <w:rFonts w:ascii="Courier" w:hAnsi="Courier" w:cs="Courier" w:eastAsia="Courier"/>
          <w:sz w:val="24"/>
          <w:szCs w:val="24"/>
          <w:spacing w:val="-6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(rapprese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6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tazione),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6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Tile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dello)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talme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5"/>
        </w:rPr>
        <w:t>stretta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1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sema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5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ticame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5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equi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he,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ora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utilizzeremo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due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termini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36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erca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4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biabile.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6.37pt;height:90.5175pt;mso-position-horizontal-relative:char;mso-position-vertical-relative:line" type="#_x0000_t75">
            <v:imagedata r:id="rId119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4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1463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6.8: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“nastro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tras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9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ortatore”statico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14" w:after="0" w:line="220" w:lineRule="exact"/>
        <w:jc w:val="left"/>
        <w:rPr>
          <w:sz w:val="22"/>
          <w:szCs w:val="22"/>
        </w:rPr>
      </w:pPr>
      <w:rPr/>
      <w:r>
        <w:rPr>
          <w:sz w:val="22"/>
          <w:szCs w:val="22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8pt;height:84.4425pt;mso-position-horizontal-relative:char;mso-position-vertical-relative:line" type="#_x0000_t75">
            <v:imagedata r:id="rId120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7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463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6.9: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“nastro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tras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9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ortatore”statico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4" w:lineRule="auto"/>
        <w:ind w:left="378" w:right="335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w w:val="103"/>
        </w:rPr>
        <w:t>Ci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vviene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frame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visualizzazione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l’esecuzione</w:t>
      </w:r>
      <w:r>
        <w:rPr>
          <w:rFonts w:ascii="Times New Roman" w:hAnsi="Times New Roman" w:cs="Times New Roman" w:eastAsia="Times New Roman"/>
          <w:sz w:val="24"/>
          <w:szCs w:val="24"/>
          <w:spacing w:val="-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11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render</w:t>
      </w:r>
      <w:r>
        <w:rPr>
          <w:rFonts w:ascii="Courier" w:hAnsi="Courier" w:cs="Courier" w:eastAsia="Courier"/>
          <w:sz w:val="24"/>
          <w:szCs w:val="24"/>
          <w:spacing w:val="-6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6"/>
        </w:rPr>
        <w:t>Scen</w:t>
      </w:r>
      <w:r>
        <w:rPr>
          <w:rFonts w:ascii="Courier" w:hAnsi="Courier" w:cs="Courier" w:eastAsia="Courier"/>
          <w:sz w:val="24"/>
          <w:szCs w:val="24"/>
          <w:spacing w:val="1"/>
          <w:w w:val="86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86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8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ale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aggiunge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sprite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scena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atch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renderiz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z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azione,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erne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agg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iornato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osizioni,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texture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dim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2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sioni.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b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atch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26"/>
          <w:w w:val="98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9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ı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generato,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matrice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pixel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rap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9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rese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2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“disegno”deg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l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sprite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aggiu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iene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renderizzato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tramite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cazione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batch.end(</w:t>
      </w:r>
      <w:r>
        <w:rPr>
          <w:rFonts w:ascii="Courier" w:hAnsi="Courier" w:cs="Courier" w:eastAsia="Courier"/>
          <w:sz w:val="24"/>
          <w:szCs w:val="24"/>
          <w:spacing w:val="2"/>
          <w:w w:val="100"/>
        </w:rPr>
        <w:t>)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73" w:lineRule="exact"/>
        <w:ind w:left="72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comprendere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cosa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tend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“aggiorname</w:t>
      </w:r>
      <w:r>
        <w:rPr>
          <w:rFonts w:ascii="Times New Roman" w:hAnsi="Times New Roman" w:cs="Times New Roman" w:eastAsia="Times New Roman"/>
          <w:sz w:val="24"/>
          <w:szCs w:val="24"/>
          <w:spacing w:val="-4"/>
          <w:w w:val="105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to”di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uno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sprite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-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en-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6" w:lineRule="auto"/>
        <w:ind w:left="378" w:right="335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osizione: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nastro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tile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infatti,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necessario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biare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sua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osizione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pixel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pixel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ogni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frame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rapprese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6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tazione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(si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edano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met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85"/>
        </w:rPr>
        <w:t>update</w:t>
      </w:r>
      <w:r>
        <w:rPr>
          <w:rFonts w:ascii="Courier" w:hAnsi="Courier" w:cs="Courier" w:eastAsia="Courier"/>
          <w:sz w:val="24"/>
          <w:szCs w:val="24"/>
          <w:spacing w:val="-6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classi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estendono</w:t>
      </w:r>
      <w:r>
        <w:rPr>
          <w:rFonts w:ascii="Times New Roman" w:hAnsi="Times New Roman" w:cs="Times New Roman" w:eastAsia="Times New Roman"/>
          <w:sz w:val="24"/>
          <w:szCs w:val="24"/>
          <w:spacing w:val="58"/>
          <w:w w:val="100"/>
        </w:rPr>
        <w:t> </w:t>
      </w:r>
      <w:r>
        <w:rPr>
          <w:rFonts w:ascii="Courier" w:hAnsi="Courier" w:cs="Courier" w:eastAsia="Courier"/>
          <w:sz w:val="24"/>
          <w:szCs w:val="24"/>
          <w:spacing w:val="0"/>
          <w:w w:val="100"/>
        </w:rPr>
        <w:t>Conveyo</w:t>
      </w:r>
      <w:r>
        <w:rPr>
          <w:rFonts w:ascii="Courier" w:hAnsi="Courier" w:cs="Courier" w:eastAsia="Courier"/>
          <w:sz w:val="24"/>
          <w:szCs w:val="24"/>
          <w:spacing w:val="1"/>
          <w:w w:val="100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6" w:after="0" w:line="280" w:lineRule="exact"/>
        <w:jc w:val="left"/>
        <w:rPr>
          <w:sz w:val="28"/>
          <w:szCs w:val="28"/>
        </w:rPr>
      </w:pPr>
      <w:rPr/>
      <w:r>
        <w:rPr>
          <w:sz w:val="28"/>
          <w:szCs w:val="28"/>
        </w:rPr>
      </w:r>
    </w:p>
    <w:p>
      <w:pPr>
        <w:spacing w:before="0" w:after="0" w:line="240" w:lineRule="auto"/>
        <w:ind w:left="378" w:right="4480"/>
        <w:jc w:val="both"/>
        <w:rPr>
          <w:rFonts w:ascii="Times New Roman" w:hAnsi="Times New Roman" w:cs="Times New Roman" w:eastAsia="Times New Roman"/>
          <w:sz w:val="34"/>
          <w:szCs w:val="34"/>
        </w:rPr>
      </w:pPr>
      <w:rPr/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6.2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  <w:b/>
          <w:bCs/>
        </w:rPr>
        <w:t>    </w:t>
      </w:r>
      <w:r>
        <w:rPr>
          <w:rFonts w:ascii="Times New Roman" w:hAnsi="Times New Roman" w:cs="Times New Roman" w:eastAsia="Times New Roman"/>
          <w:sz w:val="34"/>
          <w:szCs w:val="34"/>
          <w:spacing w:val="31"/>
          <w:w w:val="100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3"/>
          <w:b/>
          <w:bCs/>
        </w:rPr>
        <w:t>Ma</w:t>
      </w:r>
      <w:r>
        <w:rPr>
          <w:rFonts w:ascii="Times New Roman" w:hAnsi="Times New Roman" w:cs="Times New Roman" w:eastAsia="Times New Roman"/>
          <w:sz w:val="34"/>
          <w:szCs w:val="34"/>
          <w:spacing w:val="-11"/>
          <w:w w:val="113"/>
          <w:b/>
          <w:bCs/>
        </w:rPr>
        <w:t>n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13"/>
          <w:b/>
          <w:bCs/>
        </w:rPr>
        <w:t>uale</w:t>
      </w:r>
      <w:r>
        <w:rPr>
          <w:rFonts w:ascii="Times New Roman" w:hAnsi="Times New Roman" w:cs="Times New Roman" w:eastAsia="Times New Roman"/>
          <w:sz w:val="34"/>
          <w:szCs w:val="34"/>
          <w:spacing w:val="35"/>
          <w:w w:val="113"/>
          <w:b/>
          <w:bCs/>
        </w:rPr>
        <w:t> 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20"/>
          <w:b/>
          <w:bCs/>
        </w:rPr>
        <w:t>Ute</w:t>
      </w:r>
      <w:r>
        <w:rPr>
          <w:rFonts w:ascii="Times New Roman" w:hAnsi="Times New Roman" w:cs="Times New Roman" w:eastAsia="Times New Roman"/>
          <w:sz w:val="34"/>
          <w:szCs w:val="34"/>
          <w:spacing w:val="-11"/>
          <w:w w:val="120"/>
          <w:b/>
          <w:bCs/>
        </w:rPr>
        <w:t>n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23"/>
          <w:b/>
          <w:bCs/>
        </w:rPr>
        <w:t>te</w:t>
      </w:r>
      <w:r>
        <w:rPr>
          <w:rFonts w:ascii="Times New Roman" w:hAnsi="Times New Roman" w:cs="Times New Roman" w:eastAsia="Times New Roman"/>
          <w:sz w:val="34"/>
          <w:szCs w:val="34"/>
          <w:spacing w:val="0"/>
          <w:w w:val="100"/>
        </w:rPr>
      </w:r>
    </w:p>
    <w:p>
      <w:pPr>
        <w:spacing w:before="3" w:after="0" w:line="170" w:lineRule="exact"/>
        <w:jc w:val="left"/>
        <w:rPr>
          <w:sz w:val="17"/>
          <w:szCs w:val="17"/>
        </w:rPr>
      </w:pPr>
      <w:rPr/>
      <w:r>
        <w:rPr>
          <w:sz w:val="17"/>
          <w:szCs w:val="17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primo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vvio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dell’applicazione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mostrata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princip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gura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6.10)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dalla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quale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ossibile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scegliere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slave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200" w:bottom="2160" w:left="1680" w:right="1680"/>
          <w:headerReference w:type="default" r:id="rId118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8pt;height:243pt;mso-position-horizontal-relative:char;mso-position-vertical-relative:line" type="#_x0000_t75">
            <v:imagedata r:id="rId121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2329" w:right="233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6.10: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principale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scelta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determina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sosta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nzialme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4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funzioname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dell’applicazione: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l’applicazione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faccia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rif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erime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sotto-sezione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6.2.1,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altr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11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sotto-sezione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6.2.2.</w:t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6095"/>
        <w:jc w:val="both"/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26"/>
          <w:b/>
          <w:bCs/>
        </w:rPr>
        <w:t>6.2.1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26"/>
          <w:b/>
          <w:bCs/>
        </w:rPr>
        <w:t>  </w:t>
      </w:r>
      <w:r>
        <w:rPr>
          <w:rFonts w:ascii="Times New Roman" w:hAnsi="Times New Roman" w:cs="Times New Roman" w:eastAsia="Times New Roman"/>
          <w:sz w:val="28"/>
          <w:szCs w:val="28"/>
          <w:spacing w:val="15"/>
          <w:w w:val="126"/>
          <w:b/>
          <w:bCs/>
        </w:rPr>
        <w:t> 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26"/>
          <w:b/>
          <w:bCs/>
          <w:i/>
        </w:rPr>
        <w:t>Master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6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olta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scelto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essere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bisogne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2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scegliere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-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slave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prenderan-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no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parte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prossima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artita.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erazione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effettuata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tramite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connessione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Bluet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oth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come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nella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6.11.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Soprattutto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ere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nza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meccanismo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turni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terzo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co,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l’applicazione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97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hiede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all’ute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inserire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ositivi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uno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3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uno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senso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orario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indicando</w:t>
      </w:r>
      <w:r>
        <w:rPr>
          <w:rFonts w:ascii="Times New Roman" w:hAnsi="Times New Roman" w:cs="Times New Roman" w:eastAsia="Times New Roman"/>
          <w:sz w:val="24"/>
          <w:szCs w:val="24"/>
          <w:spacing w:val="5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quale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essere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prossimo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essere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aggiu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evide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ziando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corris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onde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lato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dello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hermo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arancione,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fino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massimo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4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ositivi.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pr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5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8"/>
        </w:rPr>
        <w:t>cesso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240" w:lineRule="auto"/>
        <w:ind w:left="371" w:right="34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effettuato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“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lato”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97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8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´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l’applicazione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pro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gettata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ris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ondere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both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configurazione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gica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tablet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6.1.</w:t>
      </w:r>
    </w:p>
    <w:p>
      <w:pPr>
        <w:spacing w:before="14" w:after="0" w:line="260" w:lineRule="exact"/>
        <w:jc w:val="left"/>
        <w:rPr>
          <w:sz w:val="26"/>
          <w:szCs w:val="26"/>
        </w:rPr>
      </w:pPr>
      <w:rPr/>
      <w:r>
        <w:rPr>
          <w:sz w:val="26"/>
          <w:szCs w:val="26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8pt;height:243pt;mso-position-horizontal-relative:char;mso-position-vertical-relative:line" type="#_x0000_t75">
            <v:imagedata r:id="rId122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140" w:right="1157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6.11: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connessione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75"/>
        </w:rPr>
        <w:t>/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  <w:i/>
        </w:rPr>
        <w:t>slave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4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tramite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  <w:i/>
        </w:rPr>
        <w:t>Bluet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4"/>
          <w:i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  <w:i/>
        </w:rPr>
        <w:t>oth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0" w:after="0" w:line="240" w:lineRule="exact"/>
        <w:jc w:val="left"/>
        <w:rPr>
          <w:sz w:val="24"/>
          <w:szCs w:val="24"/>
        </w:rPr>
      </w:pPr>
      <w:rPr/>
      <w:r>
        <w:rPr>
          <w:sz w:val="24"/>
          <w:szCs w:val="24"/>
        </w:rPr>
      </w:r>
    </w:p>
    <w:p>
      <w:pPr>
        <w:spacing w:before="0" w:after="0" w:line="240" w:lineRule="auto"/>
        <w:ind w:left="72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olta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elti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catori,</w:t>
      </w:r>
      <w:r>
        <w:rPr>
          <w:rFonts w:ascii="Times New Roman" w:hAnsi="Times New Roman" w:cs="Times New Roman" w:eastAsia="Times New Roman"/>
          <w:sz w:val="24"/>
          <w:szCs w:val="24"/>
          <w:spacing w:val="5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otr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scegliere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uno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tre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ossibili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(figura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6.12)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e,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successi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ame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im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ostare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parametri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4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(figura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6.13).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6" w:lineRule="auto"/>
        <w:ind w:left="378" w:right="33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olta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iziata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partita,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premendo</w:t>
      </w:r>
      <w:r>
        <w:rPr>
          <w:rFonts w:ascii="Times New Roman" w:hAnsi="Times New Roman" w:cs="Times New Roman" w:eastAsia="Times New Roman"/>
          <w:sz w:val="24"/>
          <w:szCs w:val="24"/>
          <w:spacing w:val="4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freccia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cer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hio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arancione</w:t>
      </w:r>
      <w:r>
        <w:rPr>
          <w:rFonts w:ascii="Times New Roman" w:hAnsi="Times New Roman" w:cs="Times New Roman" w:eastAsia="Times New Roman"/>
          <w:sz w:val="24"/>
          <w:szCs w:val="24"/>
          <w:spacing w:val="4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basso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destra,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mostrata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(figura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6.14)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1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tene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7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l’immagine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capitano,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1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colorata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qua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manche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sono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completate.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Cliccando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piccolo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pulsa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grigio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alto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destra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tenete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5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terrogati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5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</w:rPr>
        <w:t>o,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5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conoscere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attuale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1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dettaglio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ed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terrom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forzatame</w:t>
      </w:r>
      <w:r>
        <w:rPr>
          <w:rFonts w:ascii="Times New Roman" w:hAnsi="Times New Roman" w:cs="Times New Roman" w:eastAsia="Times New Roman"/>
          <w:sz w:val="24"/>
          <w:szCs w:val="24"/>
          <w:spacing w:val="-5"/>
          <w:w w:val="106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6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corso.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76" w:lineRule="auto"/>
        <w:ind w:left="378" w:right="33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caso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abbia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effettuato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4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olta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configurazione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dei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gio-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catori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partita,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l’applicazione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6"/>
        </w:rPr>
        <w:t>mostre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6"/>
        </w:rPr>
        <w:t>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configurazione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automatica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(figura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6.15)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all’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vvio.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L’applicazione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1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ter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,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infa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0"/>
        </w:rPr>
        <w:t>t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ti,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rieffet-</w:t>
      </w:r>
    </w:p>
    <w:p>
      <w:pPr>
        <w:jc w:val="both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8pt;height:243pt;mso-position-horizontal-relative:char;mso-position-vertical-relative:line" type="#_x0000_t75">
            <v:imagedata r:id="rId123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2452" w:right="2452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6.12: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selezione</w:t>
      </w:r>
      <w:r>
        <w:rPr>
          <w:rFonts w:ascii="Times New Roman" w:hAnsi="Times New Roman" w:cs="Times New Roman" w:eastAsia="Times New Roman"/>
          <w:sz w:val="24"/>
          <w:szCs w:val="24"/>
          <w:spacing w:val="1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8pt;height:243pt;mso-position-horizontal-relative:char;mso-position-vertical-relative:line" type="#_x0000_t75">
            <v:imagedata r:id="rId124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049" w:right="1050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6.13: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configura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tita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3"/>
        </w:rPr>
        <w:t>iniziare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center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8pt;height:243pt;mso-position-horizontal-relative:char;mso-position-vertical-relative:line" type="#_x0000_t75">
            <v:imagedata r:id="rId125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600" w:right="625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6.14: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mostra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4"/>
        </w:rPr>
        <w:t>partita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14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sul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5"/>
          <w:i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376" w:lineRule="auto"/>
        <w:ind w:left="378" w:right="336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tuare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le</w:t>
      </w:r>
      <w:r>
        <w:rPr>
          <w:rFonts w:ascii="Times New Roman" w:hAnsi="Times New Roman" w:cs="Times New Roman" w:eastAsia="Times New Roman"/>
          <w:sz w:val="24"/>
          <w:szCs w:val="24"/>
          <w:spacing w:val="-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connessioni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come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erano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state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configurate.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Questa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erazione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pu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unque</w:t>
      </w:r>
      <w:r>
        <w:rPr>
          <w:rFonts w:ascii="Times New Roman" w:hAnsi="Times New Roman" w:cs="Times New Roman" w:eastAsia="Times New Roman"/>
          <w:sz w:val="24"/>
          <w:szCs w:val="24"/>
          <w:spacing w:val="3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essere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11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1"/>
        </w:rPr>
        <w:t>terrotta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11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dando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luogo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ad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-13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fase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1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1"/>
        </w:rPr>
        <w:t>configurazione.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8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tabs>
          <w:tab w:pos="1360" w:val="left"/>
        </w:tabs>
        <w:rPr>
          <w:rFonts w:ascii="Times New Roman" w:hAnsi="Times New Roman" w:cs="Times New Roman" w:eastAsia="Times New Roman"/>
          <w:sz w:val="28"/>
          <w:szCs w:val="28"/>
        </w:rPr>
      </w:pPr>
      <w:rPr/>
      <w:r>
        <w:rPr>
          <w:rFonts w:ascii="Times New Roman" w:hAnsi="Times New Roman" w:cs="Times New Roman" w:eastAsia="Times New Roman"/>
          <w:sz w:val="28"/>
          <w:szCs w:val="28"/>
          <w:spacing w:val="0"/>
          <w:w w:val="120"/>
          <w:b/>
          <w:bCs/>
        </w:rPr>
        <w:t>6.2.2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  <w:tab/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  <w:b/>
          <w:bCs/>
        </w:rPr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20"/>
          <w:b/>
          <w:bCs/>
          <w:i/>
        </w:rPr>
        <w:t>Slave</w:t>
      </w:r>
      <w:r>
        <w:rPr>
          <w:rFonts w:ascii="Times New Roman" w:hAnsi="Times New Roman" w:cs="Times New Roman" w:eastAsia="Times New Roman"/>
          <w:sz w:val="28"/>
          <w:szCs w:val="28"/>
          <w:spacing w:val="0"/>
          <w:w w:val="100"/>
        </w:rPr>
      </w:r>
    </w:p>
    <w:p>
      <w:pPr>
        <w:spacing w:before="3" w:after="0" w:line="100" w:lineRule="exact"/>
        <w:jc w:val="left"/>
        <w:rPr>
          <w:sz w:val="10"/>
          <w:szCs w:val="10"/>
        </w:rPr>
      </w:pPr>
      <w:rPr/>
      <w:r>
        <w:rPr>
          <w:sz w:val="10"/>
          <w:szCs w:val="1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1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slave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attende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7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si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connetta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lui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(figura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16).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376" w:lineRule="auto"/>
        <w:ind w:left="378" w:right="33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8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7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5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connessione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10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stata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5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effettuata,</w:t>
      </w:r>
      <w:r>
        <w:rPr>
          <w:rFonts w:ascii="Times New Roman" w:hAnsi="Times New Roman" w:cs="Times New Roman" w:eastAsia="Times New Roman"/>
          <w:sz w:val="24"/>
          <w:szCs w:val="24"/>
          <w:spacing w:val="51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viene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5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8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ossibi-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lit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0"/>
        </w:rPr>
        <w:t>scattare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1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foto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(figura</w:t>
      </w:r>
      <w:r>
        <w:rPr>
          <w:rFonts w:ascii="Times New Roman" w:hAnsi="Times New Roman" w:cs="Times New Roman" w:eastAsia="Times New Roman"/>
          <w:sz w:val="24"/>
          <w:szCs w:val="24"/>
          <w:spacing w:val="4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6.17)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2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err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usata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come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avatar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3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co,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nell’attesa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dell’inizio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partita.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6" w:after="0" w:line="376" w:lineRule="auto"/>
        <w:ind w:left="378" w:right="336" w:firstLine="351"/>
        <w:jc w:val="both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Una</w:t>
      </w:r>
      <w:r>
        <w:rPr>
          <w:rFonts w:ascii="Times New Roman" w:hAnsi="Times New Roman" w:cs="Times New Roman" w:eastAsia="Times New Roman"/>
          <w:sz w:val="24"/>
          <w:szCs w:val="24"/>
          <w:spacing w:val="5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olta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</w:t>
      </w:r>
      <w:r>
        <w:rPr>
          <w:rFonts w:ascii="Times New Roman" w:hAnsi="Times New Roman" w:cs="Times New Roman" w:eastAsia="Times New Roman"/>
          <w:sz w:val="24"/>
          <w:szCs w:val="24"/>
          <w:spacing w:val="3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il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master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vr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configurato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8"/>
        </w:rPr>
        <w:t>parametri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8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3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7"/>
        </w:rPr>
        <w:t>vr</w:t>
      </w:r>
      <w:r>
        <w:rPr>
          <w:rFonts w:ascii="Times New Roman" w:hAnsi="Times New Roman" w:cs="Times New Roman" w:eastAsia="Times New Roman"/>
          <w:sz w:val="24"/>
          <w:szCs w:val="24"/>
          <w:spacing w:val="-117"/>
          <w:w w:val="146"/>
        </w:rPr>
        <w:t>`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9"/>
        </w:rPr>
        <w:t>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dato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izio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3"/>
        </w:rPr>
        <w:t>partita,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13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allora</w:t>
      </w:r>
      <w:r>
        <w:rPr>
          <w:rFonts w:ascii="Times New Roman" w:hAnsi="Times New Roman" w:cs="Times New Roman" w:eastAsia="Times New Roman"/>
          <w:sz w:val="24"/>
          <w:szCs w:val="24"/>
          <w:spacing w:val="5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gli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  <w:i/>
        </w:rPr>
        <w:t>slave</w:t>
      </w:r>
      <w:r>
        <w:rPr>
          <w:rFonts w:ascii="Times New Roman" w:hAnsi="Times New Roman" w:cs="Times New Roman" w:eastAsia="Times New Roman"/>
          <w:sz w:val="24"/>
          <w:szCs w:val="24"/>
          <w:spacing w:val="45"/>
          <w:w w:val="100"/>
          <w:i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otranno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4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care</w:t>
      </w:r>
      <w:r>
        <w:rPr>
          <w:rFonts w:ascii="Times New Roman" w:hAnsi="Times New Roman" w:cs="Times New Roman" w:eastAsia="Times New Roman"/>
          <w:sz w:val="24"/>
          <w:szCs w:val="24"/>
          <w:spacing w:val="3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fino</w:t>
      </w:r>
      <w:r>
        <w:rPr>
          <w:rFonts w:ascii="Times New Roman" w:hAnsi="Times New Roman" w:cs="Times New Roman" w:eastAsia="Times New Roman"/>
          <w:sz w:val="24"/>
          <w:szCs w:val="24"/>
          <w:spacing w:val="2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alla</w:t>
      </w:r>
      <w:r>
        <w:rPr>
          <w:rFonts w:ascii="Times New Roman" w:hAnsi="Times New Roman" w:cs="Times New Roman" w:eastAsia="Times New Roman"/>
          <w:sz w:val="24"/>
          <w:szCs w:val="24"/>
          <w:spacing w:val="5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vi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ttoria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(figure</w:t>
      </w:r>
      <w:r>
        <w:rPr>
          <w:rFonts w:ascii="Times New Roman" w:hAnsi="Times New Roman" w:cs="Times New Roman" w:eastAsia="Times New Roman"/>
          <w:sz w:val="24"/>
          <w:szCs w:val="24"/>
          <w:spacing w:val="4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6.18,</w:t>
      </w:r>
    </w:p>
    <w:p>
      <w:pPr>
        <w:spacing w:before="6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6.19</w:t>
      </w:r>
      <w:r>
        <w:rPr>
          <w:rFonts w:ascii="Times New Roman" w:hAnsi="Times New Roman" w:cs="Times New Roman" w:eastAsia="Times New Roman"/>
          <w:sz w:val="24"/>
          <w:szCs w:val="24"/>
          <w:spacing w:val="1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1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6.20).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left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8pt;height:243pt;mso-position-horizontal-relative:char;mso-position-vertical-relative:line" type="#_x0000_t75">
            <v:imagedata r:id="rId126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1178" w:right="1177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6.15: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configurazione</w:t>
      </w:r>
      <w:r>
        <w:rPr>
          <w:rFonts w:ascii="Times New Roman" w:hAnsi="Times New Roman" w:cs="Times New Roman" w:eastAsia="Times New Roman"/>
          <w:sz w:val="24"/>
          <w:szCs w:val="24"/>
          <w:spacing w:val="3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v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el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ce</w:t>
      </w:r>
      <w:r>
        <w:rPr>
          <w:rFonts w:ascii="Times New Roman" w:hAnsi="Times New Roman" w:cs="Times New Roman" w:eastAsia="Times New Roman"/>
          <w:sz w:val="24"/>
          <w:szCs w:val="24"/>
          <w:spacing w:val="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97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8pt;height:243pt;mso-position-horizontal-relative:char;mso-position-vertical-relative:line" type="#_x0000_t75">
            <v:imagedata r:id="rId127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990" w:right="1007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6.16: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herm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attesa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6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connessione</w:t>
      </w:r>
      <w:r>
        <w:rPr>
          <w:rFonts w:ascii="Times New Roman" w:hAnsi="Times New Roman" w:cs="Times New Roman" w:eastAsia="Times New Roman"/>
          <w:sz w:val="24"/>
          <w:szCs w:val="24"/>
          <w:spacing w:val="3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p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1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9"/>
          <w:i/>
        </w:rPr>
        <w:t>slave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center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8pt;height:243pt;mso-position-horizontal-relative:char;mso-position-vertical-relative:line" type="#_x0000_t75">
            <v:imagedata r:id="rId128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1987" w:right="1987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6.17: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Lo</w:t>
      </w:r>
      <w:r>
        <w:rPr>
          <w:rFonts w:ascii="Times New Roman" w:hAnsi="Times New Roman" w:cs="Times New Roman" w:eastAsia="Times New Roman"/>
          <w:sz w:val="24"/>
          <w:szCs w:val="24"/>
          <w:spacing w:val="14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scatto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della</w:t>
      </w:r>
      <w:r>
        <w:rPr>
          <w:rFonts w:ascii="Times New Roman" w:hAnsi="Times New Roman" w:cs="Times New Roman" w:eastAsia="Times New Roman"/>
          <w:sz w:val="24"/>
          <w:szCs w:val="24"/>
          <w:spacing w:val="3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foto</w:t>
      </w:r>
      <w:r>
        <w:rPr>
          <w:rFonts w:ascii="Times New Roman" w:hAnsi="Times New Roman" w:cs="Times New Roman" w:eastAsia="Times New Roman"/>
          <w:sz w:val="24"/>
          <w:szCs w:val="24"/>
          <w:spacing w:val="27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2"/>
        </w:rPr>
        <w:t>dell’ut</w:t>
      </w:r>
      <w:r>
        <w:rPr>
          <w:rFonts w:ascii="Times New Roman" w:hAnsi="Times New Roman" w:cs="Times New Roman" w:eastAsia="Times New Roman"/>
          <w:sz w:val="24"/>
          <w:szCs w:val="24"/>
          <w:spacing w:val="1"/>
          <w:w w:val="102"/>
        </w:rPr>
        <w:t>e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8"/>
        </w:rPr>
        <w:t>n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12"/>
        </w:rPr>
        <w:t>te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8pt;height:243pt;mso-position-horizontal-relative:char;mso-position-vertical-relative:line" type="#_x0000_t75">
            <v:imagedata r:id="rId129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841" w:right="1841"/>
        <w:jc w:val="center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6.18: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97"/>
        </w:rPr>
        <w:t>1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jc w:val="center"/>
        <w:spacing w:after="0"/>
        <w:sectPr>
          <w:pgMar w:header="1898" w:footer="1980" w:top="2200" w:bottom="2160" w:left="1680" w:right="1680"/>
          <w:pgSz w:w="11920" w:h="16840"/>
        </w:sectPr>
      </w:pPr>
      <w:rPr/>
    </w:p>
    <w:p>
      <w:pPr>
        <w:spacing w:before="8" w:after="0" w:line="160" w:lineRule="exact"/>
        <w:jc w:val="left"/>
        <w:rPr>
          <w:sz w:val="16"/>
          <w:szCs w:val="16"/>
        </w:rPr>
      </w:pPr>
      <w:rPr/>
      <w:r>
        <w:rPr>
          <w:sz w:val="16"/>
          <w:szCs w:val="16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8pt;height:243pt;mso-position-horizontal-relative:char;mso-position-vertical-relative:line" type="#_x0000_t75">
            <v:imagedata r:id="rId130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190" w:lineRule="exact"/>
        <w:jc w:val="left"/>
        <w:rPr>
          <w:sz w:val="19"/>
          <w:szCs w:val="19"/>
        </w:rPr>
      </w:pPr>
      <w:rPr/>
      <w:r>
        <w:rPr>
          <w:sz w:val="19"/>
          <w:szCs w:val="19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15" w:after="0" w:line="240" w:lineRule="auto"/>
        <w:ind w:left="187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6.19: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2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p>
      <w:pPr>
        <w:spacing w:before="7" w:after="0" w:line="150" w:lineRule="exact"/>
        <w:jc w:val="left"/>
        <w:rPr>
          <w:sz w:val="15"/>
          <w:szCs w:val="15"/>
        </w:rPr>
      </w:pPr>
      <w:rPr/>
      <w:r>
        <w:rPr>
          <w:sz w:val="15"/>
          <w:szCs w:val="15"/>
        </w:rPr>
      </w:r>
    </w:p>
    <w:p>
      <w:pPr>
        <w:spacing w:before="0" w:after="0" w:line="240" w:lineRule="auto"/>
        <w:ind w:left="378" w:right="-20"/>
        <w:jc w:val="left"/>
        <w:rPr>
          <w:rFonts w:ascii="Times New Roman" w:hAnsi="Times New Roman" w:cs="Times New Roman" w:eastAsia="Times New Roman"/>
          <w:sz w:val="20"/>
          <w:szCs w:val="20"/>
        </w:rPr>
      </w:pPr>
      <w:rPr/>
      <w:r>
        <w:rPr/>
        <w:pict>
          <v:shape style="width:388.8pt;height:243pt;mso-position-horizontal-relative:char;mso-position-vertical-relative:line" type="#_x0000_t75">
            <v:imagedata r:id="rId131" o:title="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0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5" w:after="0" w:line="200" w:lineRule="exact"/>
        <w:jc w:val="left"/>
        <w:rPr>
          <w:sz w:val="20"/>
          <w:szCs w:val="20"/>
        </w:rPr>
      </w:pPr>
      <w:rPr/>
      <w:r>
        <w:rPr>
          <w:sz w:val="20"/>
          <w:szCs w:val="20"/>
        </w:rPr>
      </w:r>
    </w:p>
    <w:p>
      <w:pPr>
        <w:spacing w:before="0" w:after="0" w:line="240" w:lineRule="auto"/>
        <w:ind w:left="1879" w:right="-20"/>
        <w:jc w:val="left"/>
        <w:rPr>
          <w:rFonts w:ascii="Times New Roman" w:hAnsi="Times New Roman" w:cs="Times New Roman" w:eastAsia="Times New Roman"/>
          <w:sz w:val="24"/>
          <w:szCs w:val="24"/>
        </w:rPr>
      </w:pPr>
      <w:rPr/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Figura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6.20:</w:t>
      </w:r>
      <w:r>
        <w:rPr>
          <w:rFonts w:ascii="Times New Roman" w:hAnsi="Times New Roman" w:cs="Times New Roman" w:eastAsia="Times New Roman"/>
          <w:sz w:val="24"/>
          <w:szCs w:val="24"/>
          <w:spacing w:val="3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La</w:t>
      </w:r>
      <w:r>
        <w:rPr>
          <w:rFonts w:ascii="Times New Roman" w:hAnsi="Times New Roman" w:cs="Times New Roman" w:eastAsia="Times New Roman"/>
          <w:sz w:val="24"/>
          <w:szCs w:val="24"/>
          <w:spacing w:val="29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s</w:t>
      </w:r>
      <w:r>
        <w:rPr>
          <w:rFonts w:ascii="Times New Roman" w:hAnsi="Times New Roman" w:cs="Times New Roman" w:eastAsia="Times New Roman"/>
          <w:sz w:val="24"/>
          <w:szCs w:val="24"/>
          <w:spacing w:val="-6"/>
          <w:w w:val="100"/>
        </w:rPr>
        <w:t>c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h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ermata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23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di</w:t>
      </w:r>
      <w:r>
        <w:rPr>
          <w:rFonts w:ascii="Times New Roman" w:hAnsi="Times New Roman" w:cs="Times New Roman" w:eastAsia="Times New Roman"/>
          <w:sz w:val="24"/>
          <w:szCs w:val="24"/>
          <w:spacing w:val="25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nel</w:t>
      </w:r>
      <w:r>
        <w:rPr>
          <w:rFonts w:ascii="Times New Roman" w:hAnsi="Times New Roman" w:cs="Times New Roman" w:eastAsia="Times New Roman"/>
          <w:sz w:val="24"/>
          <w:szCs w:val="24"/>
          <w:spacing w:val="21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gi</w:t>
      </w:r>
      <w:r>
        <w:rPr>
          <w:rFonts w:ascii="Times New Roman" w:hAnsi="Times New Roman" w:cs="Times New Roman" w:eastAsia="Times New Roman"/>
          <w:sz w:val="24"/>
          <w:szCs w:val="24"/>
          <w:spacing w:val="7"/>
          <w:w w:val="100"/>
        </w:rPr>
        <w:t>o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co</w:t>
      </w:r>
      <w:r>
        <w:rPr>
          <w:rFonts w:ascii="Times New Roman" w:hAnsi="Times New Roman" w:cs="Times New Roman" w:eastAsia="Times New Roman"/>
          <w:sz w:val="24"/>
          <w:szCs w:val="24"/>
          <w:spacing w:val="2"/>
          <w:w w:val="100"/>
        </w:rPr>
        <w:t> 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  <w:t>3</w:t>
      </w:r>
      <w:r>
        <w:rPr>
          <w:rFonts w:ascii="Times New Roman" w:hAnsi="Times New Roman" w:cs="Times New Roman" w:eastAsia="Times New Roman"/>
          <w:sz w:val="24"/>
          <w:szCs w:val="24"/>
          <w:spacing w:val="0"/>
          <w:w w:val="100"/>
        </w:rPr>
      </w:r>
    </w:p>
    <w:sectPr>
      <w:pgMar w:header="1898" w:footer="1980" w:top="2200" w:bottom="2160" w:left="1680" w:right="1680"/>
      <w:pgSz w:w="11920" w:h="168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auto"/>
    <w:pitch w:val="default"/>
  </w:font>
  <w:font w:name="Courier">
    <w:altName w:val="Courier"/>
    <w:charset w:val="0"/>
    <w:family w:val="roman"/>
    <w:pitch w:val="fixed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92.229004pt;margin-top:738.505554pt;width:9.853266pt;height:13.9562pt;mso-position-horizontal-relative:page;mso-position-vertical-relative:page;z-index:-4660" type="#_x0000_t202" filled="f" stroked="f">
          <v:textbox inset="0,0,0,0">
            <w:txbxContent>
              <w:p>
                <w:pPr>
                  <w:spacing w:before="0" w:after="0" w:line="251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89.303009pt;margin-top:738.505554pt;width:15.706533pt;height:13.9562pt;mso-position-horizontal-relative:page;mso-position-vertical-relative:page;z-index:-4625" type="#_x0000_t202" filled="f" stroked="f">
          <v:textbox inset="0,0,0,0">
            <w:txbxContent>
              <w:p>
                <w:pPr>
                  <w:spacing w:before="0" w:after="0" w:line="251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51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89.303009pt;margin-top:738.506592pt;width:15.706533pt;height:13.9552pt;mso-position-horizontal-relative:page;mso-position-vertical-relative:page;z-index:-4624" type="#_x0000_t202" filled="f" stroked="f">
          <v:textbox inset="0,0,0,0">
            <w:txbxContent>
              <w:p>
                <w:pPr>
                  <w:spacing w:before="0" w:after="0" w:line="251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52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102.884003pt;margin-top:733.096008pt;width:388.543pt;height:.1pt;mso-position-horizontal-relative:page;mso-position-vertical-relative:page;z-index:-4620" coordorigin="2058,14662" coordsize="7771,2">
          <v:shape style="position:absolute;left:2058;top:14662;width:7771;height:2" coordorigin="2058,14662" coordsize="7771,0" path="m2058,14662l9829,14662e" filled="f" stroked="t" strokeweight=".398pt" strokecolor="#000000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1.884003pt;margin-top:738.505554pt;width:311.585897pt;height:13.9552pt;mso-position-horizontal-relative:page;mso-position-vertical-relative:page;z-index:-4619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9"/>
                  </w:rPr>
                  <w:t>Progetto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4"/>
                    <w:w w:val="109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Gi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7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coso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9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2015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-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6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D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7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cume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tazione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3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delle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9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2"/>
                  </w:rPr>
                  <w:t>Applicazioni.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77.725067pt;margin-top:738.505554pt;width:15.706533pt;height:13.9552pt;mso-position-horizontal-relative:page;mso-position-vertical-relative:page;z-index:-4618" type="#_x0000_t202" filled="f" stroked="f">
          <v:textbox inset="0,0,0,0">
            <w:txbxContent>
              <w:p>
                <w:pPr>
                  <w:spacing w:before="0" w:after="0" w:line="251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53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89.303009pt;margin-top:738.505554pt;width:15.706533pt;height:13.9562pt;mso-position-horizontal-relative:page;mso-position-vertical-relative:page;z-index:-4614" type="#_x0000_t202" filled="f" stroked="f">
          <v:textbox inset="0,0,0,0">
            <w:txbxContent>
              <w:p>
                <w:pPr>
                  <w:spacing w:before="0" w:after="0" w:line="251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64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89.303009pt;margin-top:738.506592pt;width:15.706533pt;height:13.9552pt;mso-position-horizontal-relative:page;mso-position-vertical-relative:page;z-index:-4613" type="#_x0000_t202" filled="f" stroked="f">
          <v:textbox inset="0,0,0,0">
            <w:txbxContent>
              <w:p>
                <w:pPr>
                  <w:spacing w:before="0" w:after="0" w:line="251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65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102.884003pt;margin-top:733.096008pt;width:388.543pt;height:.1pt;mso-position-horizontal-relative:page;mso-position-vertical-relative:page;z-index:-4609" coordorigin="2058,14662" coordsize="7771,2">
          <v:shape style="position:absolute;left:2058;top:14662;width:7771;height:2" coordorigin="2058,14662" coordsize="7771,0" path="m2058,14662l9829,14662e" filled="f" stroked="t" strokeweight=".398pt" strokecolor="#000000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1.884003pt;margin-top:738.505554pt;width:311.585897pt;height:13.9552pt;mso-position-horizontal-relative:page;mso-position-vertical-relative:page;z-index:-4608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9"/>
                  </w:rPr>
                  <w:t>Progetto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4"/>
                    <w:w w:val="109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Gi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7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coso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9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2015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-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6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D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7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cume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tazione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3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delle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9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2"/>
                  </w:rPr>
                  <w:t>Applicazioni.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77.725067pt;margin-top:738.505554pt;width:15.706533pt;height:13.9552pt;mso-position-horizontal-relative:page;mso-position-vertical-relative:page;z-index:-4607" type="#_x0000_t202" filled="f" stroked="f">
          <v:textbox inset="0,0,0,0">
            <w:txbxContent>
              <w:p>
                <w:pPr>
                  <w:spacing w:before="0" w:after="0" w:line="251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66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1.884003pt;margin-top:738.505554pt;width:311.585897pt;height:13.9552pt;mso-position-horizontal-relative:page;mso-position-vertical-relative:page;z-index:-4606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9"/>
                  </w:rPr>
                  <w:t>Progetto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4"/>
                    <w:w w:val="109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Gi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7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coso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9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2015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-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6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D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7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cume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tazione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3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delle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9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2"/>
                  </w:rPr>
                  <w:t>Applicazioni.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77.725067pt;margin-top:738.505554pt;width:15.706533pt;height:13.9552pt;mso-position-horizontal-relative:page;mso-position-vertical-relative:page;z-index:-4605" type="#_x0000_t202" filled="f" stroked="f">
          <v:textbox inset="0,0,0,0">
            <w:txbxContent>
              <w:p>
                <w:pPr>
                  <w:spacing w:before="0" w:after="0" w:line="251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68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102.884003pt;margin-top:733.096008pt;width:388.543pt;height:.1pt;mso-position-horizontal-relative:page;mso-position-vertical-relative:page;z-index:-4604" coordorigin="2058,14662" coordsize="7771,2">
          <v:shape style="position:absolute;left:2058;top:14662;width:7771;height:2" coordorigin="2058,14662" coordsize="7771,0" path="m2058,14662l9829,14662e" filled="f" stroked="t" strokeweight=".398pt" strokecolor="#000000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1.884003pt;margin-top:738.505554pt;width:311.585897pt;height:13.9552pt;mso-position-horizontal-relative:page;mso-position-vertical-relative:page;z-index:-4603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9"/>
                  </w:rPr>
                  <w:t>Progetto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4"/>
                    <w:w w:val="109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Gi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7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coso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9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2015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-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6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D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7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cume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tazione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3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delle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9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2"/>
                  </w:rPr>
                  <w:t>Applicazioni.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77.725067pt;margin-top:738.505554pt;width:15.706533pt;height:13.9552pt;mso-position-horizontal-relative:page;mso-position-vertical-relative:page;z-index:-4602" type="#_x0000_t202" filled="f" stroked="f">
          <v:textbox inset="0,0,0,0">
            <w:txbxContent>
              <w:p>
                <w:pPr>
                  <w:spacing w:before="0" w:after="0" w:line="251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70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89.303009pt;margin-top:738.505554pt;width:15.706533pt;height:13.9562pt;mso-position-horizontal-relative:page;mso-position-vertical-relative:page;z-index:-4598" type="#_x0000_t202" filled="f" stroked="f">
          <v:textbox inset="0,0,0,0">
            <w:txbxContent>
              <w:p>
                <w:pPr>
                  <w:spacing w:before="0" w:after="0" w:line="251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76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89.303009pt;margin-top:738.506592pt;width:15.706533pt;height:13.9552pt;mso-position-horizontal-relative:page;mso-position-vertical-relative:page;z-index:-4597" type="#_x0000_t202" filled="f" stroked="f">
          <v:textbox inset="0,0,0,0">
            <w:txbxContent>
              <w:p>
                <w:pPr>
                  <w:spacing w:before="0" w:after="0" w:line="251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77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102.884003pt;margin-top:733.096008pt;width:388.543pt;height:.1pt;mso-position-horizontal-relative:page;mso-position-vertical-relative:page;z-index:-4656" coordorigin="2058,14662" coordsize="7771,2">
          <v:shape style="position:absolute;left:2058;top:14662;width:7771;height:2" coordorigin="2058,14662" coordsize="7771,0" path="m2058,14662l9829,14662e" filled="f" stroked="t" strokeweight=".398pt" strokecolor="#000000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1.884003pt;margin-top:738.505554pt;width:311.585897pt;height:13.9552pt;mso-position-horizontal-relative:page;mso-position-vertical-relative:page;z-index:-4655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9"/>
                  </w:rPr>
                  <w:t>Progetto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4"/>
                    <w:w w:val="109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Gi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7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coso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9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2015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-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6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D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7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cume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tazione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3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delle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9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2"/>
                  </w:rPr>
                  <w:t>Applicazioni.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83.571167pt;margin-top:738.505554pt;width:9.853266pt;height:13.9552pt;mso-position-horizontal-relative:page;mso-position-vertical-relative:page;z-index:-4654" type="#_x0000_t202" filled="f" stroked="f">
          <v:textbox inset="0,0,0,0">
            <w:txbxContent>
              <w:p>
                <w:pPr>
                  <w:spacing w:before="0" w:after="0" w:line="251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102.884003pt;margin-top:733.096008pt;width:388.543pt;height:.1pt;mso-position-horizontal-relative:page;mso-position-vertical-relative:page;z-index:-4593" coordorigin="2058,14662" coordsize="7771,2">
          <v:shape style="position:absolute;left:2058;top:14662;width:7771;height:2" coordorigin="2058,14662" coordsize="7771,0" path="m2058,14662l9829,14662e" filled="f" stroked="t" strokeweight=".398pt" strokecolor="#000000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1.884003pt;margin-top:738.505554pt;width:311.585897pt;height:13.9552pt;mso-position-horizontal-relative:page;mso-position-vertical-relative:page;z-index:-4592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9"/>
                  </w:rPr>
                  <w:t>Progetto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4"/>
                    <w:w w:val="109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Gi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7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coso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9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2015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-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6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D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7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cume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tazione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3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delle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9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2"/>
                  </w:rPr>
                  <w:t>Applicazioni.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77.725067pt;margin-top:738.505554pt;width:15.706533pt;height:13.9552pt;mso-position-horizontal-relative:page;mso-position-vertical-relative:page;z-index:-4591" type="#_x0000_t202" filled="f" stroked="f">
          <v:textbox inset="0,0,0,0">
            <w:txbxContent>
              <w:p>
                <w:pPr>
                  <w:spacing w:before="0" w:after="0" w:line="251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78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1.884003pt;margin-top:738.505554pt;width:311.585897pt;height:13.9552pt;mso-position-horizontal-relative:page;mso-position-vertical-relative:page;z-index:-4590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9"/>
                  </w:rPr>
                  <w:t>Progetto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4"/>
                    <w:w w:val="109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Gi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7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coso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9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2015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-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6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D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7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cume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tazione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3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delle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9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2"/>
                  </w:rPr>
                  <w:t>Applicazioni.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77.725067pt;margin-top:738.505554pt;width:15.706533pt;height:13.9552pt;mso-position-horizontal-relative:page;mso-position-vertical-relative:page;z-index:-4589" type="#_x0000_t202" filled="f" stroked="f">
          <v:textbox inset="0,0,0,0">
            <w:txbxContent>
              <w:p>
                <w:pPr>
                  <w:spacing w:before="0" w:after="0" w:line="251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88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102.884003pt;margin-top:733.096008pt;width:388.543pt;height:.1pt;mso-position-horizontal-relative:page;mso-position-vertical-relative:page;z-index:-4588" coordorigin="2058,14662" coordsize="7771,2">
          <v:shape style="position:absolute;left:2058;top:14662;width:7771;height:2" coordorigin="2058,14662" coordsize="7771,0" path="m2058,14662l9829,14662e" filled="f" stroked="t" strokeweight=".398pt" strokecolor="#000000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1.884003pt;margin-top:738.505554pt;width:311.585897pt;height:13.9552pt;mso-position-horizontal-relative:page;mso-position-vertical-relative:page;z-index:-4587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9"/>
                  </w:rPr>
                  <w:t>Progetto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4"/>
                    <w:w w:val="109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Gi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7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coso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9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2015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-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6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D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7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cume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tazione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3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delle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9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2"/>
                  </w:rPr>
                  <w:t>Applicazioni.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71.867035pt;margin-top:738.505554pt;width:21.564581pt;height:13.9552pt;mso-position-horizontal-relative:page;mso-position-vertical-relative:page;z-index:-4586" type="#_x0000_t202" filled="f" stroked="f">
          <v:textbox inset="0,0,0,0">
            <w:txbxContent>
              <w:p>
                <w:pPr>
                  <w:spacing w:before="0" w:after="0" w:line="251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102.884003pt;margin-top:733.096008pt;width:388.543pt;height:.1pt;mso-position-horizontal-relative:page;mso-position-vertical-relative:page;z-index:-4650" coordorigin="2058,14662" coordsize="7771,2">
          <v:shape style="position:absolute;left:2058;top:14662;width:7771;height:2" coordorigin="2058,14662" coordsize="7771,0" path="m2058,14662l9829,14662e" filled="f" stroked="t" strokeweight=".398pt" strokecolor="#000000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1.884003pt;margin-top:738.505554pt;width:311.585897pt;height:13.9552pt;mso-position-horizontal-relative:page;mso-position-vertical-relative:page;z-index:-4649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9"/>
                  </w:rPr>
                  <w:t>Progetto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4"/>
                    <w:w w:val="109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Gi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7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coso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9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2015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-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6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D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7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cume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tazione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3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delle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9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2"/>
                  </w:rPr>
                  <w:t>Applicazioni.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77.725067pt;margin-top:738.505554pt;width:15.706533pt;height:13.9552pt;mso-position-horizontal-relative:page;mso-position-vertical-relative:page;z-index:-4648" type="#_x0000_t202" filled="f" stroked="f">
          <v:textbox inset="0,0,0,0">
            <w:txbxContent>
              <w:p>
                <w:pPr>
                  <w:spacing w:before="0" w:after="0" w:line="251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89.303009pt;margin-top:738.505554pt;width:15.706533pt;height:13.9562pt;mso-position-horizontal-relative:page;mso-position-vertical-relative:page;z-index:-4647" type="#_x0000_t202" filled="f" stroked="f">
          <v:textbox inset="0,0,0,0">
            <w:txbxContent>
              <w:p>
                <w:pPr>
                  <w:spacing w:before="0" w:after="0" w:line="251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89.303009pt;margin-top:738.506592pt;width:15.706533pt;height:13.9552pt;mso-position-horizontal-relative:page;mso-position-vertical-relative:page;z-index:-4646" type="#_x0000_t202" filled="f" stroked="f">
          <v:textbox inset="0,0,0,0">
            <w:txbxContent>
              <w:p>
                <w:pPr>
                  <w:spacing w:before="0" w:after="0" w:line="251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19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102.884003pt;margin-top:733.096008pt;width:388.543pt;height:.1pt;mso-position-horizontal-relative:page;mso-position-vertical-relative:page;z-index:-4642" coordorigin="2058,14662" coordsize="7771,2">
          <v:shape style="position:absolute;left:2058;top:14662;width:7771;height:2" coordorigin="2058,14662" coordsize="7771,0" path="m2058,14662l9829,14662e" filled="f" stroked="t" strokeweight=".398pt" strokecolor="#000000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1.884003pt;margin-top:738.505554pt;width:311.585897pt;height:13.9552pt;mso-position-horizontal-relative:page;mso-position-vertical-relative:page;z-index:-4641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9"/>
                  </w:rPr>
                  <w:t>Progetto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4"/>
                    <w:w w:val="109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Gi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7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coso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9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2015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-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6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D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7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cume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tazione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3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delle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9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2"/>
                  </w:rPr>
                  <w:t>Applicazioni.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77.725067pt;margin-top:738.505554pt;width:15.706533pt;height:13.9552pt;mso-position-horizontal-relative:page;mso-position-vertical-relative:page;z-index:-4640" type="#_x0000_t202" filled="f" stroked="f">
          <v:textbox inset="0,0,0,0">
            <w:txbxContent>
              <w:p>
                <w:pPr>
                  <w:spacing w:before="0" w:after="0" w:line="251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89.303009pt;margin-top:738.505554pt;width:15.706533pt;height:13.9562pt;mso-position-horizontal-relative:page;mso-position-vertical-relative:page;z-index:-4636" type="#_x0000_t202" filled="f" stroked="f">
          <v:textbox inset="0,0,0,0">
            <w:txbxContent>
              <w:p>
                <w:pPr>
                  <w:spacing w:before="0" w:after="0" w:line="251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34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89.303009pt;margin-top:738.506592pt;width:15.706533pt;height:13.9552pt;mso-position-horizontal-relative:page;mso-position-vertical-relative:page;z-index:-4635" type="#_x0000_t202" filled="f" stroked="f">
          <v:textbox inset="0,0,0,0">
            <w:txbxContent>
              <w:p>
                <w:pPr>
                  <w:spacing w:before="0" w:after="0" w:line="251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35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102.884003pt;margin-top:733.096008pt;width:388.543pt;height:.1pt;mso-position-horizontal-relative:page;mso-position-vertical-relative:page;z-index:-4631" coordorigin="2058,14662" coordsize="7771,2">
          <v:shape style="position:absolute;left:2058;top:14662;width:7771;height:2" coordorigin="2058,14662" coordsize="7771,0" path="m2058,14662l9829,14662e" filled="f" stroked="t" strokeweight=".398pt" strokecolor="#000000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1.884003pt;margin-top:738.505554pt;width:311.585897pt;height:13.9552pt;mso-position-horizontal-relative:page;mso-position-vertical-relative:page;z-index:-4630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9"/>
                  </w:rPr>
                  <w:t>Progetto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4"/>
                    <w:w w:val="109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Gi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7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coso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9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2015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-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6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D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7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cume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tazione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3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delle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9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2"/>
                  </w:rPr>
                  <w:t>Applicazioni.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77.725067pt;margin-top:738.505554pt;width:15.706533pt;height:13.9552pt;mso-position-horizontal-relative:page;mso-position-vertical-relative:page;z-index:-4629" type="#_x0000_t202" filled="f" stroked="f">
          <v:textbox inset="0,0,0,0">
            <w:txbxContent>
              <w:p>
                <w:pPr>
                  <w:spacing w:before="0" w:after="0" w:line="251" w:lineRule="exact"/>
                  <w:ind w:left="40" w:right="-2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97"/>
                  </w:rPr>
                </w:r>
                <w:r>
                  <w:rPr/>
                  <w:fldChar w:fldCharType="begin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36</w:t>
                </w:r>
                <w:r>
                  <w:rPr/>
                  <w:fldChar w:fldCharType="end"/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102.884003pt;margin-top:110.182014pt;width:388.543pt;height:.1pt;mso-position-horizontal-relative:page;mso-position-vertical-relative:page;z-index:-4659" coordorigin="2058,2204" coordsize="7771,2">
          <v:shape style="position:absolute;left:2058;top:2204;width:7771;height:2" coordorigin="2058,2204" coordsize="7771,0" path="m2058,2204l9829,2204e" filled="f" stroked="t" strokeweight=".398pt" strokecolor="#000000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1.884003pt;margin-top:93.923569pt;width:102.179799pt;height:13.9552pt;mso-position-horizontal-relative:page;mso-position-vertical-relative:page;z-index:-4658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Chef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23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7"/>
                    <w:w w:val="100"/>
                  </w:rPr>
                  <w:t>p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er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35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un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37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3"/>
                  </w:rPr>
                  <w:t>Giorno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78.25116pt;margin-top:93.923569pt;width:114.063268pt;height:13.9552pt;mso-position-horizontal-relative:page;mso-position-vertical-relative:page;z-index:-4657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Ma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uale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3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5"/>
                  </w:rPr>
                  <w:t>Sviluppatore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102.884003pt;margin-top:110.182014pt;width:388.543pt;height:.1pt;mso-position-horizontal-relative:page;mso-position-vertical-relative:page;z-index:-4628" coordorigin="2058,2204" coordsize="7771,2">
          <v:shape style="position:absolute;left:2058;top:2204;width:7771;height:2" coordorigin="2058,2204" coordsize="7771,0" path="m2058,2204l9829,2204e" filled="f" stroked="t" strokeweight=".398pt" strokecolor="#000000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1.884003pt;margin-top:93.923569pt;width:113.848074pt;height:13.9552pt;mso-position-horizontal-relative:page;mso-position-vertical-relative:page;z-index:-4627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Lego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8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Digital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47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Sono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"/>
                    <w:w w:val="100"/>
                  </w:rPr>
                  <w:t>r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20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2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08.489441pt;margin-top:93.923569pt;width:83.924208pt;height:13.9552pt;mso-position-horizontal-relative:page;mso-position-vertical-relative:page;z-index:-4626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Ma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uale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3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7"/>
                  </w:rPr>
                  <w:t>Ute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7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12"/>
                  </w:rPr>
                  <w:t>te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102.884003pt;margin-top:110.182014pt;width:388.543pt;height:.1pt;mso-position-horizontal-relative:page;mso-position-vertical-relative:page;z-index:-4623" coordorigin="2058,2204" coordsize="7771,2">
          <v:shape style="position:absolute;left:2058;top:2204;width:7771;height:2" coordorigin="2058,2204" coordsize="7771,0" path="m2058,2204l9829,2204e" filled="f" stroked="t" strokeweight=".398pt" strokecolor="#000000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1.884003pt;margin-top:93.923569pt;width:87.570543pt;height:13.9552pt;mso-position-horizontal-relative:page;mso-position-vertical-relative:page;z-index:-4622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20"/>
                    <w:w w:val="100"/>
                  </w:rPr>
                  <w:t>T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r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13"/>
                    <w:w w:val="100"/>
                  </w:rPr>
                  <w:t>v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a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8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l’I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truso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4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1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78.254761pt;margin-top:93.923569pt;width:114.108698pt;height:13.9552pt;mso-position-horizontal-relative:page;mso-position-vertical-relative:page;z-index:-4621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Ma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uale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3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1"/>
                  </w:rPr>
                  <w:t>Svil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"/>
                    <w:w w:val="101"/>
                  </w:rPr>
                  <w:t>u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8"/>
                  </w:rPr>
                  <w:t>ppatore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102.884003pt;margin-top:110.182014pt;width:388.543pt;height:.1pt;mso-position-horizontal-relative:page;mso-position-vertical-relative:page;z-index:-4617" coordorigin="2058,2204" coordsize="7771,2">
          <v:shape style="position:absolute;left:2058;top:2204;width:7771;height:2" coordorigin="2058,2204" coordsize="7771,0" path="m2058,2204l9829,2204e" filled="f" stroked="t" strokeweight=".398pt" strokecolor="#000000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1.884003pt;margin-top:93.923569pt;width:87.570543pt;height:13.9552pt;mso-position-horizontal-relative:page;mso-position-vertical-relative:page;z-index:-4616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20"/>
                    <w:w w:val="100"/>
                  </w:rPr>
                  <w:t>T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r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13"/>
                    <w:w w:val="100"/>
                  </w:rPr>
                  <w:t>v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a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8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l’I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truso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4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1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08.489441pt;margin-top:93.923569pt;width:83.924208pt;height:13.9552pt;mso-position-horizontal-relative:page;mso-position-vertical-relative:page;z-index:-4615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Ma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uale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3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7"/>
                  </w:rPr>
                  <w:t>Ute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7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12"/>
                  </w:rPr>
                  <w:t>te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102.884003pt;margin-top:110.182014pt;width:388.543pt;height:.1pt;mso-position-horizontal-relative:page;mso-position-vertical-relative:page;z-index:-4612" coordorigin="2058,2204" coordsize="7771,2">
          <v:shape style="position:absolute;left:2058;top:2204;width:7771;height:2" coordorigin="2058,2204" coordsize="7771,0" path="m2058,2204l9829,2204e" filled="f" stroked="t" strokeweight=".398pt" strokecolor="#000000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1.884003pt;margin-top:93.923569pt;width:87.570543pt;height:13.9552pt;mso-position-horizontal-relative:page;mso-position-vertical-relative:page;z-index:-4611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20"/>
                    <w:w w:val="100"/>
                  </w:rPr>
                  <w:t>T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r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13"/>
                    <w:w w:val="100"/>
                  </w:rPr>
                  <w:t>v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a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8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l’I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truso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4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2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78.254761pt;margin-top:93.923569pt;width:114.108698pt;height:13.9552pt;mso-position-horizontal-relative:page;mso-position-vertical-relative:page;z-index:-4610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Ma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uale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3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1"/>
                  </w:rPr>
                  <w:t>Svil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"/>
                    <w:w w:val="101"/>
                  </w:rPr>
                  <w:t>u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8"/>
                  </w:rPr>
                  <w:t>ppatore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102.884003pt;margin-top:110.182014pt;width:388.543pt;height:.1pt;mso-position-horizontal-relative:page;mso-position-vertical-relative:page;z-index:-4601" coordorigin="2058,2204" coordsize="7771,2">
          <v:shape style="position:absolute;left:2058;top:2204;width:7771;height:2" coordorigin="2058,2204" coordsize="7771,0" path="m2058,2204l9829,2204e" filled="f" stroked="t" strokeweight=".398pt" strokecolor="#000000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1.884003pt;margin-top:93.923569pt;width:87.570543pt;height:13.9552pt;mso-position-horizontal-relative:page;mso-position-vertical-relative:page;z-index:-4600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20"/>
                    <w:w w:val="100"/>
                  </w:rPr>
                  <w:t>T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r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13"/>
                    <w:w w:val="100"/>
                  </w:rPr>
                  <w:t>v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a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8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l’I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truso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4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2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08.489441pt;margin-top:93.923569pt;width:83.924208pt;height:13.9552pt;mso-position-horizontal-relative:page;mso-position-vertical-relative:page;z-index:-4599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Ma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uale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3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7"/>
                  </w:rPr>
                  <w:t>Ute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7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12"/>
                  </w:rPr>
                  <w:t>te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102.884003pt;margin-top:110.182014pt;width:388.543pt;height:.1pt;mso-position-horizontal-relative:page;mso-position-vertical-relative:page;z-index:-4653" coordorigin="2058,2204" coordsize="7771,2">
          <v:shape style="position:absolute;left:2058;top:2204;width:7771;height:2" coordorigin="2058,2204" coordsize="7771,0" path="m2058,2204l9829,2204e" filled="f" stroked="t" strokeweight=".398pt" strokecolor="#000000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1.884003pt;margin-top:93.923569pt;width:102.179799pt;height:13.9552pt;mso-position-horizontal-relative:page;mso-position-vertical-relative:page;z-index:-4652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Chef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23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7"/>
                    <w:w w:val="100"/>
                  </w:rPr>
                  <w:t>p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er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35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un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37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3"/>
                  </w:rPr>
                  <w:t>Giorno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08.497833pt;margin-top:93.923569pt;width:83.912252pt;height:13.9552pt;mso-position-horizontal-relative:page;mso-position-vertical-relative:page;z-index:-4651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Ma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uale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3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7"/>
                  </w:rPr>
                  <w:t>Ute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7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12"/>
                  </w:rPr>
                  <w:t>te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102.884003pt;margin-top:110.182014pt;width:388.543pt;height:.1pt;mso-position-horizontal-relative:page;mso-position-vertical-relative:page;z-index:-4596" coordorigin="2058,2204" coordsize="7771,2">
          <v:shape style="position:absolute;left:2058;top:2204;width:7771;height:2" coordorigin="2058,2204" coordsize="7771,0" path="m2058,2204l9829,2204e" filled="f" stroked="t" strokeweight=".398pt" strokecolor="#000000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1.884003pt;margin-top:93.923569pt;width:53.335631pt;height:13.9552pt;mso-position-horizontal-relative:page;mso-position-vertical-relative:page;z-index:-4595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104"/>
                  </w:rPr>
                  <w:t>Su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7"/>
                    <w:w w:val="104"/>
                  </w:rPr>
                  <w:t>p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5"/>
                  </w:rPr>
                  <w:t>erApp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78.25235pt;margin-top:93.923569pt;width:114.063268pt;height:13.9552pt;mso-position-horizontal-relative:page;mso-position-vertical-relative:page;z-index:-4594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Ma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uale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3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5"/>
                  </w:rPr>
                  <w:t>Sviluppatore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102.884003pt;margin-top:110.182014pt;width:388.543pt;height:.1pt;mso-position-horizontal-relative:page;mso-position-vertical-relative:page;z-index:-4585" coordorigin="2058,2204" coordsize="7771,2">
          <v:shape style="position:absolute;left:2058;top:2204;width:7771;height:2" coordorigin="2058,2204" coordsize="7771,0" path="m2058,2204l9829,2204e" filled="f" stroked="t" strokeweight=".398pt" strokecolor="#000000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1.884003pt;margin-top:93.923569pt;width:53.335631pt;height:13.9552pt;mso-position-horizontal-relative:page;mso-position-vertical-relative:page;z-index:-4584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w w:val="104"/>
                  </w:rPr>
                  <w:t>Su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7"/>
                    <w:w w:val="104"/>
                  </w:rPr>
                  <w:t>p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5"/>
                  </w:rPr>
                  <w:t>erApp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08.499023pt;margin-top:93.923569pt;width:83.912252pt;height:13.9552pt;mso-position-horizontal-relative:page;mso-position-vertical-relative:page;z-index:-4583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Ma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uale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3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7"/>
                  </w:rPr>
                  <w:t>Ute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7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12"/>
                  </w:rPr>
                  <w:t>te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102.884003pt;margin-top:110.182014pt;width:388.543pt;height:.1pt;mso-position-horizontal-relative:page;mso-position-vertical-relative:page;z-index:-4645" coordorigin="2058,2204" coordsize="7771,2">
          <v:shape style="position:absolute;left:2058;top:2204;width:7771;height:2" coordorigin="2058,2204" coordsize="7771,0" path="m2058,2204l9829,2204e" filled="f" stroked="t" strokeweight=".398pt" strokecolor="#000000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1.884003pt;margin-top:93.923569pt;width:113.848074pt;height:13.9552pt;mso-position-horizontal-relative:page;mso-position-vertical-relative:page;z-index:-4644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Lego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8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Digital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47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Sono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"/>
                    <w:w w:val="100"/>
                  </w:rPr>
                  <w:t>r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20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1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08.489441pt;margin-top:93.923569pt;width:83.924208pt;height:13.9552pt;mso-position-horizontal-relative:page;mso-position-vertical-relative:page;z-index:-4643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Ma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uale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3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7"/>
                  </w:rPr>
                  <w:t>Ute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7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12"/>
                  </w:rPr>
                  <w:t>te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102.884003pt;margin-top:110.182014pt;width:388.543pt;height:.1pt;mso-position-horizontal-relative:page;mso-position-vertical-relative:page;z-index:-4639" coordorigin="2058,2204" coordsize="7771,2">
          <v:shape style="position:absolute;left:2058;top:2204;width:7771;height:2" coordorigin="2058,2204" coordsize="7771,0" path="m2058,2204l9829,2204e" filled="f" stroked="t" strokeweight=".398pt" strokecolor="#000000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1.884003pt;margin-top:93.923569pt;width:113.848074pt;height:13.9552pt;mso-position-horizontal-relative:page;mso-position-vertical-relative:page;z-index:-4638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Lego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8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Digital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47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Sono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"/>
                    <w:w w:val="100"/>
                  </w:rPr>
                  <w:t>r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20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1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78.254761pt;margin-top:93.923569pt;width:114.108698pt;height:13.9552pt;mso-position-horizontal-relative:page;mso-position-vertical-relative:page;z-index:-4637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Ma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uale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3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1"/>
                  </w:rPr>
                  <w:t>Svil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"/>
                    <w:w w:val="101"/>
                  </w:rPr>
                  <w:t>u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8"/>
                  </w:rPr>
                  <w:t>ppatore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0" w:lineRule="exact"/>
      <w:jc w:val="left"/>
      <w:rPr>
        <w:sz w:val="0"/>
        <w:szCs w:val="0"/>
      </w:rPr>
    </w:pPr>
    <w:rPr/>
    <w:r>
      <w:rPr>
        <w:sz w:val="0"/>
        <w:szCs w:val="0"/>
      </w:rPr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before="0" w:after="0" w:line="200" w:lineRule="exact"/>
      <w:jc w:val="left"/>
      <w:rPr>
        <w:sz w:val="20"/>
        <w:szCs w:val="20"/>
      </w:rPr>
    </w:pPr>
    <w:rPr/>
    <w:r>
      <w:rPr/>
      <w:pict>
        <v:group style="position:absolute;margin-left:102.884003pt;margin-top:110.182014pt;width:388.543pt;height:.1pt;mso-position-horizontal-relative:page;mso-position-vertical-relative:page;z-index:-4634" coordorigin="2058,2204" coordsize="7771,2">
          <v:shape style="position:absolute;left:2058;top:2204;width:7771;height:2" coordorigin="2058,2204" coordsize="7771,0" path="m2058,2204l9829,2204e" filled="f" stroked="t" strokeweight=".398pt" strokecolor="#000000">
            <v:path arrowok="t"/>
          </v:shape>
        </v:group>
        <w10:wrap type="none"/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101.884003pt;margin-top:93.923569pt;width:113.848074pt;height:13.9552pt;mso-position-horizontal-relative:page;mso-position-vertical-relative:page;z-index:-4633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Lego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8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Digital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47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Sono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"/>
                    <w:w w:val="100"/>
                  </w:rPr>
                  <w:t>r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o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20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2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/>
      <w:pict>
        <w10:wrap type="none"/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78.254761pt;margin-top:93.923569pt;width:114.108698pt;height:13.9552pt;mso-position-horizontal-relative:page;mso-position-vertical-relative:page;z-index:-4632" type="#_x0000_t202" filled="f" stroked="f">
          <v:textbox inset="0,0,0,0">
            <w:txbxContent>
              <w:p>
                <w:pPr>
                  <w:spacing w:before="0" w:after="0" w:line="251" w:lineRule="exact"/>
                  <w:ind w:left="20" w:right="-56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Pr/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Ma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-6"/>
                    <w:w w:val="100"/>
                  </w:rPr>
                  <w:t>n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  <w:t>uale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53"/>
                    <w:w w:val="100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1"/>
                  </w:rPr>
                  <w:t>Svil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1"/>
                    <w:w w:val="101"/>
                  </w:rPr>
                  <w:t>u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8"/>
                  </w:rPr>
                  <w:t>ppatore</w:t>
                </w:r>
                <w:r>
                  <w:rPr>
                    <w:rFonts w:ascii="Times New Roman" w:hAnsi="Times New Roman" w:cs="Times New Roman" w:eastAsia="Times New Roman"/>
                    <w:sz w:val="24"/>
                    <w:szCs w:val="24"/>
                    <w:spacing w:val="0"/>
                    <w:w w:val="100"/>
                  </w:rPr>
                </w:r>
              </w:p>
            </w:txbxContent>
          </v:textbox>
        </v:shape>
      </w:pict>
    </w:r>
    <w:r>
      <w:rPr>
        <w:sz w:val="20"/>
        <w:szCs w:val="20"/>
      </w:rPr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g"/><Relationship Id="rId6" Type="http://schemas.openxmlformats.org/officeDocument/2006/relationships/footer" Target="footer1.xml"/><Relationship Id="rId7" Type="http://schemas.openxmlformats.org/officeDocument/2006/relationships/header" Target="header1.xml"/><Relationship Id="rId8" Type="http://schemas.openxmlformats.org/officeDocument/2006/relationships/footer" Target="footer2.xml"/><Relationship Id="rId9" Type="http://schemas.openxmlformats.org/officeDocument/2006/relationships/hyperlink" Target="https://allseenalliance.org/developers/develop/api-guide/core/android" TargetMode="External"/><Relationship Id="rId10" Type="http://schemas.openxmlformats.org/officeDocument/2006/relationships/hyperlink" Target="https://allseenalliance.org/developers/develop/api-guide/core/android" TargetMode="External"/><Relationship Id="rId11" Type="http://schemas.openxmlformats.org/officeDocument/2006/relationships/image" Target="media/image2.jpg"/><Relationship Id="rId12" Type="http://schemas.openxmlformats.org/officeDocument/2006/relationships/hyperlink" Target="https://gimbal.com/doc/android/v2/devguide.html#set_beacon" TargetMode="External"/><Relationship Id="rId13" Type="http://schemas.openxmlformats.org/officeDocument/2006/relationships/hyperlink" Target="https://gimbal.com/doc/android/v2/devguide.html#set_beacon" TargetMode="External"/><Relationship Id="rId14" Type="http://schemas.openxmlformats.org/officeDocument/2006/relationships/image" Target="media/image3.jpg"/><Relationship Id="rId15" Type="http://schemas.openxmlformats.org/officeDocument/2006/relationships/header" Target="header2.xml"/><Relationship Id="rId16" Type="http://schemas.openxmlformats.org/officeDocument/2006/relationships/hyperlink" Target="https://manager.gimbal.com/" TargetMode="External"/><Relationship Id="rId17" Type="http://schemas.openxmlformats.org/officeDocument/2006/relationships/hyperlink" Target="mailto:giovanni.quattrocchi@polimi.it" TargetMode="External"/><Relationship Id="rId18" Type="http://schemas.openxmlformats.org/officeDocument/2006/relationships/hyperlink" Target="https://manager.gimbal.com/" TargetMode="External"/><Relationship Id="rId19" Type="http://schemas.openxmlformats.org/officeDocument/2006/relationships/hyperlink" Target="https://manager.gimbal.com/" TargetMode="External"/><Relationship Id="rId20" Type="http://schemas.openxmlformats.org/officeDocument/2006/relationships/image" Target="media/image4.jpg"/><Relationship Id="rId21" Type="http://schemas.openxmlformats.org/officeDocument/2006/relationships/footer" Target="footer3.xml"/><Relationship Id="rId22" Type="http://schemas.openxmlformats.org/officeDocument/2006/relationships/image" Target="media/image5.jpg"/><Relationship Id="rId23" Type="http://schemas.openxmlformats.org/officeDocument/2006/relationships/image" Target="media/image6.png"/><Relationship Id="rId24" Type="http://schemas.openxmlformats.org/officeDocument/2006/relationships/image" Target="media/image7.jpg"/><Relationship Id="rId25" Type="http://schemas.openxmlformats.org/officeDocument/2006/relationships/image" Target="media/image8.jpg"/><Relationship Id="rId26" Type="http://schemas.openxmlformats.org/officeDocument/2006/relationships/image" Target="media/image9.jpg"/><Relationship Id="rId27" Type="http://schemas.openxmlformats.org/officeDocument/2006/relationships/image" Target="media/image10.jpg"/><Relationship Id="rId28" Type="http://schemas.openxmlformats.org/officeDocument/2006/relationships/header" Target="header3.xml"/><Relationship Id="rId29" Type="http://schemas.openxmlformats.org/officeDocument/2006/relationships/footer" Target="footer4.xml"/><Relationship Id="rId30" Type="http://schemas.openxmlformats.org/officeDocument/2006/relationships/header" Target="header4.xml"/><Relationship Id="rId31" Type="http://schemas.openxmlformats.org/officeDocument/2006/relationships/footer" Target="footer5.xml"/><Relationship Id="rId32" Type="http://schemas.openxmlformats.org/officeDocument/2006/relationships/header" Target="header5.xml"/><Relationship Id="rId33" Type="http://schemas.openxmlformats.org/officeDocument/2006/relationships/footer" Target="footer6.xml"/><Relationship Id="rId34" Type="http://schemas.openxmlformats.org/officeDocument/2006/relationships/image" Target="media/image11.jpg"/><Relationship Id="rId35" Type="http://schemas.openxmlformats.org/officeDocument/2006/relationships/image" Target="media/image12.jpg"/><Relationship Id="rId36" Type="http://schemas.openxmlformats.org/officeDocument/2006/relationships/image" Target="media/image13.jpg"/><Relationship Id="rId37" Type="http://schemas.openxmlformats.org/officeDocument/2006/relationships/image" Target="media/image14.png"/><Relationship Id="rId38" Type="http://schemas.openxmlformats.org/officeDocument/2006/relationships/header" Target="header6.xml"/><Relationship Id="rId39" Type="http://schemas.openxmlformats.org/officeDocument/2006/relationships/image" Target="media/image15.jpg"/><Relationship Id="rId40" Type="http://schemas.openxmlformats.org/officeDocument/2006/relationships/image" Target="media/image16.png"/><Relationship Id="rId41" Type="http://schemas.openxmlformats.org/officeDocument/2006/relationships/image" Target="media/image17.png"/><Relationship Id="rId42" Type="http://schemas.openxmlformats.org/officeDocument/2006/relationships/image" Target="media/image18.png"/><Relationship Id="rId43" Type="http://schemas.openxmlformats.org/officeDocument/2006/relationships/image" Target="media/image19.png"/><Relationship Id="rId44" Type="http://schemas.openxmlformats.org/officeDocument/2006/relationships/image" Target="media/image20.png"/><Relationship Id="rId45" Type="http://schemas.openxmlformats.org/officeDocument/2006/relationships/image" Target="media/image21.png"/><Relationship Id="rId46" Type="http://schemas.openxmlformats.org/officeDocument/2006/relationships/image" Target="media/image22.png"/><Relationship Id="rId47" Type="http://schemas.openxmlformats.org/officeDocument/2006/relationships/header" Target="header7.xml"/><Relationship Id="rId48" Type="http://schemas.openxmlformats.org/officeDocument/2006/relationships/footer" Target="footer7.xml"/><Relationship Id="rId49" Type="http://schemas.openxmlformats.org/officeDocument/2006/relationships/header" Target="header8.xml"/><Relationship Id="rId50" Type="http://schemas.openxmlformats.org/officeDocument/2006/relationships/footer" Target="footer8.xml"/><Relationship Id="rId51" Type="http://schemas.openxmlformats.org/officeDocument/2006/relationships/header" Target="header9.xml"/><Relationship Id="rId52" Type="http://schemas.openxmlformats.org/officeDocument/2006/relationships/footer" Target="footer9.xml"/><Relationship Id="rId53" Type="http://schemas.openxmlformats.org/officeDocument/2006/relationships/image" Target="media/image23.jpg"/><Relationship Id="rId54" Type="http://schemas.openxmlformats.org/officeDocument/2006/relationships/image" Target="media/image24.png"/><Relationship Id="rId55" Type="http://schemas.openxmlformats.org/officeDocument/2006/relationships/image" Target="media/image25.jpg"/><Relationship Id="rId56" Type="http://schemas.openxmlformats.org/officeDocument/2006/relationships/hyperlink" Target="http://satyan.github.io/sugar" TargetMode="External"/><Relationship Id="rId57" Type="http://schemas.openxmlformats.org/officeDocument/2006/relationships/header" Target="header10.xml"/><Relationship Id="rId58" Type="http://schemas.openxmlformats.org/officeDocument/2006/relationships/hyperlink" Target="https://code.google.com/p/google-gson/" TargetMode="External"/><Relationship Id="rId59" Type="http://schemas.openxmlformats.org/officeDocument/2006/relationships/hyperlink" Target="http://square.github.io/otto/" TargetMode="External"/><Relationship Id="rId60" Type="http://schemas.openxmlformats.org/officeDocument/2006/relationships/hyperlink" Target="https://github.com/JakeWharton/butterknife" TargetMode="External"/><Relationship Id="rId61" Type="http://schemas.openxmlformats.org/officeDocument/2006/relationships/image" Target="media/image26.jpg"/><Relationship Id="rId62" Type="http://schemas.openxmlformats.org/officeDocument/2006/relationships/image" Target="media/image27.png"/><Relationship Id="rId63" Type="http://schemas.openxmlformats.org/officeDocument/2006/relationships/image" Target="media/image28.jpg"/><Relationship Id="rId64" Type="http://schemas.openxmlformats.org/officeDocument/2006/relationships/image" Target="media/image29.jpg"/><Relationship Id="rId65" Type="http://schemas.openxmlformats.org/officeDocument/2006/relationships/header" Target="header11.xml"/><Relationship Id="rId66" Type="http://schemas.openxmlformats.org/officeDocument/2006/relationships/footer" Target="footer10.xml"/><Relationship Id="rId67" Type="http://schemas.openxmlformats.org/officeDocument/2006/relationships/header" Target="header12.xml"/><Relationship Id="rId68" Type="http://schemas.openxmlformats.org/officeDocument/2006/relationships/footer" Target="footer11.xml"/><Relationship Id="rId69" Type="http://schemas.openxmlformats.org/officeDocument/2006/relationships/header" Target="header13.xml"/><Relationship Id="rId70" Type="http://schemas.openxmlformats.org/officeDocument/2006/relationships/footer" Target="footer12.xml"/><Relationship Id="rId71" Type="http://schemas.openxmlformats.org/officeDocument/2006/relationships/image" Target="media/image30.png"/><Relationship Id="rId72" Type="http://schemas.openxmlformats.org/officeDocument/2006/relationships/image" Target="media/image31.jpg"/><Relationship Id="rId73" Type="http://schemas.openxmlformats.org/officeDocument/2006/relationships/header" Target="header14.xml"/><Relationship Id="rId74" Type="http://schemas.openxmlformats.org/officeDocument/2006/relationships/image" Target="media/image32.jpg"/><Relationship Id="rId75" Type="http://schemas.openxmlformats.org/officeDocument/2006/relationships/image" Target="media/image33.png"/><Relationship Id="rId76" Type="http://schemas.openxmlformats.org/officeDocument/2006/relationships/image" Target="media/image34.jpg"/><Relationship Id="rId77" Type="http://schemas.openxmlformats.org/officeDocument/2006/relationships/image" Target="media/image35.png"/><Relationship Id="rId78" Type="http://schemas.openxmlformats.org/officeDocument/2006/relationships/image" Target="media/image36.jpg"/><Relationship Id="rId79" Type="http://schemas.openxmlformats.org/officeDocument/2006/relationships/header" Target="header15.xml"/><Relationship Id="rId80" Type="http://schemas.openxmlformats.org/officeDocument/2006/relationships/footer" Target="footer13.xml"/><Relationship Id="rId81" Type="http://schemas.openxmlformats.org/officeDocument/2006/relationships/header" Target="header16.xml"/><Relationship Id="rId82" Type="http://schemas.openxmlformats.org/officeDocument/2006/relationships/footer" Target="footer14.xml"/><Relationship Id="rId83" Type="http://schemas.openxmlformats.org/officeDocument/2006/relationships/header" Target="header17.xml"/><Relationship Id="rId84" Type="http://schemas.openxmlformats.org/officeDocument/2006/relationships/footer" Target="footer15.xml"/><Relationship Id="rId85" Type="http://schemas.openxmlformats.org/officeDocument/2006/relationships/image" Target="media/image37.png"/><Relationship Id="rId86" Type="http://schemas.openxmlformats.org/officeDocument/2006/relationships/footer" Target="footer16.xml"/><Relationship Id="rId87" Type="http://schemas.openxmlformats.org/officeDocument/2006/relationships/footer" Target="footer17.xml"/><Relationship Id="rId88" Type="http://schemas.openxmlformats.org/officeDocument/2006/relationships/image" Target="media/image38.png"/><Relationship Id="rId89" Type="http://schemas.openxmlformats.org/officeDocument/2006/relationships/header" Target="header18.xml"/><Relationship Id="rId90" Type="http://schemas.openxmlformats.org/officeDocument/2006/relationships/image" Target="media/image39.png"/><Relationship Id="rId91" Type="http://schemas.openxmlformats.org/officeDocument/2006/relationships/image" Target="media/image40.jpg"/><Relationship Id="rId92" Type="http://schemas.openxmlformats.org/officeDocument/2006/relationships/hyperlink" Target="https://www.google.com/settings/security/lesssecureapps" TargetMode="External"/><Relationship Id="rId93" Type="http://schemas.openxmlformats.org/officeDocument/2006/relationships/hyperlink" Target="https://www.google.com/settings/security/lesssecureapps" TargetMode="External"/><Relationship Id="rId94" Type="http://schemas.openxmlformats.org/officeDocument/2006/relationships/image" Target="media/image41.jpg"/><Relationship Id="rId95" Type="http://schemas.openxmlformats.org/officeDocument/2006/relationships/image" Target="media/image42.png"/><Relationship Id="rId96" Type="http://schemas.openxmlformats.org/officeDocument/2006/relationships/header" Target="header19.xml"/><Relationship Id="rId97" Type="http://schemas.openxmlformats.org/officeDocument/2006/relationships/footer" Target="footer18.xml"/><Relationship Id="rId98" Type="http://schemas.openxmlformats.org/officeDocument/2006/relationships/header" Target="header20.xml"/><Relationship Id="rId99" Type="http://schemas.openxmlformats.org/officeDocument/2006/relationships/footer" Target="footer19.xml"/><Relationship Id="rId100" Type="http://schemas.openxmlformats.org/officeDocument/2006/relationships/header" Target="header21.xml"/><Relationship Id="rId101" Type="http://schemas.openxmlformats.org/officeDocument/2006/relationships/footer" Target="footer20.xml"/><Relationship Id="rId102" Type="http://schemas.openxmlformats.org/officeDocument/2006/relationships/image" Target="media/image43.png"/><Relationship Id="rId103" Type="http://schemas.openxmlformats.org/officeDocument/2006/relationships/image" Target="media/image44.png"/><Relationship Id="rId104" Type="http://schemas.openxmlformats.org/officeDocument/2006/relationships/image" Target="media/image45.png"/><Relationship Id="rId105" Type="http://schemas.openxmlformats.org/officeDocument/2006/relationships/hyperlink" Target="http://square.github.io/otto/" TargetMode="External"/><Relationship Id="rId106" Type="http://schemas.openxmlformats.org/officeDocument/2006/relationships/image" Target="media/image46.png"/><Relationship Id="rId107" Type="http://schemas.openxmlformats.org/officeDocument/2006/relationships/image" Target="media/image47.png"/><Relationship Id="rId108" Type="http://schemas.openxmlformats.org/officeDocument/2006/relationships/hyperlink" Target="https://www.firebase.com/docs/android/quickstart.html" TargetMode="External"/><Relationship Id="rId109" Type="http://schemas.openxmlformats.org/officeDocument/2006/relationships/image" Target="media/image48.png"/><Relationship Id="rId110" Type="http://schemas.openxmlformats.org/officeDocument/2006/relationships/footer" Target="footer21.xml"/><Relationship Id="rId111" Type="http://schemas.openxmlformats.org/officeDocument/2006/relationships/hyperlink" Target="https://giocoso2015.firebaseio.com/" TargetMode="External"/><Relationship Id="rId112" Type="http://schemas.openxmlformats.org/officeDocument/2006/relationships/hyperlink" Target="mailto:lorenzo.affetti@polimi.it" TargetMode="External"/><Relationship Id="rId113" Type="http://schemas.openxmlformats.org/officeDocument/2006/relationships/footer" Target="footer22.xml"/><Relationship Id="rId114" Type="http://schemas.openxmlformats.org/officeDocument/2006/relationships/hyperlink" Target="https://libgdx.badlogicgames.com/features.html" TargetMode="External"/><Relationship Id="rId115" Type="http://schemas.openxmlformats.org/officeDocument/2006/relationships/hyperlink" Target="https://libgdx.badlogicgames.com/features.html" TargetMode="External"/><Relationship Id="rId116" Type="http://schemas.openxmlformats.org/officeDocument/2006/relationships/hyperlink" Target="https://www.opengl.org/" TargetMode="External"/><Relationship Id="rId117" Type="http://schemas.openxmlformats.org/officeDocument/2006/relationships/image" Target="media/image49.jpg"/><Relationship Id="rId118" Type="http://schemas.openxmlformats.org/officeDocument/2006/relationships/header" Target="header22.xml"/><Relationship Id="rId119" Type="http://schemas.openxmlformats.org/officeDocument/2006/relationships/image" Target="media/image50.png"/><Relationship Id="rId120" Type="http://schemas.openxmlformats.org/officeDocument/2006/relationships/image" Target="media/image51.jpg"/><Relationship Id="rId121" Type="http://schemas.openxmlformats.org/officeDocument/2006/relationships/image" Target="media/image52.jpg"/><Relationship Id="rId122" Type="http://schemas.openxmlformats.org/officeDocument/2006/relationships/image" Target="media/image53.jpg"/><Relationship Id="rId123" Type="http://schemas.openxmlformats.org/officeDocument/2006/relationships/image" Target="media/image54.jpg"/><Relationship Id="rId124" Type="http://schemas.openxmlformats.org/officeDocument/2006/relationships/image" Target="media/image55.jpg"/><Relationship Id="rId125" Type="http://schemas.openxmlformats.org/officeDocument/2006/relationships/image" Target="media/image56.jpg"/><Relationship Id="rId126" Type="http://schemas.openxmlformats.org/officeDocument/2006/relationships/image" Target="media/image57.jpg"/><Relationship Id="rId127" Type="http://schemas.openxmlformats.org/officeDocument/2006/relationships/image" Target="media/image58.jpg"/><Relationship Id="rId128" Type="http://schemas.openxmlformats.org/officeDocument/2006/relationships/image" Target="media/image59.jpg"/><Relationship Id="rId129" Type="http://schemas.openxmlformats.org/officeDocument/2006/relationships/image" Target="media/image60.png"/><Relationship Id="rId130" Type="http://schemas.openxmlformats.org/officeDocument/2006/relationships/image" Target="media/image61.jpg"/><Relationship Id="rId131" Type="http://schemas.openxmlformats.org/officeDocument/2006/relationships/image" Target="media/image62.jp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2015-10-29T14:39:54Z</dcterms:created>
  <dcterms:modified xsi:type="dcterms:W3CDTF">2015-10-29T14:39:54Z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2015-10-27T00:00:00Z</vt:filetime>
  </property>
  <property fmtid="{D5CDD505-2E9C-101B-9397-08002B2CF9AE}" pid="3" name="LastSaved">
    <vt:filetime>2015-10-29T00:00:00Z</vt:filetime>
  </property>
</Properties>
</file>